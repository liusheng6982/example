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F56C636" w14:textId="77777777" w:rsidR="00B1290D" w:rsidRDefault="00B1290D">
      <w:pPr>
        <w:spacing w:afterLines="100" w:after="312"/>
      </w:pPr>
    </w:p>
    <w:p w14:paraId="5EFED258" w14:textId="77777777" w:rsidR="00B1290D" w:rsidRDefault="005439F4">
      <w:pPr>
        <w:ind w:firstLine="420"/>
        <w:sectPr w:rsidR="00B1290D">
          <w:headerReference w:type="default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pict w14:anchorId="58C985F9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4" type="#_x0000_t202" style="position:absolute;left:0;text-align:left;margin-left:3.75pt;margin-top:119.95pt;width:435.75pt;height:467.85pt;z-index:251660288;mso-width-relative:page;mso-height-relative:page" filled="f" stroked="f">
            <v:textbox>
              <w:txbxContent>
                <w:p w14:paraId="7FE12738" w14:textId="77777777" w:rsidR="005439F4" w:rsidRDefault="005439F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bookmarkStart w:id="0" w:name="_Subtitle#2940527000"/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医易购与国信采招网的接口设计</w:t>
                  </w:r>
                </w:p>
                <w:p w14:paraId="7BAA8461" w14:textId="77777777" w:rsidR="005439F4" w:rsidRDefault="005439F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</w:p>
                <w:p w14:paraId="57A572F3" w14:textId="77777777" w:rsidR="005439F4" w:rsidRDefault="005439F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版本号：</w:t>
                  </w:r>
                  <w:r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  <w:t>V1.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0</w:t>
                  </w:r>
                </w:p>
                <w:p w14:paraId="0137BBE8" w14:textId="77777777" w:rsidR="005439F4" w:rsidRDefault="005439F4">
                  <w:pPr>
                    <w:ind w:left="420"/>
                  </w:pPr>
                </w:p>
                <w:p w14:paraId="52306EC6" w14:textId="77777777" w:rsidR="005439F4" w:rsidRDefault="005439F4">
                  <w:pPr>
                    <w:ind w:left="420"/>
                  </w:pPr>
                </w:p>
                <w:p w14:paraId="27168450" w14:textId="77777777" w:rsidR="005439F4" w:rsidRDefault="005439F4">
                  <w:pPr>
                    <w:ind w:left="420"/>
                  </w:pPr>
                </w:p>
                <w:p w14:paraId="25DEC2F6" w14:textId="77777777" w:rsidR="005439F4" w:rsidRDefault="005439F4">
                  <w:pPr>
                    <w:ind w:left="420"/>
                  </w:pPr>
                </w:p>
                <w:p w14:paraId="6DEA1F4C" w14:textId="77777777" w:rsidR="005439F4" w:rsidRDefault="005439F4">
                  <w:pPr>
                    <w:ind w:left="420"/>
                  </w:pPr>
                </w:p>
                <w:p w14:paraId="49BF8ED6" w14:textId="77777777" w:rsidR="005439F4" w:rsidRDefault="005439F4">
                  <w:pPr>
                    <w:ind w:left="420"/>
                  </w:pPr>
                </w:p>
                <w:p w14:paraId="54D774B1" w14:textId="77777777" w:rsidR="005439F4" w:rsidRDefault="005439F4">
                  <w:pPr>
                    <w:ind w:left="420"/>
                  </w:pPr>
                </w:p>
                <w:p w14:paraId="68A4990B" w14:textId="77777777" w:rsidR="005439F4" w:rsidRDefault="005439F4">
                  <w:pPr>
                    <w:ind w:left="420"/>
                  </w:pPr>
                </w:p>
                <w:p w14:paraId="0D9026AC" w14:textId="77777777" w:rsidR="005439F4" w:rsidRDefault="005439F4">
                  <w:pPr>
                    <w:ind w:left="420"/>
                  </w:pPr>
                </w:p>
                <w:p w14:paraId="6E2848A2" w14:textId="77777777" w:rsidR="005439F4" w:rsidRDefault="005439F4">
                  <w:pPr>
                    <w:ind w:left="420"/>
                  </w:pPr>
                </w:p>
                <w:p w14:paraId="1A7758E1" w14:textId="77777777" w:rsidR="005439F4" w:rsidRDefault="005439F4">
                  <w:pPr>
                    <w:ind w:left="420"/>
                  </w:pPr>
                </w:p>
                <w:p w14:paraId="6F99641C" w14:textId="77777777" w:rsidR="005439F4" w:rsidRDefault="005439F4">
                  <w:pPr>
                    <w:ind w:left="420"/>
                  </w:pPr>
                </w:p>
                <w:p w14:paraId="6AA28519" w14:textId="77777777" w:rsidR="005439F4" w:rsidRDefault="005439F4">
                  <w:pPr>
                    <w:ind w:left="420"/>
                  </w:pPr>
                </w:p>
                <w:p w14:paraId="77D904E4" w14:textId="77777777" w:rsidR="005439F4" w:rsidRDefault="005439F4">
                  <w:pPr>
                    <w:ind w:left="420"/>
                  </w:pPr>
                </w:p>
                <w:p w14:paraId="5B9DA5D9" w14:textId="77777777" w:rsidR="005439F4" w:rsidRDefault="005439F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医易购</w:t>
                  </w:r>
                </w:p>
                <w:p w14:paraId="49F05BF6" w14:textId="77777777" w:rsidR="005439F4" w:rsidRDefault="005439F4">
                  <w:pPr>
                    <w:jc w:val="center"/>
                    <w:rPr>
                      <w:rFonts w:ascii="微软雅黑" w:eastAsia="微软雅黑" w:hAnsi="微软雅黑" w:cs="Calibri"/>
                      <w:bCs/>
                      <w:color w:val="000000"/>
                      <w:kern w:val="0"/>
                      <w:sz w:val="32"/>
                      <w:szCs w:val="32"/>
                    </w:rPr>
                  </w:pPr>
                </w:p>
                <w:p w14:paraId="2504B5F3" w14:textId="77777777" w:rsidR="005439F4" w:rsidRDefault="005439F4">
                  <w:pPr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Calibri"/>
                      <w:bCs/>
                      <w:color w:val="000000"/>
                      <w:kern w:val="0"/>
                      <w:sz w:val="32"/>
                      <w:szCs w:val="32"/>
                    </w:rPr>
                    <w:t>2017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年</w:t>
                  </w:r>
                  <w:r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  <w:t>1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1月</w:t>
                  </w:r>
                </w:p>
                <w:p w14:paraId="40C4ECFD" w14:textId="77777777" w:rsidR="005439F4" w:rsidRDefault="005439F4">
                  <w:pPr>
                    <w:ind w:left="420"/>
                  </w:pPr>
                </w:p>
                <w:p w14:paraId="5DC48B36" w14:textId="77777777" w:rsidR="005439F4" w:rsidRDefault="005439F4">
                  <w:pPr>
                    <w:ind w:left="420"/>
                  </w:pPr>
                </w:p>
                <w:p w14:paraId="581D86A2" w14:textId="77777777" w:rsidR="005439F4" w:rsidRDefault="005439F4">
                  <w:pPr>
                    <w:ind w:left="420"/>
                  </w:pPr>
                </w:p>
                <w:p w14:paraId="7FC2E3E4" w14:textId="77777777" w:rsidR="005439F4" w:rsidRDefault="005439F4">
                  <w:pPr>
                    <w:ind w:left="420"/>
                  </w:pPr>
                </w:p>
                <w:p w14:paraId="72ADA95F" w14:textId="77777777" w:rsidR="005439F4" w:rsidRDefault="005439F4">
                  <w:pPr>
                    <w:ind w:left="420"/>
                  </w:pPr>
                </w:p>
                <w:p w14:paraId="0B4791FC" w14:textId="77777777" w:rsidR="005439F4" w:rsidRDefault="005439F4">
                  <w:pPr>
                    <w:ind w:left="420"/>
                  </w:pPr>
                </w:p>
                <w:p w14:paraId="53B81663" w14:textId="77777777" w:rsidR="005439F4" w:rsidRDefault="005439F4">
                  <w:pPr>
                    <w:ind w:left="420"/>
                  </w:pPr>
                </w:p>
                <w:bookmarkEnd w:id="0"/>
                <w:p w14:paraId="583FA363" w14:textId="77777777" w:rsidR="005439F4" w:rsidRDefault="005439F4"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</w:p>
              </w:txbxContent>
            </v:textbox>
          </v:shape>
        </w:pict>
      </w:r>
    </w:p>
    <w:p w14:paraId="70D853CE" w14:textId="77777777" w:rsidR="00B1290D" w:rsidRDefault="00B1290D">
      <w:pPr>
        <w:pStyle w:val="10"/>
        <w:tabs>
          <w:tab w:val="right" w:leader="dot" w:pos="8306"/>
        </w:tabs>
        <w:spacing w:before="118" w:after="118"/>
      </w:pPr>
    </w:p>
    <w:p w14:paraId="3613FDDF" w14:textId="77777777" w:rsidR="00B1290D" w:rsidRDefault="00B1290D">
      <w:pPr>
        <w:pStyle w:val="10"/>
        <w:tabs>
          <w:tab w:val="right" w:leader="dot" w:pos="8306"/>
        </w:tabs>
        <w:spacing w:before="118" w:after="118"/>
      </w:pPr>
    </w:p>
    <w:p w14:paraId="37FF2D8D" w14:textId="77777777" w:rsidR="00B1290D" w:rsidRDefault="004B5DE7">
      <w:pPr>
        <w:jc w:val="center"/>
      </w:pPr>
      <w:r>
        <w:rPr>
          <w:rFonts w:hint="eastAsia"/>
          <w:sz w:val="30"/>
          <w:szCs w:val="30"/>
        </w:rPr>
        <w:t>目录</w:t>
      </w:r>
    </w:p>
    <w:p w14:paraId="53835662" w14:textId="77777777" w:rsidR="00B1290D" w:rsidRDefault="00B1290D">
      <w:pPr>
        <w:pStyle w:val="10"/>
        <w:tabs>
          <w:tab w:val="right" w:leader="dot" w:pos="8306"/>
        </w:tabs>
        <w:spacing w:before="118" w:after="118"/>
      </w:pPr>
    </w:p>
    <w:p w14:paraId="3B841F9C" w14:textId="77777777" w:rsidR="00855D55" w:rsidRDefault="004B5DE7">
      <w:pPr>
        <w:pStyle w:val="10"/>
        <w:tabs>
          <w:tab w:val="left" w:pos="420"/>
          <w:tab w:val="right" w:leader="dot" w:pos="8296"/>
        </w:tabs>
        <w:spacing w:before="118" w:after="118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hyperlink w:anchor="_Toc508730913" w:history="1">
        <w:r w:rsidR="00855D55" w:rsidRPr="006A4726">
          <w:rPr>
            <w:rStyle w:val="a9"/>
            <w:rFonts w:hint="default"/>
            <w:noProof/>
          </w:rPr>
          <w:t>1.</w:t>
        </w:r>
        <w:r w:rsidR="00855D5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概述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_Toc508730913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3</w:t>
        </w:r>
        <w:r w:rsidR="00855D55">
          <w:rPr>
            <w:noProof/>
            <w:webHidden/>
          </w:rPr>
          <w:fldChar w:fldCharType="end"/>
        </w:r>
      </w:hyperlink>
    </w:p>
    <w:p w14:paraId="56BD72DF" w14:textId="77777777" w:rsidR="00855D55" w:rsidRDefault="005439F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14" w:history="1">
        <w:r w:rsidR="00855D55" w:rsidRPr="006A4726">
          <w:rPr>
            <w:rStyle w:val="a9"/>
            <w:rFonts w:hint="default"/>
            <w:noProof/>
          </w:rPr>
          <w:t>1.1.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编写目的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_Toc508730914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3</w:t>
        </w:r>
        <w:r w:rsidR="00855D55">
          <w:rPr>
            <w:noProof/>
            <w:webHidden/>
          </w:rPr>
          <w:fldChar w:fldCharType="end"/>
        </w:r>
      </w:hyperlink>
    </w:p>
    <w:p w14:paraId="3CECAEA0" w14:textId="77777777" w:rsidR="00855D55" w:rsidRDefault="005439F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15" w:history="1">
        <w:r w:rsidR="00855D55" w:rsidRPr="006A4726">
          <w:rPr>
            <w:rStyle w:val="a9"/>
            <w:rFonts w:hint="default"/>
            <w:noProof/>
          </w:rPr>
          <w:t>1.2.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医易购与国信采招网关系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_Toc508730915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3</w:t>
        </w:r>
        <w:r w:rsidR="00855D55">
          <w:rPr>
            <w:noProof/>
            <w:webHidden/>
          </w:rPr>
          <w:fldChar w:fldCharType="end"/>
        </w:r>
      </w:hyperlink>
    </w:p>
    <w:p w14:paraId="5EF41341" w14:textId="77777777" w:rsidR="00855D55" w:rsidRDefault="005439F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16" w:history="1">
        <w:r w:rsidR="00855D55" w:rsidRPr="006A4726">
          <w:rPr>
            <w:rStyle w:val="a9"/>
            <w:rFonts w:hint="default"/>
            <w:noProof/>
          </w:rPr>
          <w:t>1.3.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医易购需要国信采招网提供的协同功能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_Toc508730916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3</w:t>
        </w:r>
        <w:r w:rsidR="00855D55">
          <w:rPr>
            <w:noProof/>
            <w:webHidden/>
          </w:rPr>
          <w:fldChar w:fldCharType="end"/>
        </w:r>
      </w:hyperlink>
    </w:p>
    <w:p w14:paraId="54938A5D" w14:textId="77777777" w:rsidR="00855D55" w:rsidRDefault="005439F4">
      <w:pPr>
        <w:pStyle w:val="10"/>
        <w:tabs>
          <w:tab w:val="left" w:pos="420"/>
          <w:tab w:val="right" w:leader="dot" w:pos="8296"/>
        </w:tabs>
        <w:spacing w:before="118" w:after="118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08730917" w:history="1">
        <w:r w:rsidR="00855D55" w:rsidRPr="006A4726">
          <w:rPr>
            <w:rStyle w:val="a9"/>
            <w:rFonts w:hint="default"/>
            <w:noProof/>
          </w:rPr>
          <w:t>2.</w:t>
        </w:r>
        <w:r w:rsidR="00855D5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医易购和国信采招网的接口方式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_Toc508730917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4</w:t>
        </w:r>
        <w:r w:rsidR="00855D55">
          <w:rPr>
            <w:noProof/>
            <w:webHidden/>
          </w:rPr>
          <w:fldChar w:fldCharType="end"/>
        </w:r>
      </w:hyperlink>
    </w:p>
    <w:p w14:paraId="3B300540" w14:textId="77777777" w:rsidR="00855D55" w:rsidRDefault="005439F4">
      <w:pPr>
        <w:pStyle w:val="10"/>
        <w:tabs>
          <w:tab w:val="left" w:pos="420"/>
          <w:tab w:val="right" w:leader="dot" w:pos="8296"/>
        </w:tabs>
        <w:spacing w:before="118" w:after="118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08730918" w:history="1">
        <w:r w:rsidR="00855D55" w:rsidRPr="006A4726">
          <w:rPr>
            <w:rStyle w:val="a9"/>
            <w:rFonts w:hint="default"/>
            <w:noProof/>
          </w:rPr>
          <w:t>3.</w:t>
        </w:r>
        <w:r w:rsidR="00855D5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应用集成接口说明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_Toc508730918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5</w:t>
        </w:r>
        <w:r w:rsidR="00855D55">
          <w:rPr>
            <w:noProof/>
            <w:webHidden/>
          </w:rPr>
          <w:fldChar w:fldCharType="end"/>
        </w:r>
      </w:hyperlink>
    </w:p>
    <w:p w14:paraId="3C463E91" w14:textId="77777777" w:rsidR="00855D55" w:rsidRDefault="005439F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19" w:history="1">
        <w:r w:rsidR="00855D55" w:rsidRPr="006A4726">
          <w:rPr>
            <w:rStyle w:val="a9"/>
            <w:rFonts w:hint="default"/>
            <w:noProof/>
          </w:rPr>
          <w:t>3.1.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请求地址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_Toc508730919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5</w:t>
        </w:r>
        <w:r w:rsidR="00855D55">
          <w:rPr>
            <w:noProof/>
            <w:webHidden/>
          </w:rPr>
          <w:fldChar w:fldCharType="end"/>
        </w:r>
      </w:hyperlink>
    </w:p>
    <w:p w14:paraId="6DDB241A" w14:textId="77777777" w:rsidR="00855D55" w:rsidRDefault="005439F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20" w:history="1">
        <w:r w:rsidR="00855D55" w:rsidRPr="006A4726">
          <w:rPr>
            <w:rStyle w:val="a9"/>
            <w:rFonts w:hint="default"/>
            <w:noProof/>
          </w:rPr>
          <w:t>3.2.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参数说明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_Toc508730920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5</w:t>
        </w:r>
        <w:r w:rsidR="00855D55">
          <w:rPr>
            <w:noProof/>
            <w:webHidden/>
          </w:rPr>
          <w:fldChar w:fldCharType="end"/>
        </w:r>
      </w:hyperlink>
    </w:p>
    <w:p w14:paraId="0B04FB13" w14:textId="77777777" w:rsidR="00855D55" w:rsidRDefault="005439F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21" w:history="1">
        <w:r w:rsidR="00855D55" w:rsidRPr="006A4726">
          <w:rPr>
            <w:rStyle w:val="a9"/>
            <w:rFonts w:hint="default"/>
            <w:noProof/>
          </w:rPr>
          <w:t>3.3.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返回值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_Toc508730921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5</w:t>
        </w:r>
        <w:r w:rsidR="00855D55">
          <w:rPr>
            <w:noProof/>
            <w:webHidden/>
          </w:rPr>
          <w:fldChar w:fldCharType="end"/>
        </w:r>
      </w:hyperlink>
    </w:p>
    <w:p w14:paraId="5920C4AB" w14:textId="77777777" w:rsidR="00855D55" w:rsidRDefault="005439F4">
      <w:pPr>
        <w:pStyle w:val="10"/>
        <w:tabs>
          <w:tab w:val="left" w:pos="420"/>
          <w:tab w:val="right" w:leader="dot" w:pos="8296"/>
        </w:tabs>
        <w:spacing w:before="118" w:after="118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08730922" w:history="1">
        <w:r w:rsidR="00855D55" w:rsidRPr="006A4726">
          <w:rPr>
            <w:rStyle w:val="a9"/>
            <w:rFonts w:hint="default"/>
            <w:noProof/>
          </w:rPr>
          <w:t>4.</w:t>
        </w:r>
        <w:r w:rsidR="00855D5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功能调用接口说明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_Toc508730922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6</w:t>
        </w:r>
        <w:r w:rsidR="00855D55">
          <w:rPr>
            <w:noProof/>
            <w:webHidden/>
          </w:rPr>
          <w:fldChar w:fldCharType="end"/>
        </w:r>
      </w:hyperlink>
    </w:p>
    <w:p w14:paraId="5925B9DF" w14:textId="77777777" w:rsidR="00855D55" w:rsidRDefault="005439F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23" w:history="1">
        <w:r w:rsidR="00855D55" w:rsidRPr="006A4726">
          <w:rPr>
            <w:rStyle w:val="a9"/>
            <w:rFonts w:hint="default"/>
            <w:noProof/>
          </w:rPr>
          <w:t>4.1.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用户同步接口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_Toc508730923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7</w:t>
        </w:r>
        <w:r w:rsidR="00855D55">
          <w:rPr>
            <w:noProof/>
            <w:webHidden/>
          </w:rPr>
          <w:fldChar w:fldCharType="end"/>
        </w:r>
      </w:hyperlink>
    </w:p>
    <w:p w14:paraId="1758937B" w14:textId="77777777" w:rsidR="00855D55" w:rsidRDefault="005439F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24" w:history="1">
        <w:r w:rsidR="00855D55" w:rsidRPr="006A4726">
          <w:rPr>
            <w:rStyle w:val="a9"/>
            <w:rFonts w:hint="default"/>
            <w:noProof/>
          </w:rPr>
          <w:t>4.1.1.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请求地址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_Toc508730924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7</w:t>
        </w:r>
        <w:r w:rsidR="00855D55">
          <w:rPr>
            <w:noProof/>
            <w:webHidden/>
          </w:rPr>
          <w:fldChar w:fldCharType="end"/>
        </w:r>
      </w:hyperlink>
    </w:p>
    <w:p w14:paraId="3C1E85A3" w14:textId="77777777" w:rsidR="00855D55" w:rsidRDefault="005439F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25" w:history="1">
        <w:r w:rsidR="00855D55" w:rsidRPr="006A4726">
          <w:rPr>
            <w:rStyle w:val="a9"/>
            <w:rFonts w:hint="default"/>
            <w:noProof/>
          </w:rPr>
          <w:t>4.1.2.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参数说明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_Toc508730925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7</w:t>
        </w:r>
        <w:r w:rsidR="00855D55">
          <w:rPr>
            <w:noProof/>
            <w:webHidden/>
          </w:rPr>
          <w:fldChar w:fldCharType="end"/>
        </w:r>
      </w:hyperlink>
    </w:p>
    <w:p w14:paraId="79F9A1A4" w14:textId="77777777" w:rsidR="00855D55" w:rsidRDefault="005439F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26" w:history="1">
        <w:r w:rsidR="00855D55" w:rsidRPr="006A4726">
          <w:rPr>
            <w:rStyle w:val="a9"/>
            <w:rFonts w:hint="default"/>
            <w:noProof/>
          </w:rPr>
          <w:t>4.1.3.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返回值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_Toc508730926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8</w:t>
        </w:r>
        <w:r w:rsidR="00855D55">
          <w:rPr>
            <w:noProof/>
            <w:webHidden/>
          </w:rPr>
          <w:fldChar w:fldCharType="end"/>
        </w:r>
      </w:hyperlink>
    </w:p>
    <w:p w14:paraId="78BB1233" w14:textId="77777777" w:rsidR="00855D55" w:rsidRDefault="005439F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27" w:history="1">
        <w:r w:rsidR="00855D55" w:rsidRPr="006A4726">
          <w:rPr>
            <w:rStyle w:val="a9"/>
            <w:rFonts w:hint="default"/>
            <w:noProof/>
          </w:rPr>
          <w:t>4.2.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获取项目列表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_Toc508730927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8</w:t>
        </w:r>
        <w:r w:rsidR="00855D55">
          <w:rPr>
            <w:noProof/>
            <w:webHidden/>
          </w:rPr>
          <w:fldChar w:fldCharType="end"/>
        </w:r>
      </w:hyperlink>
    </w:p>
    <w:p w14:paraId="3BB63805" w14:textId="77777777" w:rsidR="00855D55" w:rsidRDefault="005439F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28" w:history="1">
        <w:r w:rsidR="00855D55" w:rsidRPr="006A4726">
          <w:rPr>
            <w:rStyle w:val="a9"/>
            <w:rFonts w:hint="default"/>
            <w:noProof/>
          </w:rPr>
          <w:t>4.2.1.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请求地址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_Toc508730928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8</w:t>
        </w:r>
        <w:r w:rsidR="00855D55">
          <w:rPr>
            <w:noProof/>
            <w:webHidden/>
          </w:rPr>
          <w:fldChar w:fldCharType="end"/>
        </w:r>
      </w:hyperlink>
    </w:p>
    <w:p w14:paraId="588FFDA5" w14:textId="77777777" w:rsidR="00855D55" w:rsidRDefault="005439F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29" w:history="1">
        <w:r w:rsidR="00855D55" w:rsidRPr="006A4726">
          <w:rPr>
            <w:rStyle w:val="a9"/>
            <w:rFonts w:hint="default"/>
            <w:noProof/>
          </w:rPr>
          <w:t>4.2.2.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参数说明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_Toc508730929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8</w:t>
        </w:r>
        <w:r w:rsidR="00855D55">
          <w:rPr>
            <w:noProof/>
            <w:webHidden/>
          </w:rPr>
          <w:fldChar w:fldCharType="end"/>
        </w:r>
      </w:hyperlink>
    </w:p>
    <w:p w14:paraId="27027703" w14:textId="77777777" w:rsidR="00855D55" w:rsidRDefault="005439F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0" w:history="1">
        <w:r w:rsidR="00855D55" w:rsidRPr="006A4726">
          <w:rPr>
            <w:rStyle w:val="a9"/>
            <w:rFonts w:hint="default"/>
            <w:noProof/>
          </w:rPr>
          <w:t>4.2.3.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返回值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_Toc508730930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9</w:t>
        </w:r>
        <w:r w:rsidR="00855D55">
          <w:rPr>
            <w:noProof/>
            <w:webHidden/>
          </w:rPr>
          <w:fldChar w:fldCharType="end"/>
        </w:r>
      </w:hyperlink>
    </w:p>
    <w:p w14:paraId="249C804A" w14:textId="77777777" w:rsidR="00855D55" w:rsidRDefault="005439F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31" w:history="1">
        <w:r w:rsidR="00855D55" w:rsidRPr="006A4726">
          <w:rPr>
            <w:rStyle w:val="a9"/>
            <w:rFonts w:hint="default"/>
            <w:noProof/>
          </w:rPr>
          <w:t>4.3.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提交机构信息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_Toc508730931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10</w:t>
        </w:r>
        <w:r w:rsidR="00855D55">
          <w:rPr>
            <w:noProof/>
            <w:webHidden/>
          </w:rPr>
          <w:fldChar w:fldCharType="end"/>
        </w:r>
      </w:hyperlink>
    </w:p>
    <w:p w14:paraId="22F25453" w14:textId="77777777" w:rsidR="00855D55" w:rsidRDefault="005439F4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2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4.3.1.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接口描述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_Toc508730932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10</w:t>
        </w:r>
        <w:r w:rsidR="00855D55">
          <w:rPr>
            <w:noProof/>
            <w:webHidden/>
          </w:rPr>
          <w:fldChar w:fldCharType="end"/>
        </w:r>
      </w:hyperlink>
    </w:p>
    <w:p w14:paraId="4599CBE5" w14:textId="77777777" w:rsidR="00855D55" w:rsidRDefault="005439F4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3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4.3.2.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接口说明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_Toc508730933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10</w:t>
        </w:r>
        <w:r w:rsidR="00855D55">
          <w:rPr>
            <w:noProof/>
            <w:webHidden/>
          </w:rPr>
          <w:fldChar w:fldCharType="end"/>
        </w:r>
      </w:hyperlink>
    </w:p>
    <w:p w14:paraId="382FDE91" w14:textId="77777777" w:rsidR="00855D55" w:rsidRDefault="005439F4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4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4.3.3.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引用文件说明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_Toc508730934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10</w:t>
        </w:r>
        <w:r w:rsidR="00855D55">
          <w:rPr>
            <w:noProof/>
            <w:webHidden/>
          </w:rPr>
          <w:fldChar w:fldCharType="end"/>
        </w:r>
      </w:hyperlink>
    </w:p>
    <w:p w14:paraId="1F7A3A5E" w14:textId="77777777" w:rsidR="00855D55" w:rsidRDefault="005439F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35" w:history="1">
        <w:r w:rsidR="00855D55" w:rsidRPr="006A4726">
          <w:rPr>
            <w:rStyle w:val="a9"/>
            <w:rFonts w:hint="default"/>
            <w:noProof/>
          </w:rPr>
          <w:t>4.4.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根据项目编号获取项目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_Toc508730935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13</w:t>
        </w:r>
        <w:r w:rsidR="00855D55">
          <w:rPr>
            <w:noProof/>
            <w:webHidden/>
          </w:rPr>
          <w:fldChar w:fldCharType="end"/>
        </w:r>
      </w:hyperlink>
    </w:p>
    <w:p w14:paraId="2F1DEBE3" w14:textId="77777777" w:rsidR="00855D55" w:rsidRDefault="005439F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6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4.6.1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接口描述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_Toc508730936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13</w:t>
        </w:r>
        <w:r w:rsidR="00855D55">
          <w:rPr>
            <w:noProof/>
            <w:webHidden/>
          </w:rPr>
          <w:fldChar w:fldCharType="end"/>
        </w:r>
      </w:hyperlink>
    </w:p>
    <w:p w14:paraId="29EF1EBC" w14:textId="77777777" w:rsidR="00855D55" w:rsidRDefault="005439F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7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4.6.2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接口概述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_Toc508730937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13</w:t>
        </w:r>
        <w:r w:rsidR="00855D55">
          <w:rPr>
            <w:noProof/>
            <w:webHidden/>
          </w:rPr>
          <w:fldChar w:fldCharType="end"/>
        </w:r>
      </w:hyperlink>
    </w:p>
    <w:p w14:paraId="557ADFC6" w14:textId="77777777" w:rsidR="00855D55" w:rsidRDefault="005439F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38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4.6.3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引用文件说明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_Toc508730938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14</w:t>
        </w:r>
        <w:r w:rsidR="00855D55">
          <w:rPr>
            <w:noProof/>
            <w:webHidden/>
          </w:rPr>
          <w:fldChar w:fldCharType="end"/>
        </w:r>
      </w:hyperlink>
    </w:p>
    <w:p w14:paraId="65E781B9" w14:textId="77777777" w:rsidR="00855D55" w:rsidRDefault="005439F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39" w:history="1">
        <w:r w:rsidR="00855D55" w:rsidRPr="006A4726">
          <w:rPr>
            <w:rStyle w:val="a9"/>
            <w:rFonts w:hint="default"/>
            <w:noProof/>
          </w:rPr>
          <w:t>4.5.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项目发布同步接口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_Toc508730939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16</w:t>
        </w:r>
        <w:r w:rsidR="00855D55">
          <w:rPr>
            <w:noProof/>
            <w:webHidden/>
          </w:rPr>
          <w:fldChar w:fldCharType="end"/>
        </w:r>
      </w:hyperlink>
    </w:p>
    <w:p w14:paraId="7D688B64" w14:textId="77777777" w:rsidR="00855D55" w:rsidRDefault="005439F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40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4.6.1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接口描述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_Toc508730940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16</w:t>
        </w:r>
        <w:r w:rsidR="00855D55">
          <w:rPr>
            <w:noProof/>
            <w:webHidden/>
          </w:rPr>
          <w:fldChar w:fldCharType="end"/>
        </w:r>
      </w:hyperlink>
    </w:p>
    <w:p w14:paraId="2EB87ED4" w14:textId="77777777" w:rsidR="00855D55" w:rsidRDefault="005439F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41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4.6.2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请求地址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_Toc508730941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17</w:t>
        </w:r>
        <w:r w:rsidR="00855D55">
          <w:rPr>
            <w:noProof/>
            <w:webHidden/>
          </w:rPr>
          <w:fldChar w:fldCharType="end"/>
        </w:r>
      </w:hyperlink>
    </w:p>
    <w:p w14:paraId="76E65C76" w14:textId="77777777" w:rsidR="00855D55" w:rsidRDefault="005439F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42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4.6.3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参数说明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_Toc508730942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17</w:t>
        </w:r>
        <w:r w:rsidR="00855D55">
          <w:rPr>
            <w:noProof/>
            <w:webHidden/>
          </w:rPr>
          <w:fldChar w:fldCharType="end"/>
        </w:r>
      </w:hyperlink>
    </w:p>
    <w:p w14:paraId="7E7605B6" w14:textId="77777777" w:rsidR="00855D55" w:rsidRDefault="005439F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</w:rPr>
      </w:pPr>
      <w:hyperlink w:anchor="_Toc508730943" w:history="1">
        <w:r w:rsidR="00855D55" w:rsidRPr="006A4726">
          <w:rPr>
            <w:rStyle w:val="a9"/>
            <w:rFonts w:hint="default"/>
            <w:noProof/>
          </w:rPr>
          <w:t>4.6.</w:t>
        </w:r>
        <w:r w:rsidR="00855D5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医院与供应商关系同步接口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_Toc508730943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17</w:t>
        </w:r>
        <w:r w:rsidR="00855D55">
          <w:rPr>
            <w:noProof/>
            <w:webHidden/>
          </w:rPr>
          <w:fldChar w:fldCharType="end"/>
        </w:r>
      </w:hyperlink>
    </w:p>
    <w:p w14:paraId="10C61839" w14:textId="77777777" w:rsidR="00855D55" w:rsidRDefault="005439F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44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4.6.1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请求地址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_Toc508730944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17</w:t>
        </w:r>
        <w:r w:rsidR="00855D55">
          <w:rPr>
            <w:noProof/>
            <w:webHidden/>
          </w:rPr>
          <w:fldChar w:fldCharType="end"/>
        </w:r>
      </w:hyperlink>
    </w:p>
    <w:p w14:paraId="1A9BF4FD" w14:textId="77777777" w:rsidR="00855D55" w:rsidRDefault="005439F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45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4.6.2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参数说明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_Toc508730945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17</w:t>
        </w:r>
        <w:r w:rsidR="00855D55">
          <w:rPr>
            <w:noProof/>
            <w:webHidden/>
          </w:rPr>
          <w:fldChar w:fldCharType="end"/>
        </w:r>
      </w:hyperlink>
    </w:p>
    <w:p w14:paraId="6C123CD0" w14:textId="77777777" w:rsidR="00855D55" w:rsidRDefault="005439F4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</w:rPr>
      </w:pPr>
      <w:hyperlink w:anchor="_Toc508730946" w:history="1">
        <w:r w:rsidR="00855D55" w:rsidRPr="006A4726">
          <w:rPr>
            <w:rStyle w:val="a9"/>
            <w:rFonts w:ascii="宋体" w:eastAsia="宋体" w:hAnsi="宋体" w:cs="宋体" w:hint="default"/>
            <w:noProof/>
          </w:rPr>
          <w:t>4.6.3</w:t>
        </w:r>
        <w:r w:rsidR="00855D5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</w:rPr>
          <w:tab/>
        </w:r>
        <w:r w:rsidR="00855D55" w:rsidRPr="006A4726">
          <w:rPr>
            <w:rStyle w:val="a9"/>
            <w:rFonts w:hint="default"/>
            <w:noProof/>
          </w:rPr>
          <w:t>返回值</w:t>
        </w:r>
        <w:r w:rsidR="00855D55">
          <w:rPr>
            <w:noProof/>
            <w:webHidden/>
          </w:rPr>
          <w:tab/>
        </w:r>
        <w:r w:rsidR="00855D55">
          <w:rPr>
            <w:noProof/>
            <w:webHidden/>
          </w:rPr>
          <w:fldChar w:fldCharType="begin"/>
        </w:r>
        <w:r w:rsidR="00855D55">
          <w:rPr>
            <w:noProof/>
            <w:webHidden/>
          </w:rPr>
          <w:instrText xml:space="preserve"> PAGEREF _Toc508730946 \h </w:instrText>
        </w:r>
        <w:r w:rsidR="00855D55">
          <w:rPr>
            <w:noProof/>
            <w:webHidden/>
          </w:rPr>
        </w:r>
        <w:r w:rsidR="00855D55">
          <w:rPr>
            <w:noProof/>
            <w:webHidden/>
          </w:rPr>
          <w:fldChar w:fldCharType="separate"/>
        </w:r>
        <w:r w:rsidR="00855D55">
          <w:rPr>
            <w:noProof/>
            <w:webHidden/>
          </w:rPr>
          <w:t>18</w:t>
        </w:r>
        <w:r w:rsidR="00855D55">
          <w:rPr>
            <w:noProof/>
            <w:webHidden/>
          </w:rPr>
          <w:fldChar w:fldCharType="end"/>
        </w:r>
      </w:hyperlink>
    </w:p>
    <w:p w14:paraId="4B1EE492" w14:textId="77777777" w:rsidR="00B1290D" w:rsidRDefault="004B5DE7">
      <w:pPr>
        <w:sectPr w:rsidR="00B1290D">
          <w:footerReference w:type="defaul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>
        <w:fldChar w:fldCharType="end"/>
      </w:r>
    </w:p>
    <w:p w14:paraId="7B338E20" w14:textId="77777777" w:rsidR="00B1290D" w:rsidRDefault="00B1290D"/>
    <w:p w14:paraId="03E060B5" w14:textId="77777777" w:rsidR="00B1290D" w:rsidRDefault="004B5DE7">
      <w:pPr>
        <w:pStyle w:val="1"/>
        <w:numPr>
          <w:ilvl w:val="0"/>
          <w:numId w:val="2"/>
        </w:numPr>
        <w:spacing w:line="578" w:lineRule="auto"/>
        <w:ind w:left="418" w:hanging="198"/>
        <w:rPr>
          <w:bCs/>
          <w:szCs w:val="44"/>
        </w:rPr>
      </w:pPr>
      <w:bookmarkStart w:id="1" w:name="_Toc6242"/>
      <w:bookmarkStart w:id="2" w:name="_Toc26511"/>
      <w:bookmarkStart w:id="3" w:name="_Toc474509279"/>
      <w:bookmarkStart w:id="4" w:name="_Toc27209"/>
      <w:bookmarkStart w:id="5" w:name="_Toc30983"/>
      <w:bookmarkStart w:id="6" w:name="_Toc19561"/>
      <w:bookmarkStart w:id="7" w:name="_Toc9910"/>
      <w:bookmarkStart w:id="8" w:name="_Toc508730913"/>
      <w:r>
        <w:rPr>
          <w:rFonts w:hint="eastAsia"/>
          <w:bCs/>
          <w:szCs w:val="44"/>
        </w:rPr>
        <w:t>概述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1EAB5A0" w14:textId="77777777" w:rsidR="00B1290D" w:rsidRDefault="004B5DE7">
      <w:pPr>
        <w:pStyle w:val="2"/>
        <w:numPr>
          <w:ilvl w:val="1"/>
          <w:numId w:val="3"/>
        </w:numPr>
      </w:pPr>
      <w:bookmarkStart w:id="9" w:name="_Toc11177"/>
      <w:bookmarkStart w:id="10" w:name="_Toc451004787"/>
      <w:bookmarkStart w:id="11" w:name="_Toc11398"/>
      <w:bookmarkStart w:id="12" w:name="_Toc13719"/>
      <w:bookmarkStart w:id="13" w:name="_Toc12791"/>
      <w:bookmarkStart w:id="14" w:name="_Toc474509280"/>
      <w:bookmarkStart w:id="15" w:name="_Toc21865"/>
      <w:bookmarkStart w:id="16" w:name="_Toc226128259"/>
      <w:bookmarkStart w:id="17" w:name="_Toc1861"/>
      <w:bookmarkStart w:id="18" w:name="_Toc508730914"/>
      <w:r>
        <w:t>编写</w:t>
      </w:r>
      <w:r>
        <w:rPr>
          <w:rFonts w:hint="eastAsia"/>
        </w:rPr>
        <w:t>目的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3446ABF8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针对医易购与国信招标网平台的接口服务进行技术上约定，以供开发人员开发及理解沟通。</w:t>
      </w:r>
    </w:p>
    <w:p w14:paraId="164011B4" w14:textId="77777777" w:rsidR="00B1290D" w:rsidRDefault="00B1290D"/>
    <w:p w14:paraId="32F3DA3E" w14:textId="77777777" w:rsidR="00B1290D" w:rsidRDefault="004B5DE7">
      <w:pPr>
        <w:pStyle w:val="2"/>
        <w:numPr>
          <w:ilvl w:val="1"/>
          <w:numId w:val="3"/>
        </w:numPr>
        <w:tabs>
          <w:tab w:val="left" w:pos="312"/>
        </w:tabs>
      </w:pPr>
      <w:bookmarkStart w:id="19" w:name="_Toc12746"/>
      <w:bookmarkStart w:id="20" w:name="_Toc20970"/>
      <w:bookmarkStart w:id="21" w:name="_Toc10232"/>
      <w:bookmarkStart w:id="22" w:name="_Toc31291"/>
      <w:bookmarkStart w:id="23" w:name="_Toc18710"/>
      <w:bookmarkStart w:id="24" w:name="_Toc22967"/>
      <w:bookmarkStart w:id="25" w:name="_Toc508730915"/>
      <w:r>
        <w:rPr>
          <w:rFonts w:hint="eastAsia"/>
        </w:rPr>
        <w:t>医易购与国信采招网关系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50084AAC" w14:textId="77777777" w:rsidR="00B1290D" w:rsidRDefault="00B1290D"/>
    <w:p w14:paraId="692593A1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是医院供应商的会员服务平台，主要提供会员单位医院采购需求和信息。会员单位可通过平台一站式响应医院的采购、招标需求。会员单位可以在平台上展示本公司的产品和服务；同时，签约医院也是医易购的用户，它可利用医易购集成的第三方招标采购、电商模块，完成医院的采购招标业务。</w:t>
      </w:r>
    </w:p>
    <w:p w14:paraId="619D7DF3" w14:textId="77777777" w:rsidR="00B1290D" w:rsidRDefault="00B1290D">
      <w:pPr>
        <w:spacing w:line="360" w:lineRule="auto"/>
        <w:ind w:firstLine="420"/>
        <w:rPr>
          <w:sz w:val="24"/>
        </w:rPr>
      </w:pPr>
    </w:p>
    <w:p w14:paraId="71F5B3C8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国信创新招标投标交易平台</w:t>
      </w:r>
      <w:r>
        <w:rPr>
          <w:rFonts w:hint="eastAsia"/>
          <w:sz w:val="24"/>
        </w:rPr>
        <w:t xml:space="preserve">(http:// </w:t>
      </w:r>
      <w:hyperlink r:id="rId13" w:history="1">
        <w:r>
          <w:rPr>
            <w:rFonts w:hint="eastAsia"/>
            <w:sz w:val="24"/>
          </w:rPr>
          <w:t>www.e-bidding.org</w:t>
        </w:r>
        <w:r>
          <w:rPr>
            <w:rFonts w:hint="eastAsia"/>
            <w:sz w:val="24"/>
          </w:rPr>
          <w:t>，下称国信采招网</w:t>
        </w:r>
        <w:r>
          <w:rPr>
            <w:rFonts w:hint="eastAsia"/>
            <w:sz w:val="24"/>
          </w:rPr>
          <w:t>)</w:t>
        </w:r>
        <w:r>
          <w:rPr>
            <w:rFonts w:hint="eastAsia"/>
            <w:sz w:val="24"/>
          </w:rPr>
          <w:t>提供全国各类招标、投标电子化全流程的操作，为广大用户提供在线第三方的电子采购与招投标的专业化网站。</w:t>
        </w:r>
      </w:hyperlink>
    </w:p>
    <w:p w14:paraId="79FEFE0F" w14:textId="77777777" w:rsidR="00B1290D" w:rsidRDefault="00B1290D">
      <w:pPr>
        <w:spacing w:line="360" w:lineRule="auto"/>
        <w:ind w:firstLine="420"/>
        <w:rPr>
          <w:sz w:val="24"/>
        </w:rPr>
      </w:pPr>
    </w:p>
    <w:p w14:paraId="46656FC6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国信采招网是医易购医院采购招标和电商模块的应用服务提供者。</w:t>
      </w:r>
    </w:p>
    <w:p w14:paraId="3C7DCF2E" w14:textId="77777777" w:rsidR="00B1290D" w:rsidRDefault="00B1290D">
      <w:pPr>
        <w:spacing w:line="360" w:lineRule="auto"/>
        <w:ind w:firstLine="420"/>
        <w:rPr>
          <w:sz w:val="24"/>
        </w:rPr>
      </w:pPr>
    </w:p>
    <w:p w14:paraId="4181DFCB" w14:textId="77777777" w:rsidR="00B1290D" w:rsidRDefault="004B5DE7">
      <w:pPr>
        <w:pStyle w:val="2"/>
        <w:numPr>
          <w:ilvl w:val="1"/>
          <w:numId w:val="3"/>
        </w:numPr>
        <w:tabs>
          <w:tab w:val="left" w:pos="312"/>
        </w:tabs>
      </w:pPr>
      <w:bookmarkStart w:id="26" w:name="_Toc16773"/>
      <w:bookmarkStart w:id="27" w:name="_Toc18624"/>
      <w:bookmarkStart w:id="28" w:name="_Toc20920"/>
      <w:bookmarkStart w:id="29" w:name="_Toc27564"/>
      <w:bookmarkStart w:id="30" w:name="_Toc27356"/>
      <w:bookmarkStart w:id="31" w:name="_Toc11888"/>
      <w:bookmarkStart w:id="32" w:name="_Toc508730916"/>
      <w:r>
        <w:rPr>
          <w:rFonts w:hint="eastAsia"/>
        </w:rPr>
        <w:t>医易购需要国信采招网提供的协同功能</w:t>
      </w:r>
      <w:bookmarkEnd w:id="26"/>
      <w:bookmarkEnd w:id="27"/>
      <w:bookmarkEnd w:id="28"/>
      <w:bookmarkEnd w:id="29"/>
      <w:bookmarkEnd w:id="30"/>
      <w:bookmarkEnd w:id="31"/>
      <w:bookmarkEnd w:id="32"/>
    </w:p>
    <w:p w14:paraId="2E733E8C" w14:textId="77777777" w:rsidR="00B1290D" w:rsidRDefault="00B1290D"/>
    <w:p w14:paraId="1633457F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医易购有如下功能需要国信采招网提供接口和技术功能：</w:t>
      </w:r>
    </w:p>
    <w:p w14:paraId="47FDDB4C" w14:textId="77777777" w:rsidR="00B1290D" w:rsidRDefault="004B5DE7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医院供应商在医易购上获得会员资格后，需要在国信采招网上建立相应的供应商用户账号</w:t>
      </w:r>
    </w:p>
    <w:p w14:paraId="70D2DB5B" w14:textId="77777777" w:rsidR="00B1290D" w:rsidRDefault="004B5DE7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医院签约医易购成为招标主后，需要在国信采招网上同步建立相应的招</w:t>
      </w:r>
      <w:r>
        <w:rPr>
          <w:rFonts w:hint="eastAsia"/>
          <w:sz w:val="24"/>
        </w:rPr>
        <w:lastRenderedPageBreak/>
        <w:t>标业主用户账号</w:t>
      </w:r>
    </w:p>
    <w:p w14:paraId="64362FB6" w14:textId="77777777" w:rsidR="00B1290D" w:rsidRDefault="004B5DE7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医院访问医易购上集成国信采招网的招标管理功能、电商功能</w:t>
      </w:r>
    </w:p>
    <w:p w14:paraId="0DD14A7D" w14:textId="77777777" w:rsidR="00B1290D" w:rsidRDefault="004B5DE7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医院供应商访问医易购上集成国信采招网的招标信息并应标</w:t>
      </w:r>
    </w:p>
    <w:p w14:paraId="31234A12" w14:textId="77777777" w:rsidR="00B1290D" w:rsidRDefault="004B5DE7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医院在国信采招网上提交的采购招标信息，需要在医易购主页上同步并展示</w:t>
      </w:r>
    </w:p>
    <w:p w14:paraId="31DD51E8" w14:textId="77777777" w:rsidR="00B1290D" w:rsidRDefault="00B1290D"/>
    <w:p w14:paraId="129C020F" w14:textId="77777777" w:rsidR="00B1290D" w:rsidRDefault="004B5DE7">
      <w:pPr>
        <w:pStyle w:val="1"/>
        <w:numPr>
          <w:ilvl w:val="0"/>
          <w:numId w:val="2"/>
        </w:numPr>
        <w:spacing w:line="578" w:lineRule="auto"/>
        <w:ind w:left="418" w:hanging="198"/>
        <w:rPr>
          <w:bCs/>
          <w:szCs w:val="44"/>
        </w:rPr>
      </w:pPr>
      <w:bookmarkStart w:id="33" w:name="_Toc13127"/>
      <w:bookmarkStart w:id="34" w:name="_Toc17516"/>
      <w:bookmarkStart w:id="35" w:name="_Toc13516"/>
      <w:bookmarkStart w:id="36" w:name="_Toc31847"/>
      <w:bookmarkStart w:id="37" w:name="_Toc28221"/>
      <w:bookmarkStart w:id="38" w:name="_Toc15315"/>
      <w:bookmarkStart w:id="39" w:name="_Toc508730917"/>
      <w:r>
        <w:rPr>
          <w:rFonts w:hint="eastAsia"/>
          <w:bCs/>
          <w:szCs w:val="44"/>
        </w:rPr>
        <w:t>医易购和国信采招网的接口方式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0607A596" w14:textId="77777777" w:rsidR="00B1290D" w:rsidRDefault="00B1290D"/>
    <w:p w14:paraId="6E681E71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医易购需要国信采招网提供应用集成、功能调用两种方式。</w:t>
      </w:r>
    </w:p>
    <w:p w14:paraId="2B64C2AC" w14:textId="77777777" w:rsidR="00B1290D" w:rsidRDefault="004B5DE7">
      <w:pPr>
        <w:spacing w:line="360" w:lineRule="auto"/>
        <w:ind w:firstLine="420"/>
        <w:rPr>
          <w:b/>
          <w:bCs/>
          <w:sz w:val="24"/>
        </w:rPr>
      </w:pPr>
      <w:bookmarkStart w:id="40" w:name="_Toc19396"/>
      <w:r>
        <w:rPr>
          <w:rFonts w:hint="eastAsia"/>
          <w:b/>
          <w:bCs/>
          <w:sz w:val="24"/>
        </w:rPr>
        <w:t>应用集成：</w:t>
      </w:r>
      <w:bookmarkEnd w:id="40"/>
    </w:p>
    <w:p w14:paraId="538D106F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调用方为医易购平台，服务方为国信采招网。</w:t>
      </w:r>
    </w:p>
    <w:p w14:paraId="65BC44E5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调用时，由调用方传递用户身份参数给服务方，服务方接受并验证调用者提供的用户身份，成功后跳转到相应的页面。</w:t>
      </w:r>
    </w:p>
    <w:p w14:paraId="02ABE57A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如：</w:t>
      </w:r>
    </w:p>
    <w:p w14:paraId="178F3C75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医院在医易购平台登录，点击电商采购，医易购调用国信采招网的电商功能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，由国信采招网验证后跳转相应界面</w:t>
      </w:r>
    </w:p>
    <w:p w14:paraId="6D0F24C1" w14:textId="77777777" w:rsidR="00B1290D" w:rsidRDefault="004B5DE7">
      <w:pPr>
        <w:spacing w:line="360" w:lineRule="auto"/>
        <w:ind w:firstLine="420"/>
        <w:rPr>
          <w:b/>
          <w:bCs/>
          <w:sz w:val="24"/>
        </w:rPr>
      </w:pPr>
      <w:bookmarkStart w:id="41" w:name="_Toc4039"/>
      <w:r>
        <w:rPr>
          <w:rFonts w:hint="eastAsia"/>
          <w:b/>
          <w:bCs/>
          <w:sz w:val="24"/>
        </w:rPr>
        <w:t>功能调用：</w:t>
      </w:r>
      <w:bookmarkEnd w:id="41"/>
    </w:p>
    <w:p w14:paraId="7901DF32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调用方为医易购平台，服务方为国信采招网。</w:t>
      </w:r>
    </w:p>
    <w:p w14:paraId="57DC6E55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调用时，由调用方发出调用申请，服务者进行相应功能操作，将调用方需要的数据结果返回给调用方。</w:t>
      </w:r>
    </w:p>
    <w:p w14:paraId="3E81A5BF" w14:textId="77777777" w:rsidR="00B1290D" w:rsidRDefault="004B5DE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如：</w:t>
      </w:r>
    </w:p>
    <w:p w14:paraId="0EC05553" w14:textId="77777777" w:rsidR="00B1290D" w:rsidRDefault="004B5DE7">
      <w:pPr>
        <w:numPr>
          <w:ilvl w:val="0"/>
          <w:numId w:val="5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医易购调用正在国信采招网招标的项目，国信招标网返回相应数据结果；</w:t>
      </w:r>
    </w:p>
    <w:p w14:paraId="039608D4" w14:textId="77777777" w:rsidR="00B1290D" w:rsidRDefault="004B5DE7">
      <w:pPr>
        <w:numPr>
          <w:ilvl w:val="0"/>
          <w:numId w:val="5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医易购上会员注册身份成功，调用国信采招网的接口，国信采招网建立相应供应商的用户后，返回成功与否给医易购平台</w:t>
      </w:r>
    </w:p>
    <w:p w14:paraId="2DDD5EEB" w14:textId="77777777" w:rsidR="00B1290D" w:rsidRDefault="00B1290D"/>
    <w:p w14:paraId="208F362A" w14:textId="77777777" w:rsidR="00B1290D" w:rsidRDefault="00B1290D"/>
    <w:p w14:paraId="311DA61A" w14:textId="77777777" w:rsidR="00B1290D" w:rsidRDefault="00B1290D"/>
    <w:p w14:paraId="5979F9CD" w14:textId="77777777" w:rsidR="00B1290D" w:rsidRDefault="004B5DE7">
      <w:pPr>
        <w:jc w:val="center"/>
        <w:rPr>
          <w:color w:val="FF0000"/>
        </w:rPr>
      </w:pPr>
      <w:r>
        <w:rPr>
          <w:rFonts w:hint="eastAsia"/>
          <w:color w:val="FF0000"/>
        </w:rPr>
        <w:t>接口说明：双方提供</w:t>
      </w:r>
      <w:r>
        <w:rPr>
          <w:color w:val="FF0000"/>
        </w:rPr>
        <w:t>http</w:t>
      </w:r>
      <w:r>
        <w:rPr>
          <w:rFonts w:hint="eastAsia"/>
          <w:color w:val="FF0000"/>
        </w:rPr>
        <w:t>方式的接口，接口编码方式采用统一的</w:t>
      </w:r>
      <w:r>
        <w:rPr>
          <w:color w:val="FF0000"/>
        </w:rPr>
        <w:t>UTF-8</w:t>
      </w:r>
    </w:p>
    <w:p w14:paraId="37711CD1" w14:textId="77777777" w:rsidR="00B1290D" w:rsidRDefault="00B1290D">
      <w:pPr>
        <w:rPr>
          <w:color w:val="FF0000"/>
        </w:rPr>
      </w:pPr>
    </w:p>
    <w:p w14:paraId="096B549F" w14:textId="77777777" w:rsidR="00B1290D" w:rsidRDefault="004B5DE7">
      <w:pPr>
        <w:pStyle w:val="1"/>
        <w:numPr>
          <w:ilvl w:val="0"/>
          <w:numId w:val="2"/>
        </w:numPr>
        <w:spacing w:line="578" w:lineRule="auto"/>
        <w:ind w:left="418" w:hanging="198"/>
      </w:pPr>
      <w:bookmarkStart w:id="42" w:name="_Toc8953"/>
      <w:bookmarkStart w:id="43" w:name="_Toc24519"/>
      <w:bookmarkStart w:id="44" w:name="_Toc26718"/>
      <w:bookmarkStart w:id="45" w:name="_Toc31912"/>
      <w:bookmarkStart w:id="46" w:name="_Toc25273"/>
      <w:bookmarkStart w:id="47" w:name="_Toc508730918"/>
      <w:r>
        <w:rPr>
          <w:rFonts w:hint="eastAsia"/>
        </w:rPr>
        <w:lastRenderedPageBreak/>
        <w:t>应用集成接口说明</w:t>
      </w:r>
      <w:bookmarkEnd w:id="42"/>
      <w:bookmarkEnd w:id="43"/>
      <w:bookmarkEnd w:id="44"/>
      <w:bookmarkEnd w:id="45"/>
      <w:bookmarkEnd w:id="46"/>
      <w:bookmarkEnd w:id="47"/>
    </w:p>
    <w:p w14:paraId="759A114E" w14:textId="77777777" w:rsidR="00B1290D" w:rsidRDefault="004B5D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流程：</w:t>
      </w:r>
    </w:p>
    <w:p w14:paraId="3296CA5C" w14:textId="77777777" w:rsidR="00B1290D" w:rsidRDefault="004B5DE7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用户在医易购平台登录，访问国信采招网的具体功能（电商、招标、投标、查看项目招标信息等页面）</w:t>
      </w:r>
    </w:p>
    <w:p w14:paraId="5DDDE9FC" w14:textId="77777777" w:rsidR="00B1290D" w:rsidRDefault="004B5DE7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访问链接后会带有</w:t>
      </w:r>
      <w:proofErr w:type="spellStart"/>
      <w:r>
        <w:rPr>
          <w:rFonts w:hint="eastAsia"/>
          <w:sz w:val="24"/>
        </w:rPr>
        <w:t>accessToken</w:t>
      </w:r>
      <w:proofErr w:type="spellEnd"/>
      <w:r>
        <w:rPr>
          <w:rFonts w:hint="eastAsia"/>
          <w:sz w:val="24"/>
        </w:rPr>
        <w:t>（如果</w:t>
      </w:r>
      <w:r>
        <w:rPr>
          <w:rFonts w:hint="eastAsia"/>
          <w:sz w:val="24"/>
        </w:rPr>
        <w:t>domain</w:t>
      </w:r>
      <w:r>
        <w:rPr>
          <w:rFonts w:hint="eastAsia"/>
          <w:sz w:val="24"/>
        </w:rPr>
        <w:t>相同，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中存在</w:t>
      </w:r>
      <w:proofErr w:type="spellStart"/>
      <w:r>
        <w:rPr>
          <w:rFonts w:hint="eastAsia"/>
          <w:sz w:val="24"/>
        </w:rPr>
        <w:t>accessToken</w:t>
      </w:r>
      <w:proofErr w:type="spellEnd"/>
      <w:r>
        <w:rPr>
          <w:rFonts w:hint="eastAsia"/>
          <w:sz w:val="24"/>
        </w:rPr>
        <w:t>）；</w:t>
      </w:r>
      <w:r>
        <w:rPr>
          <w:rFonts w:hint="eastAsia"/>
          <w:sz w:val="24"/>
        </w:rPr>
        <w:t xml:space="preserve"> </w:t>
      </w:r>
    </w:p>
    <w:p w14:paraId="25665C17" w14:textId="77777777" w:rsidR="00B1290D" w:rsidRDefault="004B5DE7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国信平台的页面获取到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accessToken</w:t>
      </w:r>
      <w:proofErr w:type="spellEnd"/>
      <w:r>
        <w:rPr>
          <w:rFonts w:hint="eastAsia"/>
          <w:sz w:val="24"/>
        </w:rPr>
        <w:t>后，到医易购平台上验证</w:t>
      </w:r>
      <w:proofErr w:type="spellStart"/>
      <w:r>
        <w:rPr>
          <w:rFonts w:hint="eastAsia"/>
          <w:sz w:val="24"/>
        </w:rPr>
        <w:t>accessToken</w:t>
      </w:r>
      <w:proofErr w:type="spellEnd"/>
      <w:r>
        <w:rPr>
          <w:rFonts w:hint="eastAsia"/>
          <w:sz w:val="24"/>
        </w:rPr>
        <w:t>的真伪，如果验证通过，则返回用户需要的功能页面</w:t>
      </w:r>
    </w:p>
    <w:p w14:paraId="62E79547" w14:textId="77777777" w:rsidR="00B1290D" w:rsidRDefault="00B1290D">
      <w:pPr>
        <w:spacing w:line="360" w:lineRule="auto"/>
        <w:ind w:firstLine="420"/>
        <w:rPr>
          <w:sz w:val="24"/>
        </w:rPr>
      </w:pPr>
    </w:p>
    <w:p w14:paraId="6956A419" w14:textId="77777777" w:rsidR="00B1290D" w:rsidRDefault="004B5DE7">
      <w:pPr>
        <w:pStyle w:val="2"/>
        <w:numPr>
          <w:ilvl w:val="1"/>
          <w:numId w:val="6"/>
        </w:numPr>
        <w:ind w:left="1690"/>
      </w:pPr>
      <w:bookmarkStart w:id="48" w:name="_Toc332724034"/>
      <w:bookmarkStart w:id="49" w:name="_Toc13828"/>
      <w:bookmarkStart w:id="50" w:name="_Toc29455"/>
      <w:bookmarkStart w:id="51" w:name="_Toc12930"/>
      <w:bookmarkStart w:id="52" w:name="_Toc5913"/>
      <w:bookmarkStart w:id="53" w:name="_Toc18735"/>
      <w:bookmarkStart w:id="54" w:name="_Toc8476"/>
      <w:bookmarkStart w:id="55" w:name="_Toc508730919"/>
      <w:r>
        <w:rPr>
          <w:rFonts w:hint="eastAsia"/>
        </w:rPr>
        <w:t>请求</w:t>
      </w:r>
      <w:bookmarkEnd w:id="48"/>
      <w:r>
        <w:rPr>
          <w:rFonts w:hint="eastAsia"/>
        </w:rPr>
        <w:t>地址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3BE2551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color w:val="A31515"/>
          <w:kern w:val="0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地址，采用的是http GET接口，地址是：</w:t>
      </w:r>
      <w:r>
        <w:rPr>
          <w:rFonts w:asciiTheme="minorEastAsia" w:hAnsiTheme="minorEastAsia" w:cstheme="minorEastAsia" w:hint="eastAsia"/>
          <w:color w:val="FF0000"/>
          <w:sz w:val="24"/>
        </w:rPr>
        <w:t>http://地址</w:t>
      </w:r>
      <w:r>
        <w:rPr>
          <w:rFonts w:asciiTheme="minorEastAsia" w:hAnsiTheme="minorEastAsia" w:cstheme="minorEastAsia" w:hint="eastAsia"/>
          <w:color w:val="FF0000"/>
          <w:kern w:val="0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verifyToken</w:t>
      </w:r>
      <w:proofErr w:type="spellEnd"/>
    </w:p>
    <w:p w14:paraId="74E6E616" w14:textId="77777777" w:rsidR="00B1290D" w:rsidRDefault="004B5DE7">
      <w:pPr>
        <w:pStyle w:val="2"/>
        <w:numPr>
          <w:ilvl w:val="1"/>
          <w:numId w:val="6"/>
        </w:numPr>
        <w:ind w:left="1690"/>
      </w:pPr>
      <w:bookmarkStart w:id="56" w:name="_Toc14831"/>
      <w:bookmarkStart w:id="57" w:name="_Toc22261"/>
      <w:bookmarkStart w:id="58" w:name="_Toc29278"/>
      <w:bookmarkStart w:id="59" w:name="_Toc3673"/>
      <w:bookmarkStart w:id="60" w:name="_Toc27668"/>
      <w:bookmarkStart w:id="61" w:name="_Toc332724035"/>
      <w:bookmarkStart w:id="62" w:name="_Toc12771"/>
      <w:bookmarkStart w:id="63" w:name="_Toc508730920"/>
      <w:r>
        <w:rPr>
          <w:rFonts w:hint="eastAsia"/>
        </w:rPr>
        <w:t>参数说明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tbl>
      <w:tblPr>
        <w:tblW w:w="7619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3791"/>
      </w:tblGrid>
      <w:tr w:rsidR="00B1290D" w14:paraId="5F875B3B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C391" w14:textId="77777777" w:rsidR="00B1290D" w:rsidRDefault="004B5DE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68F8" w14:textId="77777777" w:rsidR="00B1290D" w:rsidRDefault="004B5DE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BD06" w14:textId="77777777" w:rsidR="00B1290D" w:rsidRDefault="004B5DE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B1290D" w14:paraId="70A742E2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CE48" w14:textId="77777777" w:rsidR="00B1290D" w:rsidRDefault="004B5DE7">
            <w:pPr>
              <w:spacing w:line="360" w:lineRule="auto"/>
              <w:rPr>
                <w:b/>
                <w:szCs w:val="21"/>
              </w:rPr>
            </w:pPr>
            <w:proofErr w:type="spellStart"/>
            <w:r>
              <w:rPr>
                <w:szCs w:val="21"/>
              </w:rPr>
              <w:t>AppId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96EC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每个应用对应的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8B63" w14:textId="77777777" w:rsidR="00B1290D" w:rsidRDefault="004B5DE7">
            <w:pPr>
              <w:spacing w:line="360" w:lineRule="auto"/>
              <w:rPr>
                <w:rFonts w:eastAsia="宋体"/>
                <w:szCs w:val="21"/>
              </w:rPr>
            </w:pPr>
            <w:r>
              <w:rPr>
                <w:i/>
                <w:iCs/>
                <w:szCs w:val="21"/>
              </w:rPr>
              <w:t>e17159e3-120c-4604-8897-bb1733565e13</w:t>
            </w:r>
            <w:r>
              <w:rPr>
                <w:rFonts w:hint="eastAsia"/>
                <w:i/>
                <w:iCs/>
                <w:szCs w:val="21"/>
              </w:rPr>
              <w:t>为国信对应的</w:t>
            </w:r>
            <w:r>
              <w:rPr>
                <w:rFonts w:hint="eastAsia"/>
                <w:i/>
                <w:iCs/>
                <w:szCs w:val="21"/>
              </w:rPr>
              <w:t>ID</w:t>
            </w:r>
          </w:p>
        </w:tc>
      </w:tr>
      <w:tr w:rsidR="00B1290D" w14:paraId="44AA36AF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CF50" w14:textId="77777777" w:rsidR="00B1290D" w:rsidRDefault="004B5DE7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i/>
                <w:szCs w:val="21"/>
              </w:rPr>
              <w:t>AccessToken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099B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需要验证的</w:t>
            </w:r>
            <w:r>
              <w:rPr>
                <w:szCs w:val="21"/>
              </w:rPr>
              <w:t>token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351C" w14:textId="77777777" w:rsidR="00B1290D" w:rsidRDefault="00B1290D">
            <w:pPr>
              <w:spacing w:line="360" w:lineRule="auto"/>
              <w:rPr>
                <w:szCs w:val="21"/>
              </w:rPr>
            </w:pPr>
          </w:p>
        </w:tc>
      </w:tr>
    </w:tbl>
    <w:p w14:paraId="5100A44D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20ABF7D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</w:p>
    <w:p w14:paraId="004EB83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http://IP:PORT/verifyToken?AppId=e17159e3-120c-4604-8897-bb1733565e13&amp;AccessToken=0158b882-e9c2-4a95-98d4-ddfb437f09e4-a9db484a-5220</w:t>
      </w:r>
    </w:p>
    <w:p w14:paraId="66FEAF2F" w14:textId="77777777" w:rsidR="00B1290D" w:rsidRDefault="004B5DE7">
      <w:pPr>
        <w:pStyle w:val="2"/>
        <w:numPr>
          <w:ilvl w:val="1"/>
          <w:numId w:val="6"/>
        </w:numPr>
        <w:ind w:left="1690"/>
      </w:pPr>
      <w:bookmarkStart w:id="64" w:name="_Toc31112"/>
      <w:bookmarkStart w:id="65" w:name="_Toc30577"/>
      <w:bookmarkStart w:id="66" w:name="_Toc30826"/>
      <w:bookmarkStart w:id="67" w:name="_Toc14271"/>
      <w:bookmarkStart w:id="68" w:name="_Toc14302"/>
      <w:bookmarkStart w:id="69" w:name="_Toc19744"/>
      <w:bookmarkStart w:id="70" w:name="_Toc332724036"/>
      <w:bookmarkStart w:id="71" w:name="_Toc508730921"/>
      <w:r>
        <w:rPr>
          <w:rFonts w:hint="eastAsia"/>
        </w:rPr>
        <w:t>返回值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539392A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的方式返回处理结果。</w:t>
      </w:r>
      <w:r>
        <w:rPr>
          <w:rFonts w:asciiTheme="minorEastAsia" w:hAnsiTheme="minorEastAsia" w:cstheme="minorEastAsia" w:hint="eastAsia"/>
          <w:sz w:val="24"/>
        </w:rPr>
        <w:lastRenderedPageBreak/>
        <w:t>格式为：</w:t>
      </w:r>
    </w:p>
    <w:p w14:paraId="5F6E5DE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281507B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userId</w:t>
      </w:r>
      <w:proofErr w:type="spellEnd"/>
      <w:r>
        <w:rPr>
          <w:rFonts w:asciiTheme="minorEastAsia" w:hAnsiTheme="minorEastAsia" w:cstheme="minorEastAsia" w:hint="eastAsia"/>
          <w:sz w:val="24"/>
        </w:rPr>
        <w:t>": 17,</w:t>
      </w:r>
    </w:p>
    <w:p w14:paraId="49D6A69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userName</w:t>
      </w:r>
      <w:proofErr w:type="spellEnd"/>
      <w:r>
        <w:rPr>
          <w:rFonts w:asciiTheme="minorEastAsia" w:hAnsiTheme="minorEastAsia" w:cstheme="minorEastAsia" w:hint="eastAsia"/>
          <w:sz w:val="24"/>
        </w:rPr>
        <w:t>": "张三",</w:t>
      </w:r>
    </w:p>
    <w:p w14:paraId="4AC0D86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userPhone</w:t>
      </w:r>
      <w:proofErr w:type="spellEnd"/>
      <w:r>
        <w:rPr>
          <w:rFonts w:asciiTheme="minorEastAsia" w:hAnsiTheme="minorEastAsia" w:cstheme="minorEastAsia" w:hint="eastAsia"/>
          <w:sz w:val="24"/>
        </w:rPr>
        <w:t>": "13918015069",</w:t>
      </w:r>
    </w:p>
    <w:p w14:paraId="633AA51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companyId</w:t>
      </w:r>
      <w:proofErr w:type="spellEnd"/>
      <w:r>
        <w:rPr>
          <w:rFonts w:asciiTheme="minorEastAsia" w:hAnsiTheme="minorEastAsia" w:cstheme="minorEastAsia" w:hint="eastAsia"/>
          <w:sz w:val="24"/>
        </w:rPr>
        <w:t>": 72,</w:t>
      </w:r>
    </w:p>
    <w:p w14:paraId="5BDC034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companyName</w:t>
      </w:r>
      <w:proofErr w:type="spellEnd"/>
      <w:r>
        <w:rPr>
          <w:rFonts w:asciiTheme="minorEastAsia" w:hAnsiTheme="minorEastAsia" w:cstheme="minorEastAsia" w:hint="eastAsia"/>
          <w:sz w:val="24"/>
        </w:rPr>
        <w:t>": "供应商XXX",</w:t>
      </w:r>
    </w:p>
    <w:p w14:paraId="22767CC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accessToken</w:t>
      </w:r>
      <w:proofErr w:type="spellEnd"/>
      <w:r>
        <w:rPr>
          <w:rFonts w:asciiTheme="minorEastAsia" w:hAnsiTheme="minorEastAsia" w:cstheme="minorEastAsia" w:hint="eastAsia"/>
          <w:sz w:val="24"/>
        </w:rPr>
        <w:t>": "0158b882-e9c2-4a95-98d4-ddfb437f09e4-a9db484a-5220，</w:t>
      </w:r>
    </w:p>
    <w:p w14:paraId="369EC5A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"success": true</w:t>
      </w:r>
    </w:p>
    <w:p w14:paraId="041150D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27571249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52654D9D" w14:textId="77777777" w:rsidR="00B1290D" w:rsidRDefault="00B1290D"/>
    <w:tbl>
      <w:tblPr>
        <w:tblW w:w="7619" w:type="dxa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3"/>
        <w:gridCol w:w="4356"/>
      </w:tblGrid>
      <w:tr w:rsidR="00B1290D" w14:paraId="4B0F8F26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6ABC" w14:textId="77777777" w:rsidR="00B1290D" w:rsidRDefault="004B5DE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7AF3" w14:textId="77777777" w:rsidR="00B1290D" w:rsidRDefault="004B5DE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1290D" w14:paraId="6AC37754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7A99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1899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验证是否成功，</w:t>
            </w:r>
            <w:r>
              <w:rPr>
                <w:szCs w:val="21"/>
              </w:rPr>
              <w:t>true:</w:t>
            </w:r>
            <w:r>
              <w:rPr>
                <w:rFonts w:hint="eastAsia"/>
                <w:szCs w:val="21"/>
              </w:rPr>
              <w:t>成，</w:t>
            </w: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：失败</w:t>
            </w:r>
          </w:p>
        </w:tc>
      </w:tr>
      <w:tr w:rsidR="00B1290D" w14:paraId="595D42CF" w14:textId="77777777">
        <w:trPr>
          <w:trHeight w:val="368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B1DF" w14:textId="77777777" w:rsidR="00B1290D" w:rsidRDefault="004B5DE7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A87B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1290D" w14:paraId="46CD291C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EE04" w14:textId="77777777" w:rsidR="00B1290D" w:rsidRDefault="004B5DE7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userName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0218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B1290D" w14:paraId="59256911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0192" w14:textId="77777777" w:rsidR="00B1290D" w:rsidRDefault="004B5DE7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userPhone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152F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</w:tr>
      <w:tr w:rsidR="00B1290D" w14:paraId="46A10B1B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8579" w14:textId="77777777" w:rsidR="00B1290D" w:rsidRDefault="004B5DE7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companyId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33B2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1290D" w14:paraId="4DA840A1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E3AD" w14:textId="77777777" w:rsidR="00B1290D" w:rsidRDefault="004B5DE7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companyName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27A9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</w:tr>
      <w:tr w:rsidR="00B1290D" w14:paraId="5BAAF11D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5035" w14:textId="77777777" w:rsidR="00B1290D" w:rsidRDefault="004B5DE7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accessToken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DFE3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访问的</w:t>
            </w:r>
            <w:r>
              <w:rPr>
                <w:szCs w:val="21"/>
              </w:rPr>
              <w:t>token</w:t>
            </w:r>
          </w:p>
        </w:tc>
      </w:tr>
      <w:tr w:rsidR="00B1290D" w14:paraId="33B8ACE9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C3B8" w14:textId="77777777" w:rsidR="00B1290D" w:rsidRDefault="004B5DE7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msg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500B" w14:textId="77777777" w:rsidR="00B1290D" w:rsidRDefault="004B5D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值为</w:t>
            </w: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时，</w:t>
            </w:r>
            <w:proofErr w:type="spellStart"/>
            <w:r>
              <w:rPr>
                <w:szCs w:val="21"/>
              </w:rPr>
              <w:t>msg</w:t>
            </w:r>
            <w:proofErr w:type="spellEnd"/>
            <w:r>
              <w:rPr>
                <w:rFonts w:hint="eastAsia"/>
                <w:szCs w:val="21"/>
              </w:rPr>
              <w:t>才有值</w:t>
            </w:r>
          </w:p>
        </w:tc>
      </w:tr>
    </w:tbl>
    <w:p w14:paraId="4ECE244F" w14:textId="77777777" w:rsidR="00B1290D" w:rsidRDefault="00B1290D">
      <w:pPr>
        <w:spacing w:line="360" w:lineRule="auto"/>
        <w:rPr>
          <w:szCs w:val="21"/>
        </w:rPr>
      </w:pPr>
    </w:p>
    <w:p w14:paraId="5553D758" w14:textId="77777777" w:rsidR="00B1290D" w:rsidRDefault="00B1290D"/>
    <w:p w14:paraId="0C793359" w14:textId="77777777" w:rsidR="00B1290D" w:rsidRDefault="004B5DE7">
      <w:pPr>
        <w:pStyle w:val="1"/>
        <w:numPr>
          <w:ilvl w:val="0"/>
          <w:numId w:val="2"/>
        </w:numPr>
        <w:spacing w:line="578" w:lineRule="auto"/>
        <w:ind w:left="418" w:hanging="198"/>
        <w:rPr>
          <w:szCs w:val="22"/>
        </w:rPr>
      </w:pPr>
      <w:bookmarkStart w:id="72" w:name="_Toc27605"/>
      <w:bookmarkStart w:id="73" w:name="_Toc21159"/>
      <w:bookmarkStart w:id="74" w:name="_Toc5145"/>
      <w:bookmarkStart w:id="75" w:name="_Toc7233"/>
      <w:bookmarkStart w:id="76" w:name="_Toc31435"/>
      <w:bookmarkStart w:id="77" w:name="_Toc508730922"/>
      <w:r>
        <w:rPr>
          <w:rFonts w:hint="eastAsia"/>
          <w:szCs w:val="22"/>
        </w:rPr>
        <w:t>功能调用接口说明</w:t>
      </w:r>
      <w:bookmarkEnd w:id="72"/>
      <w:bookmarkEnd w:id="73"/>
      <w:bookmarkEnd w:id="74"/>
      <w:bookmarkEnd w:id="75"/>
      <w:bookmarkEnd w:id="76"/>
      <w:bookmarkEnd w:id="77"/>
    </w:p>
    <w:p w14:paraId="20B391C9" w14:textId="77777777" w:rsidR="00B1290D" w:rsidRDefault="004B5DE7">
      <w:pPr>
        <w:spacing w:line="360" w:lineRule="auto"/>
        <w:ind w:firstLine="420"/>
        <w:rPr>
          <w:sz w:val="24"/>
        </w:rPr>
      </w:pPr>
      <w:bookmarkStart w:id="78" w:name="_Toc4767"/>
      <w:r>
        <w:rPr>
          <w:rFonts w:hint="eastAsia"/>
          <w:sz w:val="24"/>
        </w:rPr>
        <w:t>根据现阶段的平台运营需要，需要国信采招网提供的功能调用接口如下：</w:t>
      </w:r>
      <w:bookmarkEnd w:id="78"/>
    </w:p>
    <w:p w14:paraId="23EC8531" w14:textId="77777777" w:rsidR="00B1290D" w:rsidRDefault="00B1290D">
      <w:pPr>
        <w:spacing w:line="360" w:lineRule="auto"/>
      </w:pPr>
    </w:p>
    <w:tbl>
      <w:tblPr>
        <w:tblW w:w="8061" w:type="dxa"/>
        <w:tblInd w:w="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3"/>
        <w:gridCol w:w="3067"/>
        <w:gridCol w:w="4041"/>
      </w:tblGrid>
      <w:tr w:rsidR="00B1290D" w14:paraId="2AD46E6D" w14:textId="77777777">
        <w:trPr>
          <w:trHeight w:val="339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72FB" w14:textId="77777777" w:rsidR="00B1290D" w:rsidRDefault="00B1290D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DA47" w14:textId="77777777" w:rsidR="00B1290D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接口名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C07D" w14:textId="77777777" w:rsidR="00B1290D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说明</w:t>
            </w:r>
          </w:p>
        </w:tc>
      </w:tr>
      <w:tr w:rsidR="00B1290D" w14:paraId="011553EF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1E78" w14:textId="77777777" w:rsidR="00B1290D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lastRenderedPageBreak/>
              <w:t>4.1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6B763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t>用户同步接口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29FB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医易购平台上医院和医院供应商注册通过的同时，调用此接口把用户同步到国信采招网</w:t>
            </w:r>
          </w:p>
        </w:tc>
      </w:tr>
      <w:tr w:rsidR="00B1290D" w14:paraId="646939E4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1B1D2" w14:textId="77777777" w:rsidR="00B1290D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4.2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F8F65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获取项目列表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CED52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根据条件查询返回满足条件的项目信息</w:t>
            </w:r>
          </w:p>
        </w:tc>
      </w:tr>
      <w:tr w:rsidR="00B1290D" w14:paraId="3DFB0846" w14:textId="77777777">
        <w:trPr>
          <w:trHeight w:val="9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D2EB" w14:textId="77777777" w:rsidR="00B1290D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4.3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5B37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提交机构信息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DF84B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提交机构信息更新至国信采招网</w:t>
            </w:r>
          </w:p>
        </w:tc>
      </w:tr>
      <w:tr w:rsidR="00B1290D" w14:paraId="5EA3D084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33A7" w14:textId="77777777" w:rsidR="00B1290D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4.4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F7FC8" w14:textId="77777777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根据项目编号获取项目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0DFE" w14:textId="6F537DF2" w:rsidR="00B1290D" w:rsidRDefault="004B5DE7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根据项目编号获取项目信息</w:t>
            </w:r>
            <w:r w:rsidR="006B054C">
              <w:rPr>
                <w:rFonts w:asciiTheme="minorEastAsia" w:hAnsiTheme="minorEastAsia" w:cstheme="minorEastAsia"/>
                <w:szCs w:val="21"/>
              </w:rPr>
              <w:t>,</w:t>
            </w:r>
            <w:bookmarkStart w:id="79" w:name="_GoBack"/>
            <w:r w:rsidR="006B054C" w:rsidRPr="006B054C">
              <w:rPr>
                <w:rFonts w:asciiTheme="minorEastAsia" w:hAnsiTheme="minorEastAsia" w:cstheme="minorEastAsia" w:hint="eastAsia"/>
                <w:color w:val="FF0000"/>
                <w:sz w:val="24"/>
              </w:rPr>
              <w:t>需要新增项目的发标方ID，以及项目标志：1：</w:t>
            </w:r>
            <w:r w:rsidR="006B054C" w:rsidRPr="006B054C">
              <w:rPr>
                <w:rFonts w:ascii="Helvetica Neue" w:eastAsia="宋体" w:hAnsi="Helvetica Neue" w:cs="Helvetica Neue"/>
                <w:color w:val="FF0000"/>
                <w:kern w:val="0"/>
                <w:sz w:val="24"/>
              </w:rPr>
              <w:t>定向（医院现有供应商）</w:t>
            </w:r>
            <w:r w:rsidR="006B054C" w:rsidRPr="006B054C">
              <w:rPr>
                <w:rFonts w:ascii="Helvetica Neue" w:eastAsia="宋体" w:hAnsi="Helvetica Neue" w:cs="Helvetica Neue"/>
                <w:color w:val="FF0000"/>
                <w:kern w:val="0"/>
                <w:sz w:val="24"/>
              </w:rPr>
              <w:t xml:space="preserve"> </w:t>
            </w:r>
            <w:r w:rsidR="006B054C" w:rsidRPr="006B054C">
              <w:rPr>
                <w:rFonts w:ascii="Helvetica Neue" w:eastAsia="宋体" w:hAnsi="Helvetica Neue" w:cs="Helvetica Neue" w:hint="eastAsia"/>
                <w:color w:val="FF0000"/>
                <w:kern w:val="0"/>
                <w:sz w:val="24"/>
              </w:rPr>
              <w:t>2</w:t>
            </w:r>
            <w:r w:rsidR="006B054C" w:rsidRPr="006B054C">
              <w:rPr>
                <w:rFonts w:ascii="Helvetica Neue" w:eastAsia="宋体" w:hAnsi="Helvetica Neue" w:cs="Helvetica Neue" w:hint="eastAsia"/>
                <w:color w:val="FF0000"/>
                <w:kern w:val="0"/>
                <w:sz w:val="24"/>
              </w:rPr>
              <w:t>：</w:t>
            </w:r>
            <w:r w:rsidR="006B054C" w:rsidRPr="006B054C">
              <w:rPr>
                <w:rFonts w:ascii="Helvetica Neue" w:eastAsia="宋体" w:hAnsi="Helvetica Neue" w:cs="Helvetica Neue"/>
                <w:color w:val="FF0000"/>
                <w:kern w:val="0"/>
                <w:sz w:val="24"/>
              </w:rPr>
              <w:t>推荐（我们推荐的会员供应商）</w:t>
            </w:r>
            <w:r w:rsidR="006B054C" w:rsidRPr="006B054C">
              <w:rPr>
                <w:rFonts w:ascii="Helvetica Neue" w:eastAsia="宋体" w:hAnsi="Helvetica Neue" w:cs="Helvetica Neue"/>
                <w:color w:val="FF0000"/>
                <w:kern w:val="0"/>
                <w:sz w:val="24"/>
              </w:rPr>
              <w:t xml:space="preserve"> </w:t>
            </w:r>
            <w:r w:rsidR="005439F4">
              <w:rPr>
                <w:rFonts w:ascii="Helvetica Neue" w:eastAsia="宋体" w:hAnsi="Helvetica Neue" w:cs="Helvetica Neue"/>
                <w:color w:val="FF0000"/>
                <w:kern w:val="0"/>
                <w:sz w:val="24"/>
              </w:rPr>
              <w:t>0:</w:t>
            </w:r>
            <w:r w:rsidR="006B054C" w:rsidRPr="006B054C">
              <w:rPr>
                <w:rFonts w:ascii="Helvetica Neue" w:eastAsia="宋体" w:hAnsi="Helvetica Neue" w:cs="Helvetica Neue"/>
                <w:color w:val="FF0000"/>
                <w:kern w:val="0"/>
                <w:sz w:val="24"/>
              </w:rPr>
              <w:t>全网</w:t>
            </w:r>
            <w:r w:rsidR="006B054C" w:rsidRPr="006B054C">
              <w:rPr>
                <w:rFonts w:ascii="Helvetica Neue" w:eastAsia="宋体" w:hAnsi="Helvetica Neue" w:cs="Helvetica Neue"/>
                <w:color w:val="FF0000"/>
                <w:kern w:val="0"/>
                <w:sz w:val="24"/>
              </w:rPr>
              <w:t xml:space="preserve"> </w:t>
            </w:r>
            <w:r w:rsidR="006B054C" w:rsidRPr="006B054C">
              <w:rPr>
                <w:rFonts w:ascii="Helvetica Neue" w:eastAsia="宋体" w:hAnsi="Helvetica Neue" w:cs="Helvetica Neue"/>
                <w:color w:val="FF0000"/>
                <w:kern w:val="0"/>
                <w:sz w:val="24"/>
              </w:rPr>
              <w:t>（全网公开发布）</w:t>
            </w:r>
            <w:bookmarkEnd w:id="79"/>
          </w:p>
        </w:tc>
      </w:tr>
      <w:tr w:rsidR="004B5DE7" w14:paraId="18B74631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52E9" w14:textId="77777777" w:rsidR="004B5DE7" w:rsidRDefault="004B5DE7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4.5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09142" w14:textId="69F194F4" w:rsidR="004B5DE7" w:rsidRDefault="000269E3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项目发布同步接口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157F0" w14:textId="39A8F175" w:rsidR="004B5DE7" w:rsidRDefault="000269E3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国信平台发布项目时，通知医易购平台</w:t>
            </w:r>
          </w:p>
        </w:tc>
      </w:tr>
      <w:tr w:rsidR="00077375" w14:paraId="3D91C251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A374" w14:textId="1BD86C7A" w:rsidR="00077375" w:rsidRPr="006B054C" w:rsidRDefault="0007737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 w:rsidRPr="006B054C">
              <w:rPr>
                <w:rFonts w:asciiTheme="minorEastAsia" w:hAnsiTheme="minorEastAsia" w:cstheme="minorEastAsia"/>
                <w:color w:val="FF0000"/>
                <w:szCs w:val="21"/>
              </w:rPr>
              <w:t>4.6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827D" w14:textId="589AE4F9" w:rsidR="00077375" w:rsidRPr="006B054C" w:rsidRDefault="00077375">
            <w:pPr>
              <w:spacing w:line="360" w:lineRule="auto"/>
              <w:rPr>
                <w:color w:val="FF0000"/>
                <w:sz w:val="24"/>
              </w:rPr>
            </w:pPr>
            <w:r w:rsidRPr="006B054C">
              <w:rPr>
                <w:rFonts w:hint="eastAsia"/>
                <w:color w:val="FF0000"/>
                <w:sz w:val="24"/>
              </w:rPr>
              <w:t>医院与供应商关系同步接口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1DE15" w14:textId="63958E0B" w:rsidR="00077375" w:rsidRPr="006B054C" w:rsidRDefault="00077375">
            <w:pPr>
              <w:spacing w:line="360" w:lineRule="auto"/>
              <w:rPr>
                <w:rFonts w:asciiTheme="minorEastAsia" w:hAnsiTheme="minorEastAsia" w:cstheme="minorEastAsia"/>
                <w:color w:val="FF0000"/>
                <w:sz w:val="24"/>
              </w:rPr>
            </w:pPr>
            <w:r w:rsidRPr="006B054C">
              <w:rPr>
                <w:rFonts w:asciiTheme="minorEastAsia" w:hAnsiTheme="minorEastAsia" w:cstheme="minorEastAsia" w:hint="eastAsia"/>
                <w:color w:val="FF0000"/>
                <w:sz w:val="24"/>
              </w:rPr>
              <w:t>医易购平台上医院和医院供商建立关联时通知国信平台</w:t>
            </w:r>
          </w:p>
        </w:tc>
      </w:tr>
    </w:tbl>
    <w:p w14:paraId="4A0C7B86" w14:textId="77777777" w:rsidR="00B1290D" w:rsidRDefault="00B1290D">
      <w:pPr>
        <w:spacing w:line="360" w:lineRule="auto"/>
        <w:rPr>
          <w:rFonts w:asciiTheme="minorEastAsia" w:hAnsiTheme="minorEastAsia" w:cstheme="minorEastAsia"/>
          <w:szCs w:val="21"/>
        </w:rPr>
      </w:pPr>
    </w:p>
    <w:p w14:paraId="5BEBA695" w14:textId="77777777" w:rsidR="00B1290D" w:rsidRDefault="004B5DE7">
      <w:pPr>
        <w:pStyle w:val="2"/>
        <w:numPr>
          <w:ilvl w:val="1"/>
          <w:numId w:val="7"/>
        </w:numPr>
      </w:pPr>
      <w:r>
        <w:rPr>
          <w:rFonts w:hint="eastAsia"/>
        </w:rPr>
        <w:tab/>
      </w:r>
      <w:bookmarkStart w:id="80" w:name="_Toc8496"/>
      <w:bookmarkStart w:id="81" w:name="_Toc30599"/>
      <w:bookmarkStart w:id="82" w:name="_Toc12247"/>
      <w:bookmarkStart w:id="83" w:name="_Toc7459"/>
      <w:bookmarkStart w:id="84" w:name="_Toc19381"/>
      <w:bookmarkStart w:id="85" w:name="_Toc3184"/>
      <w:bookmarkStart w:id="86" w:name="_Toc508730923"/>
      <w:r>
        <w:rPr>
          <w:rFonts w:hint="eastAsia"/>
        </w:rPr>
        <w:t>用户同步接口</w:t>
      </w:r>
      <w:bookmarkEnd w:id="80"/>
      <w:bookmarkEnd w:id="81"/>
      <w:bookmarkEnd w:id="82"/>
      <w:bookmarkEnd w:id="83"/>
      <w:bookmarkEnd w:id="84"/>
      <w:bookmarkEnd w:id="85"/>
      <w:bookmarkEnd w:id="86"/>
    </w:p>
    <w:p w14:paraId="7A62995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此接口需要国信采招网开发</w:t>
      </w:r>
      <w:r>
        <w:rPr>
          <w:rFonts w:asciiTheme="minorEastAsia" w:hAnsiTheme="minorEastAsia" w:cstheme="minorEastAsia" w:hint="eastAsia"/>
          <w:sz w:val="24"/>
        </w:rPr>
        <w:t>，采用http get方式接受参数，用户在医易购平台上注册通过的同时，调用此接口把用户同步到国信采招网上。</w:t>
      </w:r>
    </w:p>
    <w:p w14:paraId="33A17812" w14:textId="77777777" w:rsidR="00B1290D" w:rsidRDefault="00B1290D"/>
    <w:p w14:paraId="54881FE2" w14:textId="77777777" w:rsidR="00B1290D" w:rsidRDefault="004B5DE7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87" w:name="_Toc30850"/>
      <w:bookmarkStart w:id="88" w:name="_Toc25524"/>
      <w:bookmarkStart w:id="89" w:name="_Toc6819"/>
      <w:bookmarkStart w:id="90" w:name="_Toc26913"/>
      <w:bookmarkStart w:id="91" w:name="_Toc5905"/>
      <w:bookmarkStart w:id="92" w:name="_Toc25085"/>
      <w:bookmarkStart w:id="93" w:name="_Toc508730924"/>
      <w:r>
        <w:rPr>
          <w:rFonts w:hint="eastAsia"/>
          <w:sz w:val="28"/>
          <w:szCs w:val="28"/>
        </w:rPr>
        <w:t>请求地址</w:t>
      </w:r>
      <w:bookmarkEnd w:id="87"/>
      <w:bookmarkEnd w:id="88"/>
      <w:bookmarkEnd w:id="89"/>
      <w:bookmarkEnd w:id="90"/>
      <w:bookmarkEnd w:id="91"/>
      <w:bookmarkEnd w:id="92"/>
      <w:bookmarkEnd w:id="93"/>
    </w:p>
    <w:p w14:paraId="053BF6A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地址，采用的是http Get接口，地址是：http://地址/接口程序 对应UTF-8</w:t>
      </w:r>
    </w:p>
    <w:p w14:paraId="6872E898" w14:textId="77777777" w:rsidR="00B1290D" w:rsidRDefault="004B5DE7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94" w:name="_Toc2808"/>
      <w:bookmarkStart w:id="95" w:name="_Toc15669"/>
      <w:bookmarkStart w:id="96" w:name="_Toc30041"/>
      <w:bookmarkStart w:id="97" w:name="_Toc30110"/>
      <w:bookmarkStart w:id="98" w:name="_Toc19537"/>
      <w:bookmarkStart w:id="99" w:name="_Toc25736"/>
      <w:bookmarkStart w:id="100" w:name="_Toc508730925"/>
      <w:r>
        <w:rPr>
          <w:rFonts w:hint="eastAsia"/>
          <w:sz w:val="28"/>
          <w:szCs w:val="28"/>
        </w:rPr>
        <w:t>参数说明</w:t>
      </w:r>
      <w:bookmarkEnd w:id="94"/>
      <w:bookmarkEnd w:id="95"/>
      <w:bookmarkEnd w:id="96"/>
      <w:bookmarkEnd w:id="97"/>
      <w:bookmarkEnd w:id="98"/>
      <w:bookmarkEnd w:id="99"/>
      <w:bookmarkEnd w:id="100"/>
    </w:p>
    <w:tbl>
      <w:tblPr>
        <w:tblW w:w="7691" w:type="dxa"/>
        <w:tblInd w:w="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0"/>
        <w:gridCol w:w="3539"/>
      </w:tblGrid>
      <w:tr w:rsidR="00B1290D" w14:paraId="64355C73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ED55" w14:textId="77777777" w:rsidR="00B1290D" w:rsidRDefault="004B5DE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8EC0" w14:textId="77777777" w:rsidR="00B1290D" w:rsidRDefault="004B5DE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306A" w14:textId="77777777" w:rsidR="00B1290D" w:rsidRDefault="004B5DE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B1290D" w14:paraId="06DDBD76" w14:textId="77777777">
        <w:trPr>
          <w:trHeight w:val="241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910D" w14:textId="77777777" w:rsidR="00B1290D" w:rsidRDefault="004B5DE7">
            <w:pPr>
              <w:rPr>
                <w:b/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816E" w14:textId="77777777" w:rsidR="00B1290D" w:rsidRDefault="004B5D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2D68" w14:textId="77777777" w:rsidR="00B1290D" w:rsidRDefault="00B1290D">
            <w:pPr>
              <w:rPr>
                <w:rFonts w:eastAsia="宋体"/>
                <w:szCs w:val="21"/>
              </w:rPr>
            </w:pPr>
          </w:p>
        </w:tc>
      </w:tr>
      <w:tr w:rsidR="00B1290D" w14:paraId="66DFB786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00B5" w14:textId="77777777" w:rsidR="00B1290D" w:rsidRDefault="004B5DE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userPhone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D302" w14:textId="77777777" w:rsidR="00B1290D" w:rsidRDefault="004B5D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B07F" w14:textId="77777777" w:rsidR="00B1290D" w:rsidRDefault="00B1290D">
            <w:pPr>
              <w:rPr>
                <w:szCs w:val="21"/>
              </w:rPr>
            </w:pPr>
          </w:p>
        </w:tc>
      </w:tr>
      <w:tr w:rsidR="00B1290D" w14:paraId="3301588C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8325" w14:textId="77777777" w:rsidR="00B1290D" w:rsidRDefault="004B5DE7">
            <w:pPr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F8C2" w14:textId="77777777" w:rsidR="00B1290D" w:rsidRDefault="004B5D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0DE7" w14:textId="77777777" w:rsidR="00B1290D" w:rsidRDefault="00B1290D">
            <w:pPr>
              <w:rPr>
                <w:szCs w:val="21"/>
              </w:rPr>
            </w:pPr>
          </w:p>
        </w:tc>
      </w:tr>
      <w:tr w:rsidR="00B1290D" w14:paraId="2E62846D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AFA0" w14:textId="77777777" w:rsidR="00B1290D" w:rsidRDefault="004B5DE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companyName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72E1" w14:textId="77777777" w:rsidR="00B1290D" w:rsidRDefault="004B5D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EED7" w14:textId="77777777" w:rsidR="00B1290D" w:rsidRDefault="00B1290D">
            <w:pPr>
              <w:rPr>
                <w:szCs w:val="21"/>
              </w:rPr>
            </w:pPr>
          </w:p>
        </w:tc>
      </w:tr>
      <w:tr w:rsidR="00B1290D" w14:paraId="13301EEE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06AB" w14:textId="77777777" w:rsidR="00B1290D" w:rsidRDefault="004B5DE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companyId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8305" w14:textId="77777777" w:rsidR="00B1290D" w:rsidRDefault="004B5D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39CD" w14:textId="77777777" w:rsidR="00B1290D" w:rsidRDefault="00B1290D">
            <w:pPr>
              <w:rPr>
                <w:szCs w:val="21"/>
              </w:rPr>
            </w:pPr>
          </w:p>
        </w:tc>
      </w:tr>
      <w:tr w:rsidR="00B1290D" w14:paraId="133B3F8F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3F72" w14:textId="77777777" w:rsidR="00B1290D" w:rsidRDefault="004B5DE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companyType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BEA0" w14:textId="77777777" w:rsidR="00B1290D" w:rsidRDefault="004B5DE7">
            <w:pPr>
              <w:rPr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公司类型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BB2C" w14:textId="77777777" w:rsidR="00B1290D" w:rsidRDefault="004B5DE7">
            <w:pPr>
              <w:rPr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1</w:t>
            </w:r>
            <w:r>
              <w:rPr>
                <w:rFonts w:hint="eastAsia"/>
                <w:color w:val="FF6600"/>
                <w:szCs w:val="21"/>
              </w:rPr>
              <w:t>：医院</w:t>
            </w:r>
            <w:r>
              <w:rPr>
                <w:rFonts w:hint="eastAsia"/>
                <w:color w:val="FF6600"/>
                <w:szCs w:val="21"/>
              </w:rPr>
              <w:t xml:space="preserve"> 2</w:t>
            </w:r>
            <w:r>
              <w:rPr>
                <w:rFonts w:hint="eastAsia"/>
                <w:color w:val="FF6600"/>
                <w:szCs w:val="21"/>
              </w:rPr>
              <w:t>：供应商</w:t>
            </w:r>
          </w:p>
        </w:tc>
      </w:tr>
    </w:tbl>
    <w:p w14:paraId="630209BE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603CB21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</w:p>
    <w:p w14:paraId="1388DDB2" w14:textId="77777777" w:rsidR="00B1290D" w:rsidRDefault="005439F4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r:id="rId14" w:history="1">
        <w:r w:rsidR="004B5DE7">
          <w:rPr>
            <w:rFonts w:asciiTheme="minorEastAsia" w:hAnsiTheme="minorEastAsia" w:cstheme="minorEastAsia"/>
            <w:sz w:val="24"/>
          </w:rPr>
          <w:t>http://guoxing.com/syuser?userId=1&amp;userPhone=13988880000&amp;userName</w:t>
        </w:r>
      </w:hyperlink>
      <w:r w:rsidR="004B5DE7">
        <w:rPr>
          <w:rFonts w:asciiTheme="minorEastAsia" w:hAnsiTheme="minorEastAsia" w:cstheme="minorEastAsia" w:hint="eastAsia"/>
          <w:sz w:val="24"/>
        </w:rPr>
        <w:t>=张三&amp;</w:t>
      </w:r>
      <w:proofErr w:type="spellStart"/>
      <w:r w:rsidR="004B5DE7">
        <w:rPr>
          <w:rFonts w:asciiTheme="minorEastAsia" w:hAnsiTheme="minorEastAsia" w:cstheme="minorEastAsia" w:hint="eastAsia"/>
          <w:sz w:val="24"/>
        </w:rPr>
        <w:t>companyId</w:t>
      </w:r>
      <w:proofErr w:type="spellEnd"/>
      <w:r w:rsidR="004B5DE7">
        <w:rPr>
          <w:rFonts w:asciiTheme="minorEastAsia" w:hAnsiTheme="minorEastAsia" w:cstheme="minorEastAsia" w:hint="eastAsia"/>
          <w:sz w:val="24"/>
        </w:rPr>
        <w:t>=2&amp;companyName=XX供应商&amp;</w:t>
      </w:r>
      <w:proofErr w:type="spellStart"/>
      <w:r w:rsidR="004B5DE7">
        <w:rPr>
          <w:rFonts w:asciiTheme="minorEastAsia" w:hAnsiTheme="minorEastAsia" w:cstheme="minorEastAsia" w:hint="eastAsia"/>
          <w:sz w:val="24"/>
        </w:rPr>
        <w:t>companyType</w:t>
      </w:r>
      <w:proofErr w:type="spellEnd"/>
      <w:r w:rsidR="004B5DE7">
        <w:rPr>
          <w:rFonts w:asciiTheme="minorEastAsia" w:hAnsiTheme="minorEastAsia" w:cstheme="minorEastAsia" w:hint="eastAsia"/>
          <w:sz w:val="24"/>
        </w:rPr>
        <w:t>=2</w:t>
      </w:r>
    </w:p>
    <w:p w14:paraId="04ADB821" w14:textId="77777777" w:rsidR="00B1290D" w:rsidRDefault="00B1290D">
      <w:pPr>
        <w:rPr>
          <w:rFonts w:ascii="新宋体" w:eastAsia="新宋体"/>
          <w:color w:val="A31515"/>
          <w:kern w:val="0"/>
          <w:sz w:val="18"/>
          <w:szCs w:val="18"/>
        </w:rPr>
      </w:pPr>
    </w:p>
    <w:p w14:paraId="177D81E3" w14:textId="77777777" w:rsidR="00B1290D" w:rsidRDefault="00B1290D"/>
    <w:p w14:paraId="44ECA846" w14:textId="77777777" w:rsidR="00B1290D" w:rsidRDefault="004B5DE7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01" w:name="_Toc28660"/>
      <w:bookmarkStart w:id="102" w:name="_Toc30181"/>
      <w:bookmarkStart w:id="103" w:name="_Toc3528"/>
      <w:bookmarkStart w:id="104" w:name="_Toc9422"/>
      <w:bookmarkStart w:id="105" w:name="_Toc27875"/>
      <w:bookmarkStart w:id="106" w:name="_Toc13085"/>
      <w:bookmarkStart w:id="107" w:name="_Toc508730926"/>
      <w:r>
        <w:rPr>
          <w:rFonts w:hint="eastAsia"/>
          <w:sz w:val="28"/>
          <w:szCs w:val="28"/>
        </w:rPr>
        <w:t>返回值</w:t>
      </w:r>
      <w:bookmarkEnd w:id="101"/>
      <w:bookmarkEnd w:id="102"/>
      <w:bookmarkEnd w:id="103"/>
      <w:bookmarkEnd w:id="104"/>
      <w:bookmarkEnd w:id="105"/>
      <w:bookmarkEnd w:id="106"/>
      <w:bookmarkEnd w:id="107"/>
    </w:p>
    <w:p w14:paraId="460051D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的方式返回处理结果。格式为：</w:t>
      </w:r>
    </w:p>
    <w:p w14:paraId="155122E4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64B4409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success:true</w:t>
      </w:r>
      <w:proofErr w:type="spellEnd"/>
      <w:proofErr w:type="gramEnd"/>
    </w:p>
    <w:p w14:paraId="721FEBA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r>
        <w:rPr>
          <w:rFonts w:asciiTheme="minorEastAsia" w:hAnsiTheme="minorEastAsia" w:cstheme="minorEastAsia" w:hint="eastAsia"/>
          <w:sz w:val="24"/>
        </w:rPr>
        <w:t>msg</w:t>
      </w:r>
      <w:proofErr w:type="spellEnd"/>
      <w:r>
        <w:rPr>
          <w:rFonts w:asciiTheme="minorEastAsia" w:hAnsiTheme="minorEastAsia" w:cstheme="minorEastAsia" w:hint="eastAsia"/>
          <w:sz w:val="24"/>
        </w:rPr>
        <w:t>:””</w:t>
      </w:r>
    </w:p>
    <w:p w14:paraId="4DA041F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18100BA2" w14:textId="77777777" w:rsidR="00B1290D" w:rsidRDefault="00B1290D"/>
    <w:tbl>
      <w:tblPr>
        <w:tblpPr w:leftFromText="180" w:rightFromText="180" w:vertAnchor="text" w:horzAnchor="page" w:tblpX="2875" w:tblpY="334"/>
        <w:tblOverlap w:val="never"/>
        <w:tblW w:w="6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1"/>
        <w:gridCol w:w="4356"/>
      </w:tblGrid>
      <w:tr w:rsidR="00B1290D" w14:paraId="35B13902" w14:textId="77777777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0A56" w14:textId="77777777" w:rsidR="00B1290D" w:rsidRDefault="004B5D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5FD4" w14:textId="77777777" w:rsidR="00B1290D" w:rsidRDefault="004B5D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1290D" w14:paraId="6BB3CBAE" w14:textId="77777777">
        <w:trPr>
          <w:trHeight w:val="368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D844" w14:textId="77777777" w:rsidR="00B1290D" w:rsidRDefault="004B5DE7">
            <w: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A109" w14:textId="77777777" w:rsidR="00B1290D" w:rsidRDefault="004B5DE7">
            <w: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B1290D" w14:paraId="07129696" w14:textId="77777777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C440" w14:textId="77777777" w:rsidR="00B1290D" w:rsidRDefault="004B5DE7">
            <w:proofErr w:type="spellStart"/>
            <w:r>
              <w:t>msg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B6C7" w14:textId="77777777" w:rsidR="00B1290D" w:rsidRDefault="004B5DE7">
            <w:r>
              <w:rPr>
                <w:rFonts w:hint="eastAsia"/>
              </w:rPr>
              <w:t>如果</w:t>
            </w:r>
            <w: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，为失败内容</w:t>
            </w:r>
          </w:p>
        </w:tc>
      </w:tr>
    </w:tbl>
    <w:p w14:paraId="6F27A4FF" w14:textId="77777777" w:rsidR="00B1290D" w:rsidRDefault="00B1290D">
      <w:pPr>
        <w:rPr>
          <w:color w:val="FF0000"/>
        </w:rPr>
      </w:pPr>
    </w:p>
    <w:p w14:paraId="5EF1C6CB" w14:textId="77777777" w:rsidR="00B1290D" w:rsidRDefault="00B1290D"/>
    <w:p w14:paraId="7C6432D5" w14:textId="77777777" w:rsidR="00B1290D" w:rsidRDefault="004B5DE7">
      <w:pPr>
        <w:pStyle w:val="2"/>
        <w:numPr>
          <w:ilvl w:val="1"/>
          <w:numId w:val="7"/>
        </w:numPr>
      </w:pPr>
      <w:bookmarkStart w:id="108" w:name="_Toc3185"/>
      <w:bookmarkStart w:id="109" w:name="_Toc1869"/>
      <w:bookmarkStart w:id="110" w:name="_Toc17890"/>
      <w:bookmarkStart w:id="111" w:name="_Toc25859"/>
      <w:bookmarkStart w:id="112" w:name="_Toc19237"/>
      <w:bookmarkStart w:id="113" w:name="_Toc12479"/>
      <w:bookmarkStart w:id="114" w:name="_Toc508730927"/>
      <w:r>
        <w:rPr>
          <w:rFonts w:hint="eastAsia"/>
        </w:rPr>
        <w:t>获取项目列表</w:t>
      </w:r>
      <w:bookmarkEnd w:id="108"/>
      <w:bookmarkEnd w:id="109"/>
      <w:bookmarkEnd w:id="110"/>
      <w:bookmarkEnd w:id="111"/>
      <w:bookmarkEnd w:id="112"/>
      <w:bookmarkEnd w:id="113"/>
      <w:bookmarkEnd w:id="114"/>
    </w:p>
    <w:p w14:paraId="2AFF147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此接口需要国信采招网开发</w:t>
      </w:r>
      <w:r>
        <w:rPr>
          <w:rFonts w:asciiTheme="minorEastAsia" w:hAnsiTheme="minorEastAsia" w:cstheme="minorEastAsia" w:hint="eastAsia"/>
          <w:sz w:val="24"/>
        </w:rPr>
        <w:t>，根据条件查询返回满足条件的项目信息。</w:t>
      </w:r>
    </w:p>
    <w:p w14:paraId="16C0A8BE" w14:textId="77777777" w:rsidR="00B1290D" w:rsidRDefault="00B1290D"/>
    <w:p w14:paraId="78164B80" w14:textId="77777777" w:rsidR="00B1290D" w:rsidRDefault="004B5DE7">
      <w:pPr>
        <w:pStyle w:val="3"/>
        <w:numPr>
          <w:ilvl w:val="2"/>
          <w:numId w:val="9"/>
        </w:numPr>
        <w:ind w:hanging="300"/>
        <w:rPr>
          <w:sz w:val="28"/>
          <w:szCs w:val="28"/>
        </w:rPr>
      </w:pPr>
      <w:bookmarkStart w:id="115" w:name="_Toc22295"/>
      <w:bookmarkStart w:id="116" w:name="_Toc29732"/>
      <w:bookmarkStart w:id="117" w:name="_Toc13745"/>
      <w:bookmarkStart w:id="118" w:name="_Toc28973"/>
      <w:bookmarkStart w:id="119" w:name="_Toc6678"/>
      <w:bookmarkStart w:id="120" w:name="_Toc2980"/>
      <w:bookmarkStart w:id="121" w:name="_Toc508730928"/>
      <w:r>
        <w:rPr>
          <w:rFonts w:hint="eastAsia"/>
          <w:sz w:val="28"/>
          <w:szCs w:val="28"/>
        </w:rPr>
        <w:t>请求地址</w:t>
      </w:r>
      <w:bookmarkEnd w:id="115"/>
      <w:bookmarkEnd w:id="116"/>
      <w:bookmarkEnd w:id="117"/>
      <w:bookmarkEnd w:id="118"/>
      <w:bookmarkEnd w:id="119"/>
      <w:bookmarkEnd w:id="120"/>
      <w:bookmarkEnd w:id="121"/>
    </w:p>
    <w:p w14:paraId="0A5B5C7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地址，采用的是http Get接口，返回JSON格式。</w:t>
      </w:r>
    </w:p>
    <w:p w14:paraId="6DF741E1" w14:textId="77777777" w:rsidR="00B1290D" w:rsidRDefault="004B5DE7">
      <w:pPr>
        <w:pStyle w:val="3"/>
        <w:numPr>
          <w:ilvl w:val="2"/>
          <w:numId w:val="9"/>
        </w:numPr>
        <w:ind w:hanging="3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bookmarkStart w:id="122" w:name="_Toc25494"/>
      <w:bookmarkStart w:id="123" w:name="_Toc19829"/>
      <w:bookmarkStart w:id="124" w:name="_Toc481"/>
      <w:bookmarkStart w:id="125" w:name="_Toc14203"/>
      <w:bookmarkStart w:id="126" w:name="_Toc13601"/>
      <w:bookmarkStart w:id="127" w:name="_Toc4109"/>
      <w:bookmarkStart w:id="128" w:name="_Toc508730929"/>
      <w:r>
        <w:rPr>
          <w:rFonts w:hint="eastAsia"/>
          <w:sz w:val="28"/>
          <w:szCs w:val="28"/>
        </w:rPr>
        <w:t>参数说明</w:t>
      </w:r>
      <w:bookmarkEnd w:id="122"/>
      <w:bookmarkEnd w:id="123"/>
      <w:bookmarkEnd w:id="124"/>
      <w:bookmarkEnd w:id="125"/>
      <w:bookmarkEnd w:id="126"/>
      <w:bookmarkEnd w:id="127"/>
      <w:bookmarkEnd w:id="128"/>
    </w:p>
    <w:tbl>
      <w:tblPr>
        <w:tblW w:w="7775" w:type="dxa"/>
        <w:tblInd w:w="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4"/>
        <w:gridCol w:w="2571"/>
        <w:gridCol w:w="3260"/>
      </w:tblGrid>
      <w:tr w:rsidR="00B1290D" w14:paraId="57A96F88" w14:textId="77777777" w:rsidTr="00E312EB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5038" w14:textId="77777777" w:rsidR="00B1290D" w:rsidRDefault="004B5DE7"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参数名称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5B5F" w14:textId="77777777" w:rsidR="00B1290D" w:rsidRDefault="004B5DE7"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含义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1BFC" w14:textId="77777777" w:rsidR="00B1290D" w:rsidRDefault="004B5DE7"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说明</w:t>
            </w:r>
          </w:p>
        </w:tc>
      </w:tr>
      <w:tr w:rsidR="00B1290D" w14:paraId="7884F604" w14:textId="77777777" w:rsidTr="00E312EB">
        <w:trPr>
          <w:trHeight w:val="688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9E35" w14:textId="77777777" w:rsidR="00B1290D" w:rsidRDefault="00E312EB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Cs w:val="21"/>
              </w:rPr>
              <w:t>sDate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1D04" w14:textId="77777777" w:rsidR="00B1290D" w:rsidRDefault="00E312E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获取</w:t>
            </w:r>
            <w:r w:rsidR="004B5DE7">
              <w:rPr>
                <w:rFonts w:asciiTheme="minorEastAsia" w:hAnsiTheme="minorEastAsia" w:cstheme="minorEastAsia" w:hint="eastAsia"/>
                <w:szCs w:val="21"/>
              </w:rPr>
              <w:t>项目的发布时间</w:t>
            </w:r>
            <w:r>
              <w:rPr>
                <w:rFonts w:asciiTheme="minorEastAsia" w:hAnsiTheme="minorEastAsia" w:cstheme="minorEastAsia" w:hint="eastAsia"/>
                <w:szCs w:val="21"/>
              </w:rPr>
              <w:t>在</w:t>
            </w:r>
            <w:proofErr w:type="spellStart"/>
            <w:r>
              <w:rPr>
                <w:rFonts w:asciiTheme="minorEastAsia" w:hAnsiTheme="minorEastAsia" w:cstheme="minorEastAsia"/>
                <w:szCs w:val="21"/>
              </w:rPr>
              <w:t>sDate</w:t>
            </w:r>
            <w:proofErr w:type="spellEnd"/>
            <w:r>
              <w:rPr>
                <w:rFonts w:asciiTheme="minorEastAsia" w:hAnsiTheme="minorEastAsia" w:cstheme="minorEastAsia" w:hint="eastAsia"/>
                <w:szCs w:val="21"/>
              </w:rPr>
              <w:t>同一天项目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DA0C" w14:textId="77777777" w:rsidR="00B1290D" w:rsidRDefault="00E312E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格式：2017-12-06</w:t>
            </w:r>
          </w:p>
        </w:tc>
      </w:tr>
      <w:tr w:rsidR="00B1290D" w14:paraId="1F46E44A" w14:textId="77777777" w:rsidTr="00E312EB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FACE" w14:textId="77777777" w:rsidR="00B1290D" w:rsidRDefault="004B5DE7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companyId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7459" w14:textId="77777777" w:rsidR="00B1290D" w:rsidRDefault="004B5DE7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公司ID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4710" w14:textId="77777777" w:rsidR="00B1290D" w:rsidRDefault="004B5DE7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companyId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为空，代表所有医院</w:t>
            </w:r>
          </w:p>
        </w:tc>
      </w:tr>
    </w:tbl>
    <w:p w14:paraId="7DB0BC8D" w14:textId="77777777" w:rsidR="00B1290D" w:rsidRDefault="004B5DE7">
      <w:pPr>
        <w:pStyle w:val="3"/>
        <w:numPr>
          <w:ilvl w:val="2"/>
          <w:numId w:val="9"/>
        </w:numPr>
        <w:ind w:hanging="300"/>
        <w:rPr>
          <w:sz w:val="28"/>
          <w:szCs w:val="28"/>
        </w:rPr>
      </w:pPr>
      <w:bookmarkStart w:id="129" w:name="_Toc11825"/>
      <w:bookmarkStart w:id="130" w:name="_Toc16294"/>
      <w:bookmarkStart w:id="131" w:name="_Toc5752"/>
      <w:bookmarkStart w:id="132" w:name="_Toc4655"/>
      <w:bookmarkStart w:id="133" w:name="_Toc4342"/>
      <w:bookmarkStart w:id="134" w:name="_Toc8897"/>
      <w:bookmarkStart w:id="135" w:name="_Toc508730930"/>
      <w:r>
        <w:rPr>
          <w:rFonts w:hint="eastAsia"/>
          <w:sz w:val="28"/>
          <w:szCs w:val="28"/>
        </w:rPr>
        <w:t>返回值</w:t>
      </w:r>
      <w:bookmarkEnd w:id="129"/>
      <w:bookmarkEnd w:id="130"/>
      <w:bookmarkEnd w:id="131"/>
      <w:bookmarkEnd w:id="132"/>
      <w:bookmarkEnd w:id="133"/>
      <w:bookmarkEnd w:id="134"/>
      <w:bookmarkEnd w:id="135"/>
    </w:p>
    <w:p w14:paraId="003E6CF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的方式返回处理结果。格式为：</w:t>
      </w:r>
    </w:p>
    <w:p w14:paraId="75E7811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{ totalRecord</w:t>
      </w:r>
      <w:proofErr w:type="gramEnd"/>
      <w:r>
        <w:rPr>
          <w:rFonts w:asciiTheme="minorEastAsia" w:hAnsiTheme="minorEastAsia" w:cstheme="minorEastAsia" w:hint="eastAsia"/>
          <w:sz w:val="24"/>
        </w:rPr>
        <w:t>:36,</w:t>
      </w:r>
    </w:p>
    <w:p w14:paraId="4D5154F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pageSize:10,</w:t>
      </w:r>
    </w:p>
    <w:p w14:paraId="44361DC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pageNo:4,</w:t>
      </w:r>
    </w:p>
    <w:p w14:paraId="6B21AAD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</w:t>
      </w:r>
      <w:proofErr w:type="gramStart"/>
      <w:r>
        <w:rPr>
          <w:rFonts w:asciiTheme="minorEastAsia" w:hAnsiTheme="minorEastAsia" w:cstheme="minorEastAsia" w:hint="eastAsia"/>
          <w:sz w:val="24"/>
        </w:rPr>
        <w:t>list:[</w:t>
      </w:r>
      <w:proofErr w:type="gramEnd"/>
    </w:p>
    <w:p w14:paraId="05A3FFD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{</w:t>
      </w:r>
      <w:proofErr w:type="spellStart"/>
      <w:r>
        <w:rPr>
          <w:rFonts w:asciiTheme="minorEastAsia" w:hAnsiTheme="minorEastAsia" w:cstheme="minorEastAsia" w:hint="eastAsia"/>
          <w:sz w:val="24"/>
        </w:rPr>
        <w:t>projectId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projectNo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projectName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tenderStartTime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tenderEndTime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enterStartTime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enterEndTime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comapanyName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companyId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projectType</w:t>
      </w:r>
      <w:proofErr w:type="spellEnd"/>
      <w:r>
        <w:rPr>
          <w:rFonts w:asciiTheme="minorEastAsia" w:hAnsiTheme="minorEastAsia" w:cstheme="minorEastAsia" w:hint="eastAsia"/>
          <w:sz w:val="24"/>
        </w:rPr>
        <w:t>},</w:t>
      </w:r>
    </w:p>
    <w:p w14:paraId="7F9B30D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{</w:t>
      </w:r>
      <w:proofErr w:type="spellStart"/>
      <w:r>
        <w:rPr>
          <w:rFonts w:asciiTheme="minorEastAsia" w:hAnsiTheme="minorEastAsia" w:cstheme="minorEastAsia" w:hint="eastAsia"/>
          <w:sz w:val="24"/>
        </w:rPr>
        <w:t>projectId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projectNO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projectName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tenderStartTime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tenderEndTime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enterStartTime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enterEndTime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comapanyName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 </w:t>
      </w:r>
      <w:proofErr w:type="spellStart"/>
      <w:r>
        <w:rPr>
          <w:rFonts w:asciiTheme="minorEastAsia" w:hAnsiTheme="minorEastAsia" w:cstheme="minorEastAsia" w:hint="eastAsia"/>
          <w:sz w:val="24"/>
        </w:rPr>
        <w:t>companyId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sz w:val="24"/>
        </w:rPr>
        <w:t>projectType</w:t>
      </w:r>
      <w:proofErr w:type="spellEnd"/>
      <w:r>
        <w:rPr>
          <w:rFonts w:asciiTheme="minorEastAsia" w:hAnsiTheme="minorEastAsia" w:cstheme="minorEastAsia" w:hint="eastAsia"/>
          <w:sz w:val="24"/>
        </w:rPr>
        <w:t>}，</w:t>
      </w:r>
    </w:p>
    <w:p w14:paraId="7FAEE3A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……</w:t>
      </w:r>
    </w:p>
    <w:p w14:paraId="7361700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]</w:t>
      </w:r>
    </w:p>
    <w:p w14:paraId="7C1403C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tbl>
      <w:tblPr>
        <w:tblpPr w:leftFromText="180" w:rightFromText="180" w:vertAnchor="text" w:horzAnchor="page" w:tblpX="2587" w:tblpY="304"/>
        <w:tblOverlap w:val="never"/>
        <w:tblW w:w="7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5"/>
        <w:gridCol w:w="4356"/>
      </w:tblGrid>
      <w:tr w:rsidR="00B1290D" w14:paraId="58546D50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C289" w14:textId="77777777" w:rsidR="00B1290D" w:rsidRDefault="004B5D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C222" w14:textId="77777777" w:rsidR="00B1290D" w:rsidRDefault="004B5D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1290D" w14:paraId="2E35539A" w14:textId="77777777">
        <w:trPr>
          <w:trHeight w:val="368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8389" w14:textId="77777777" w:rsidR="00B1290D" w:rsidRDefault="004B5DE7">
            <w:proofErr w:type="spellStart"/>
            <w:r>
              <w:t>totalRecord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E0B5" w14:textId="77777777" w:rsidR="00B1290D" w:rsidRDefault="004B5DE7">
            <w: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B1290D" w14:paraId="5BA5AB59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F83C" w14:textId="77777777" w:rsidR="00B1290D" w:rsidRDefault="004B5DE7">
            <w:proofErr w:type="spellStart"/>
            <w:r>
              <w:t>pageSize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05F7" w14:textId="77777777" w:rsidR="00B1290D" w:rsidRDefault="004B5DE7">
            <w:r>
              <w:rPr>
                <w:rFonts w:hint="eastAsia"/>
              </w:rPr>
              <w:t>如果</w:t>
            </w:r>
            <w: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，为失败内容</w:t>
            </w:r>
          </w:p>
        </w:tc>
      </w:tr>
      <w:tr w:rsidR="00B1290D" w14:paraId="3D503BE2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4E45" w14:textId="77777777" w:rsidR="00B1290D" w:rsidRDefault="004B5DE7">
            <w:proofErr w:type="spellStart"/>
            <w:r>
              <w:t>pageNo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9E36" w14:textId="77777777" w:rsidR="00B1290D" w:rsidRDefault="00B1290D"/>
        </w:tc>
      </w:tr>
      <w:tr w:rsidR="00B1290D" w14:paraId="20CE0E45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24C4" w14:textId="77777777" w:rsidR="00B1290D" w:rsidRDefault="004B5DE7">
            <w:r>
              <w:t>list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60F9" w14:textId="77777777" w:rsidR="00B1290D" w:rsidRDefault="004B5DE7">
            <w:r>
              <w:rPr>
                <w:rFonts w:hint="eastAsia"/>
              </w:rPr>
              <w:t>项目列表</w:t>
            </w:r>
          </w:p>
        </w:tc>
      </w:tr>
      <w:tr w:rsidR="00B1290D" w14:paraId="2DAF69D5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306E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proofErr w:type="spellStart"/>
            <w:r>
              <w:t>projectId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AAC0" w14:textId="77777777" w:rsidR="00B1290D" w:rsidRDefault="004B5DE7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B1290D" w14:paraId="2D1791DB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E14D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proofErr w:type="spellStart"/>
            <w:r>
              <w:t>projectCode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2768" w14:textId="77777777" w:rsidR="00B1290D" w:rsidRDefault="004B5DE7">
            <w:r>
              <w:rPr>
                <w:rFonts w:hint="eastAsia"/>
              </w:rPr>
              <w:t>项目编号</w:t>
            </w:r>
          </w:p>
        </w:tc>
      </w:tr>
      <w:tr w:rsidR="00B1290D" w14:paraId="0B9BD0FC" w14:textId="77777777">
        <w:trPr>
          <w:trHeight w:val="409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4690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proofErr w:type="spellStart"/>
            <w:r>
              <w:t>projectName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F182" w14:textId="77777777" w:rsidR="00B1290D" w:rsidRDefault="004B5DE7">
            <w:r>
              <w:rPr>
                <w:rFonts w:hint="eastAsia"/>
              </w:rPr>
              <w:t>项目名称</w:t>
            </w:r>
          </w:p>
        </w:tc>
      </w:tr>
      <w:tr w:rsidR="00B1290D" w14:paraId="08E17FC8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1555" w14:textId="77777777" w:rsidR="00B1290D" w:rsidRDefault="004B5DE7">
            <w:r>
              <w:rPr>
                <w:rFonts w:hint="eastAsia"/>
              </w:rPr>
              <w:lastRenderedPageBreak/>
              <w:t xml:space="preserve">  </w:t>
            </w:r>
            <w:r>
              <w:t xml:space="preserve">  </w:t>
            </w:r>
            <w:proofErr w:type="spellStart"/>
            <w:r>
              <w:t>tenderStartTime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4A26" w14:textId="77777777" w:rsidR="00B1290D" w:rsidRDefault="004B5DE7">
            <w:r>
              <w:rPr>
                <w:rFonts w:hint="eastAsia"/>
              </w:rPr>
              <w:t>投标开始时间</w:t>
            </w:r>
          </w:p>
        </w:tc>
      </w:tr>
      <w:tr w:rsidR="00B1290D" w14:paraId="596018E4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C551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proofErr w:type="spellStart"/>
            <w:r>
              <w:t>tenderEndTime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8DF8" w14:textId="77777777" w:rsidR="00B1290D" w:rsidRDefault="004B5DE7">
            <w:r>
              <w:rPr>
                <w:rFonts w:hint="eastAsia"/>
              </w:rPr>
              <w:t>投标结束时间</w:t>
            </w:r>
          </w:p>
        </w:tc>
      </w:tr>
      <w:tr w:rsidR="00B1290D" w14:paraId="02B5EB0A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CCB4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proofErr w:type="spellStart"/>
            <w:r>
              <w:t>en</w:t>
            </w:r>
            <w:r>
              <w:rPr>
                <w:rFonts w:hint="eastAsia"/>
              </w:rPr>
              <w:t>t</w:t>
            </w:r>
            <w:r>
              <w:t>erStartTime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F91E" w14:textId="77777777" w:rsidR="00B1290D" w:rsidRDefault="004B5DE7">
            <w:r>
              <w:rPr>
                <w:rFonts w:hint="eastAsia"/>
              </w:rPr>
              <w:t>报名开始时间</w:t>
            </w:r>
          </w:p>
        </w:tc>
      </w:tr>
      <w:tr w:rsidR="00B1290D" w14:paraId="4158525C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8AEB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proofErr w:type="spellStart"/>
            <w:r>
              <w:t>enterEndTime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1A43" w14:textId="77777777" w:rsidR="00B1290D" w:rsidRDefault="004B5DE7">
            <w:r>
              <w:rPr>
                <w:rFonts w:hint="eastAsia"/>
              </w:rPr>
              <w:t>报名结束时间</w:t>
            </w:r>
          </w:p>
        </w:tc>
      </w:tr>
      <w:tr w:rsidR="00B1290D" w14:paraId="27F0E04F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5AFA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proofErr w:type="spellStart"/>
            <w:r>
              <w:t>comapanyName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1492" w14:textId="77777777" w:rsidR="00B1290D" w:rsidRDefault="004B5DE7">
            <w:r>
              <w:rPr>
                <w:rFonts w:hint="eastAsia"/>
              </w:rPr>
              <w:t>公司名（医院）</w:t>
            </w:r>
          </w:p>
        </w:tc>
      </w:tr>
      <w:tr w:rsidR="00B1290D" w14:paraId="42D52B44" w14:textId="77777777">
        <w:trPr>
          <w:trHeight w:val="409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042C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proofErr w:type="spellStart"/>
            <w:r>
              <w:t>companyId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0524" w14:textId="77777777" w:rsidR="00B1290D" w:rsidRDefault="004B5DE7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（医院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B1290D" w14:paraId="6F457D32" w14:textId="77777777">
        <w:trPr>
          <w:trHeight w:val="3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ACD8" w14:textId="77777777" w:rsidR="00B1290D" w:rsidRDefault="004B5DE7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proofErr w:type="spellStart"/>
            <w:r>
              <w:t>projectType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857A" w14:textId="77777777" w:rsidR="00B1290D" w:rsidRDefault="00B1290D"/>
        </w:tc>
      </w:tr>
    </w:tbl>
    <w:p w14:paraId="57E0EC3C" w14:textId="77777777" w:rsidR="00B1290D" w:rsidRDefault="00B1290D"/>
    <w:p w14:paraId="6AD3AA69" w14:textId="77777777" w:rsidR="00B1290D" w:rsidRDefault="00B1290D">
      <w:pPr>
        <w:rPr>
          <w:color w:val="FF0000"/>
        </w:rPr>
      </w:pPr>
    </w:p>
    <w:p w14:paraId="553D7E92" w14:textId="77777777" w:rsidR="00B1290D" w:rsidRDefault="00B1290D"/>
    <w:p w14:paraId="332D8DC4" w14:textId="77777777" w:rsidR="00B1290D" w:rsidRDefault="00B1290D"/>
    <w:p w14:paraId="75A4732A" w14:textId="77777777" w:rsidR="00B1290D" w:rsidRDefault="00B1290D"/>
    <w:p w14:paraId="40E2FFBA" w14:textId="77777777" w:rsidR="00B1290D" w:rsidRDefault="004B5DE7">
      <w:pPr>
        <w:pStyle w:val="2"/>
        <w:numPr>
          <w:ilvl w:val="1"/>
          <w:numId w:val="7"/>
        </w:numPr>
      </w:pPr>
      <w:bookmarkStart w:id="136" w:name="_Toc16713"/>
      <w:bookmarkStart w:id="137" w:name="_Toc21011"/>
      <w:bookmarkStart w:id="138" w:name="_Toc4921"/>
      <w:bookmarkStart w:id="139" w:name="_Toc23675"/>
      <w:bookmarkStart w:id="140" w:name="_Toc25932"/>
      <w:bookmarkStart w:id="141" w:name="_Toc6551"/>
      <w:bookmarkStart w:id="142" w:name="_Toc508730931"/>
      <w:bookmarkStart w:id="143" w:name="_Toc352247446"/>
      <w:r>
        <w:rPr>
          <w:rFonts w:hint="eastAsia"/>
        </w:rPr>
        <w:t>提交机构信息</w:t>
      </w:r>
      <w:bookmarkEnd w:id="136"/>
      <w:bookmarkEnd w:id="137"/>
      <w:bookmarkEnd w:id="138"/>
      <w:bookmarkEnd w:id="139"/>
      <w:bookmarkEnd w:id="140"/>
      <w:bookmarkEnd w:id="141"/>
      <w:bookmarkEnd w:id="142"/>
    </w:p>
    <w:p w14:paraId="5F796AF2" w14:textId="77777777" w:rsidR="00B1290D" w:rsidRDefault="004B5DE7">
      <w:pPr>
        <w:pStyle w:val="3"/>
        <w:numPr>
          <w:ilvl w:val="2"/>
          <w:numId w:val="10"/>
        </w:numPr>
        <w:ind w:hanging="80"/>
        <w:rPr>
          <w:sz w:val="28"/>
          <w:szCs w:val="28"/>
        </w:rPr>
      </w:pPr>
      <w:bookmarkStart w:id="144" w:name="_Toc22473"/>
      <w:bookmarkStart w:id="145" w:name="_Toc28178"/>
      <w:bookmarkStart w:id="146" w:name="_Toc20667"/>
      <w:bookmarkStart w:id="147" w:name="_Toc17838"/>
      <w:bookmarkStart w:id="148" w:name="_Toc27291"/>
      <w:bookmarkStart w:id="149" w:name="_Toc29926"/>
      <w:bookmarkStart w:id="150" w:name="_Toc508730932"/>
      <w:r>
        <w:rPr>
          <w:rFonts w:hint="eastAsia"/>
          <w:sz w:val="28"/>
          <w:szCs w:val="28"/>
        </w:rPr>
        <w:t>接口描述</w:t>
      </w:r>
      <w:bookmarkEnd w:id="144"/>
      <w:bookmarkEnd w:id="145"/>
      <w:bookmarkEnd w:id="146"/>
      <w:bookmarkEnd w:id="147"/>
      <w:bookmarkEnd w:id="148"/>
      <w:bookmarkEnd w:id="149"/>
      <w:bookmarkEnd w:id="150"/>
    </w:p>
    <w:p w14:paraId="5008A0B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提交机构信息，</w:t>
      </w:r>
      <w:r>
        <w:rPr>
          <w:rFonts w:asciiTheme="minorEastAsia" w:hAnsiTheme="minorEastAsia" w:cstheme="minorEastAsia" w:hint="eastAsia"/>
          <w:b/>
          <w:bCs/>
          <w:sz w:val="24"/>
        </w:rPr>
        <w:t>此文档来自国信采招网提供的现有接口文档，已有待调试。</w:t>
      </w:r>
    </w:p>
    <w:p w14:paraId="760ADF1A" w14:textId="77777777" w:rsidR="00B1290D" w:rsidRDefault="004B5DE7">
      <w:pPr>
        <w:pStyle w:val="3"/>
        <w:numPr>
          <w:ilvl w:val="2"/>
          <w:numId w:val="10"/>
        </w:numPr>
        <w:ind w:hanging="80"/>
        <w:rPr>
          <w:sz w:val="28"/>
          <w:szCs w:val="28"/>
        </w:rPr>
      </w:pPr>
      <w:bookmarkStart w:id="151" w:name="_Toc6358"/>
      <w:bookmarkStart w:id="152" w:name="_Toc7132"/>
      <w:bookmarkStart w:id="153" w:name="_Toc3510"/>
      <w:bookmarkStart w:id="154" w:name="_Toc13707"/>
      <w:bookmarkStart w:id="155" w:name="_Toc15667"/>
      <w:bookmarkStart w:id="156" w:name="_Toc20075"/>
      <w:bookmarkStart w:id="157" w:name="_Toc508730933"/>
      <w:r>
        <w:rPr>
          <w:rFonts w:hint="eastAsia"/>
          <w:sz w:val="28"/>
          <w:szCs w:val="28"/>
        </w:rPr>
        <w:t>接口说明</w:t>
      </w:r>
      <w:bookmarkEnd w:id="151"/>
      <w:bookmarkEnd w:id="152"/>
      <w:bookmarkEnd w:id="153"/>
      <w:bookmarkEnd w:id="154"/>
      <w:bookmarkEnd w:id="155"/>
      <w:bookmarkEnd w:id="156"/>
      <w:bookmarkEnd w:id="157"/>
    </w:p>
    <w:p w14:paraId="1A1DD8F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submitSupplierOrgInfo</w:t>
      </w:r>
      <w:proofErr w:type="spellEnd"/>
    </w:p>
    <w:p w14:paraId="061A352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参数:</w:t>
      </w:r>
    </w:p>
    <w:p w14:paraId="367611C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"</w:t>
      </w:r>
      <w:proofErr w:type="spellStart"/>
      <w:r>
        <w:rPr>
          <w:rFonts w:asciiTheme="minorEastAsia" w:hAnsiTheme="minorEastAsia" w:cstheme="minorEastAsia" w:hint="eastAsia"/>
          <w:sz w:val="24"/>
        </w:rPr>
        <w:t>userName</w:t>
      </w:r>
      <w:proofErr w:type="spellEnd"/>
      <w:r>
        <w:rPr>
          <w:rFonts w:asciiTheme="minorEastAsia" w:hAnsiTheme="minorEastAsia" w:cstheme="minorEastAsia" w:hint="eastAsia"/>
          <w:sz w:val="24"/>
        </w:rPr>
        <w:t>":用户名</w:t>
      </w:r>
    </w:p>
    <w:p w14:paraId="6A95D03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“</w:t>
      </w:r>
      <w:proofErr w:type="spellStart"/>
      <w:r>
        <w:rPr>
          <w:rFonts w:asciiTheme="minorEastAsia" w:hAnsiTheme="minorEastAsia" w:cstheme="minorEastAsia" w:hint="eastAsia"/>
          <w:sz w:val="24"/>
        </w:rPr>
        <w:t>accessToken</w:t>
      </w:r>
      <w:proofErr w:type="spellEnd"/>
      <w:r>
        <w:rPr>
          <w:rFonts w:asciiTheme="minorEastAsia" w:hAnsiTheme="minorEastAsia" w:cstheme="minorEastAsia" w:hint="eastAsia"/>
          <w:sz w:val="24"/>
        </w:rPr>
        <w:t>”:授权码</w:t>
      </w:r>
    </w:p>
    <w:p w14:paraId="1062D48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"password": 密码</w:t>
      </w:r>
    </w:p>
    <w:p w14:paraId="3A7F4DF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"type": 类型(HBDL、YHW、ZBGJ)</w:t>
      </w:r>
    </w:p>
    <w:p w14:paraId="40DF45F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data: </w:t>
      </w:r>
      <w:proofErr w:type="spellStart"/>
      <w:r>
        <w:rPr>
          <w:rFonts w:asciiTheme="minorEastAsia" w:hAnsiTheme="minorEastAsia" w:cstheme="minorEastAsia" w:hint="eastAsia"/>
          <w:sz w:val="24"/>
        </w:rPr>
        <w:t>OrgInfo</w:t>
      </w:r>
      <w:proofErr w:type="spellEnd"/>
      <w:r>
        <w:rPr>
          <w:rFonts w:asciiTheme="minorEastAsia" w:hAnsiTheme="minorEastAsia" w:cstheme="minorEastAsia" w:hint="eastAsia"/>
          <w:sz w:val="24"/>
        </w:rPr>
        <w:t>的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字符串</w:t>
      </w:r>
    </w:p>
    <w:p w14:paraId="508CD06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fileRelationId</w:t>
      </w:r>
      <w:proofErr w:type="spellEnd"/>
      <w:r>
        <w:rPr>
          <w:rFonts w:asciiTheme="minorEastAsia" w:hAnsiTheme="minorEastAsia" w:cstheme="minorEastAsia" w:hint="eastAsia"/>
          <w:sz w:val="24"/>
        </w:rPr>
        <w:t>: 附件关联id</w:t>
      </w:r>
    </w:p>
    <w:p w14:paraId="4523E2E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返回值：</w:t>
      </w:r>
    </w:p>
    <w:p w14:paraId="0CC559F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Result{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0A19379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“</w:t>
      </w:r>
      <w:hyperlink w:anchor="_Header_______" w:history="1">
        <w:r>
          <w:rPr>
            <w:rFonts w:asciiTheme="minorEastAsia" w:hAnsiTheme="minorEastAsia" w:cstheme="minorEastAsia" w:hint="eastAsia"/>
            <w:sz w:val="24"/>
          </w:rPr>
          <w:t xml:space="preserve">Header </w:t>
        </w:r>
      </w:hyperlink>
      <w:r>
        <w:rPr>
          <w:rFonts w:asciiTheme="minorEastAsia" w:hAnsiTheme="minorEastAsia" w:cstheme="minorEastAsia" w:hint="eastAsia"/>
          <w:sz w:val="24"/>
        </w:rPr>
        <w:t>“：{}</w:t>
      </w:r>
    </w:p>
    <w:p w14:paraId="0476740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4F4EC22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说明：先上传附件</w:t>
      </w:r>
    </w:p>
    <w:p w14:paraId="1B7C460A" w14:textId="77777777" w:rsidR="00B1290D" w:rsidRDefault="00B1290D"/>
    <w:p w14:paraId="0997B39F" w14:textId="77777777" w:rsidR="00B1290D" w:rsidRDefault="004B5DE7">
      <w:pPr>
        <w:pStyle w:val="3"/>
        <w:numPr>
          <w:ilvl w:val="2"/>
          <w:numId w:val="10"/>
        </w:numPr>
        <w:ind w:hanging="80"/>
        <w:rPr>
          <w:sz w:val="28"/>
          <w:szCs w:val="28"/>
        </w:rPr>
      </w:pPr>
      <w:bookmarkStart w:id="158" w:name="_发票信息维护类invoiceInfoHS.do(投标管家)"/>
      <w:bookmarkStart w:id="159" w:name="_Toc13720"/>
      <w:bookmarkStart w:id="160" w:name="_Toc474509396"/>
      <w:bookmarkStart w:id="161" w:name="_Toc32310"/>
      <w:bookmarkStart w:id="162" w:name="_Toc27535"/>
      <w:bookmarkStart w:id="163" w:name="_Toc11303"/>
      <w:bookmarkStart w:id="164" w:name="_Toc5445"/>
      <w:bookmarkStart w:id="165" w:name="_Toc8832"/>
      <w:bookmarkStart w:id="166" w:name="_Toc508730934"/>
      <w:bookmarkEnd w:id="158"/>
      <w:r>
        <w:rPr>
          <w:rFonts w:hint="eastAsia"/>
          <w:sz w:val="28"/>
          <w:szCs w:val="28"/>
        </w:rPr>
        <w:lastRenderedPageBreak/>
        <w:t>引用文件说明</w:t>
      </w:r>
      <w:bookmarkEnd w:id="143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14:paraId="1BD280E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bookmarkStart w:id="167" w:name="_Header_头文件"/>
      <w:bookmarkStart w:id="168" w:name="_UserInfo_用户详细信息"/>
      <w:bookmarkStart w:id="169" w:name="_OrgInfo_机构信息"/>
      <w:bookmarkStart w:id="170" w:name="_OrgInfo_机构基本信息"/>
      <w:bookmarkStart w:id="171" w:name="_User_用户基本信息"/>
      <w:bookmarkStart w:id="172" w:name="_UserInfo_用户信息"/>
      <w:bookmarkStart w:id="173" w:name="_Toc474509400"/>
      <w:bookmarkEnd w:id="167"/>
      <w:bookmarkEnd w:id="168"/>
      <w:bookmarkEnd w:id="169"/>
      <w:bookmarkEnd w:id="170"/>
      <w:bookmarkEnd w:id="171"/>
      <w:bookmarkEnd w:id="172"/>
      <w:proofErr w:type="spellStart"/>
      <w:r>
        <w:rPr>
          <w:rFonts w:asciiTheme="minorEastAsia" w:hAnsiTheme="minorEastAsia" w:cstheme="minorEastAsia" w:hint="eastAsia"/>
          <w:sz w:val="24"/>
        </w:rPr>
        <w:t>OrgInfo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机构基本信息</w:t>
      </w:r>
      <w:bookmarkEnd w:id="173"/>
    </w:p>
    <w:p w14:paraId="75A7E2D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message </w:t>
      </w:r>
      <w:proofErr w:type="spellStart"/>
      <w:r>
        <w:rPr>
          <w:rFonts w:asciiTheme="minorEastAsia" w:hAnsiTheme="minorEastAsia" w:cstheme="minorEastAsia" w:hint="eastAsia"/>
          <w:sz w:val="24"/>
        </w:rPr>
        <w:t>OrgInfo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{</w:t>
      </w:r>
    </w:p>
    <w:p w14:paraId="44B6A33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/**机构ID*/</w:t>
      </w:r>
    </w:p>
    <w:p w14:paraId="2DA0E6C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orgId</w:t>
      </w:r>
      <w:proofErr w:type="spellEnd"/>
    </w:p>
    <w:p w14:paraId="10C219B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orgCode</w:t>
      </w:r>
      <w:proofErr w:type="spellEnd"/>
      <w:r>
        <w:rPr>
          <w:rFonts w:asciiTheme="minorEastAsia" w:hAnsiTheme="minorEastAsia" w:cstheme="minorEastAsia" w:hint="eastAsia"/>
          <w:sz w:val="24"/>
        </w:rPr>
        <w:t>//机构编码</w:t>
      </w:r>
    </w:p>
    <w:p w14:paraId="0160540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///"机构名称"</w:t>
      </w:r>
    </w:p>
    <w:p w14:paraId="678430E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orgName</w:t>
      </w:r>
      <w:proofErr w:type="spellEnd"/>
      <w:r>
        <w:rPr>
          <w:rFonts w:asciiTheme="minorEastAsia" w:hAnsiTheme="minorEastAsia" w:cstheme="minorEastAsia" w:hint="eastAsia"/>
          <w:sz w:val="24"/>
        </w:rPr>
        <w:t>"</w:t>
      </w:r>
    </w:p>
    <w:p w14:paraId="5555467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</w:p>
    <w:p w14:paraId="437D372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///"主体类型")//交易主体类型  10 ：采购人，11：代理机构，12：供应商//13 专家</w:t>
      </w:r>
    </w:p>
    <w:p w14:paraId="35B9603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orgRoleName</w:t>
      </w:r>
      <w:proofErr w:type="spellEnd"/>
    </w:p>
    <w:p w14:paraId="23AC9BF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</w:p>
    <w:p w14:paraId="2FE7E384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///"省份"</w:t>
      </w:r>
    </w:p>
    <w:p w14:paraId="6E100CC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orgProvince</w:t>
      </w:r>
      <w:proofErr w:type="spellEnd"/>
    </w:p>
    <w:p w14:paraId="78C80A1B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2D38B4E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///"区县"</w:t>
      </w:r>
    </w:p>
    <w:p w14:paraId="7380EEF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orgTown</w:t>
      </w:r>
      <w:proofErr w:type="spellEnd"/>
    </w:p>
    <w:p w14:paraId="345B520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///"法定代表人"</w:t>
      </w:r>
    </w:p>
    <w:p w14:paraId="2E67365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corporation</w:t>
      </w:r>
    </w:p>
    <w:p w14:paraId="489D0A0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///"身份证号码"</w:t>
      </w:r>
    </w:p>
    <w:p w14:paraId="4B96F85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idCard</w:t>
      </w:r>
      <w:proofErr w:type="spellEnd"/>
    </w:p>
    <w:p w14:paraId="79C1680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0BC1F47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///"企业性质"</w:t>
      </w:r>
    </w:p>
    <w:p w14:paraId="2ACC848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entPrpt</w:t>
      </w:r>
      <w:proofErr w:type="spellEnd"/>
    </w:p>
    <w:p w14:paraId="0304D5D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///"企业人数"</w:t>
      </w:r>
    </w:p>
    <w:p w14:paraId="6B8D0FD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unitScape</w:t>
      </w:r>
      <w:proofErr w:type="spellEnd"/>
    </w:p>
    <w:p w14:paraId="1DA5B0C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///"所属行业"</w:t>
      </w:r>
    </w:p>
    <w:p w14:paraId="787BB50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belongIndustry</w:t>
      </w:r>
      <w:proofErr w:type="spellEnd"/>
      <w:r>
        <w:rPr>
          <w:rFonts w:asciiTheme="minorEastAsia" w:hAnsiTheme="minorEastAsia" w:cstheme="minorEastAsia" w:hint="eastAsia"/>
          <w:sz w:val="24"/>
        </w:rPr>
        <w:tab/>
      </w:r>
    </w:p>
    <w:p w14:paraId="3CDBEB1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ab/>
        <w:t>///"行业代码"</w:t>
      </w:r>
    </w:p>
    <w:p w14:paraId="5BD6916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belongindustryCode</w:t>
      </w:r>
      <w:proofErr w:type="spellEnd"/>
    </w:p>
    <w:p w14:paraId="51959B5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///"资信等级"</w:t>
      </w:r>
    </w:p>
    <w:p w14:paraId="737496B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qualEvelValue</w:t>
      </w:r>
      <w:proofErr w:type="spellEnd"/>
    </w:p>
    <w:p w14:paraId="5AC7DDD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///"开户银行"</w:t>
      </w:r>
    </w:p>
    <w:p w14:paraId="4095C99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bankName</w:t>
      </w:r>
      <w:proofErr w:type="spellEnd"/>
    </w:p>
    <w:p w14:paraId="4D63427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///"基本账户账号"</w:t>
      </w:r>
    </w:p>
    <w:p w14:paraId="73FA2AF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bankAccount</w:t>
      </w:r>
      <w:proofErr w:type="spellEnd"/>
    </w:p>
    <w:p w14:paraId="5F5048F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///"注册资本"</w:t>
      </w:r>
    </w:p>
    <w:p w14:paraId="260BD46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regCapital</w:t>
      </w:r>
      <w:proofErr w:type="spellEnd"/>
    </w:p>
    <w:p w14:paraId="2EE0D88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///"注册资金单位"</w:t>
      </w:r>
    </w:p>
    <w:p w14:paraId="02E05E3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currenciesUnit</w:t>
      </w:r>
      <w:proofErr w:type="spellEnd"/>
    </w:p>
    <w:p w14:paraId="748BE26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///"注册资本币种"</w:t>
      </w:r>
    </w:p>
    <w:p w14:paraId="357AB6D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currencies</w:t>
      </w:r>
    </w:p>
    <w:p w14:paraId="3FC4F98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///"联系人"</w:t>
      </w:r>
    </w:p>
    <w:p w14:paraId="02A6467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linker</w:t>
      </w:r>
    </w:p>
    <w:p w14:paraId="3FEA8F4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///"联系电话"</w:t>
      </w:r>
    </w:p>
    <w:p w14:paraId="2486C81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linkTel</w:t>
      </w:r>
      <w:proofErr w:type="spellEnd"/>
    </w:p>
    <w:p w14:paraId="61B8226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///"联系地址"</w:t>
      </w:r>
    </w:p>
    <w:p w14:paraId="700BCA4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address</w:t>
      </w:r>
    </w:p>
    <w:p w14:paraId="0F5B632E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3FF8927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///"电子邮箱"</w:t>
      </w:r>
    </w:p>
    <w:p w14:paraId="3E18706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email</w:t>
      </w:r>
    </w:p>
    <w:p w14:paraId="4A9D9CC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///"邮政编码"</w:t>
      </w:r>
    </w:p>
    <w:p w14:paraId="1B93507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orgPostCode</w:t>
      </w:r>
      <w:proofErr w:type="spellEnd"/>
    </w:p>
    <w:p w14:paraId="7D82891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///"公司简介"</w:t>
      </w:r>
    </w:p>
    <w:p w14:paraId="13D34454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descr</w:t>
      </w:r>
      <w:proofErr w:type="spellEnd"/>
    </w:p>
    <w:p w14:paraId="2AF10AE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///"是否三证合一"</w:t>
      </w:r>
    </w:p>
    <w:p w14:paraId="7C3B34B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isCert</w:t>
      </w:r>
      <w:proofErr w:type="spellEnd"/>
    </w:p>
    <w:p w14:paraId="0661A48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ab/>
        <w:t>///"营业执照号码"</w:t>
      </w:r>
    </w:p>
    <w:p w14:paraId="6AF0848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businessLicence</w:t>
      </w:r>
      <w:proofErr w:type="spellEnd"/>
    </w:p>
    <w:p w14:paraId="2818706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///"税务登记号"</w:t>
      </w:r>
    </w:p>
    <w:p w14:paraId="4C9CFEF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nationalTaxNo</w:t>
      </w:r>
      <w:proofErr w:type="spellEnd"/>
    </w:p>
    <w:p w14:paraId="3DEDA0D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///"组织机构代码证"</w:t>
      </w:r>
    </w:p>
    <w:p w14:paraId="603F6B6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orgLicenseCerNo</w:t>
      </w:r>
      <w:proofErr w:type="spellEnd"/>
    </w:p>
    <w:p w14:paraId="7C07794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///"营业执照复印件")</w:t>
      </w:r>
    </w:p>
    <w:p w14:paraId="45C54BA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hyperlink w:anchor="_AttachmentFile附件文件信息类" w:history="1">
        <w:r>
          <w:rPr>
            <w:rFonts w:asciiTheme="minorEastAsia" w:hAnsiTheme="minorEastAsia" w:cstheme="minorEastAsia"/>
            <w:sz w:val="24"/>
          </w:rPr>
          <w:t xml:space="preserve">AttachmentFile </w:t>
        </w:r>
      </w:hyperlink>
      <w:proofErr w:type="spellStart"/>
      <w:r>
        <w:rPr>
          <w:rFonts w:asciiTheme="minorEastAsia" w:hAnsiTheme="minorEastAsia" w:cstheme="minorEastAsia" w:hint="eastAsia"/>
          <w:sz w:val="24"/>
        </w:rPr>
        <w:t>businessLicenceAttr</w:t>
      </w:r>
      <w:proofErr w:type="spellEnd"/>
    </w:p>
    <w:p w14:paraId="3CF30C1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///"税务登记证复印件")</w:t>
      </w:r>
    </w:p>
    <w:p w14:paraId="5322EB4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hyperlink w:anchor="_AttachmentFile附件文件信息类" w:history="1">
        <w:r>
          <w:rPr>
            <w:rFonts w:asciiTheme="minorEastAsia" w:hAnsiTheme="minorEastAsia" w:cstheme="minorEastAsia"/>
            <w:sz w:val="24"/>
          </w:rPr>
          <w:t xml:space="preserve">AttachmentFile </w:t>
        </w:r>
      </w:hyperlink>
      <w:proofErr w:type="spellStart"/>
      <w:r>
        <w:rPr>
          <w:rFonts w:asciiTheme="minorEastAsia" w:hAnsiTheme="minorEastAsia" w:cstheme="minorEastAsia" w:hint="eastAsia"/>
          <w:sz w:val="24"/>
        </w:rPr>
        <w:t>nationaLtaxNoAttr</w:t>
      </w:r>
      <w:proofErr w:type="spellEnd"/>
    </w:p>
    <w:p w14:paraId="7DA9BDD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///"组织机构代码证复印件")</w:t>
      </w:r>
    </w:p>
    <w:p w14:paraId="73E5BFC4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hyperlink w:anchor="_AttachmentFile附件文件信息类" w:history="1">
        <w:r>
          <w:rPr>
            <w:rFonts w:asciiTheme="minorEastAsia" w:hAnsiTheme="minorEastAsia" w:cstheme="minorEastAsia"/>
            <w:sz w:val="24"/>
          </w:rPr>
          <w:t xml:space="preserve">AttachmentFile </w:t>
        </w:r>
      </w:hyperlink>
      <w:proofErr w:type="spellStart"/>
      <w:r>
        <w:rPr>
          <w:rFonts w:asciiTheme="minorEastAsia" w:hAnsiTheme="minorEastAsia" w:cstheme="minorEastAsia" w:hint="eastAsia"/>
          <w:sz w:val="24"/>
        </w:rPr>
        <w:t>orgLicenseNerNoAttr</w:t>
      </w:r>
      <w:proofErr w:type="spellEnd"/>
    </w:p>
    <w:p w14:paraId="4FFAC56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/**企业logo*/</w:t>
      </w:r>
    </w:p>
    <w:p w14:paraId="6273DC5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hyperlink w:anchor="_AttachmentFile附件文件信息类" w:history="1"/>
      <w:proofErr w:type="spellStart"/>
      <w:r>
        <w:rPr>
          <w:rFonts w:asciiTheme="minorEastAsia" w:hAnsiTheme="minorEastAsia" w:cstheme="minorEastAsia" w:hint="eastAsia"/>
          <w:sz w:val="24"/>
        </w:rPr>
        <w:t>orgLogo</w:t>
      </w:r>
      <w:proofErr w:type="spellEnd"/>
    </w:p>
    <w:p w14:paraId="11D9640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5BDF39A2" w14:textId="77777777" w:rsidR="00B1290D" w:rsidRDefault="00B1290D"/>
    <w:p w14:paraId="1DB2D492" w14:textId="77777777" w:rsidR="00B1290D" w:rsidRDefault="004B5DE7">
      <w:pPr>
        <w:pStyle w:val="2"/>
        <w:numPr>
          <w:ilvl w:val="1"/>
          <w:numId w:val="7"/>
        </w:numPr>
      </w:pPr>
      <w:bookmarkStart w:id="174" w:name="_Toc474509314"/>
      <w:bookmarkStart w:id="175" w:name="_Ref472933078"/>
      <w:bookmarkStart w:id="176" w:name="_Ref472933074"/>
      <w:r>
        <w:rPr>
          <w:rFonts w:hint="eastAsia"/>
        </w:rPr>
        <w:t xml:space="preserve"> </w:t>
      </w:r>
      <w:bookmarkStart w:id="177" w:name="_Toc11127"/>
      <w:bookmarkStart w:id="178" w:name="_Toc11632"/>
      <w:bookmarkStart w:id="179" w:name="_Toc627"/>
      <w:bookmarkStart w:id="180" w:name="_Toc28747"/>
      <w:bookmarkStart w:id="181" w:name="_Toc10831"/>
      <w:bookmarkStart w:id="182" w:name="_Toc25645"/>
      <w:bookmarkStart w:id="183" w:name="_Toc508730935"/>
      <w:r>
        <w:rPr>
          <w:rFonts w:hint="eastAsia"/>
        </w:rPr>
        <w:t>根据项目编号获取项目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14:paraId="70919AE9" w14:textId="77777777" w:rsidR="00B1290D" w:rsidRDefault="004B5DE7">
      <w:pPr>
        <w:pStyle w:val="3"/>
        <w:ind w:firstLine="120"/>
        <w:rPr>
          <w:sz w:val="28"/>
          <w:szCs w:val="28"/>
        </w:rPr>
      </w:pPr>
      <w:bookmarkStart w:id="184" w:name="_Toc30819"/>
      <w:bookmarkStart w:id="185" w:name="_Toc245"/>
      <w:bookmarkStart w:id="186" w:name="_Toc4397"/>
      <w:bookmarkStart w:id="187" w:name="_Toc2807"/>
      <w:bookmarkStart w:id="188" w:name="_Toc903"/>
      <w:bookmarkStart w:id="189" w:name="_Toc10355"/>
      <w:bookmarkStart w:id="190" w:name="_Toc508730936"/>
      <w:r>
        <w:rPr>
          <w:rFonts w:hint="eastAsia"/>
          <w:sz w:val="28"/>
          <w:szCs w:val="28"/>
        </w:rPr>
        <w:t>接口描述</w:t>
      </w:r>
      <w:bookmarkEnd w:id="184"/>
      <w:bookmarkEnd w:id="185"/>
      <w:bookmarkEnd w:id="186"/>
      <w:bookmarkEnd w:id="187"/>
      <w:bookmarkEnd w:id="188"/>
      <w:bookmarkEnd w:id="189"/>
      <w:bookmarkEnd w:id="190"/>
    </w:p>
    <w:p w14:paraId="1CF0CD7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根据项目编号获取项目信息，</w:t>
      </w:r>
      <w:r>
        <w:rPr>
          <w:rFonts w:asciiTheme="minorEastAsia" w:hAnsiTheme="minorEastAsia" w:cstheme="minorEastAsia" w:hint="eastAsia"/>
          <w:b/>
          <w:bCs/>
          <w:sz w:val="24"/>
        </w:rPr>
        <w:t>此文档来自国信采招网提供的现有接口文档，已有待调试。</w:t>
      </w:r>
    </w:p>
    <w:p w14:paraId="5D07FD2A" w14:textId="77777777" w:rsidR="00B1290D" w:rsidRDefault="00B1290D"/>
    <w:p w14:paraId="16881C69" w14:textId="77777777" w:rsidR="00B1290D" w:rsidRDefault="004B5DE7">
      <w:pPr>
        <w:pStyle w:val="3"/>
        <w:ind w:firstLine="120"/>
        <w:rPr>
          <w:sz w:val="28"/>
          <w:szCs w:val="28"/>
        </w:rPr>
      </w:pPr>
      <w:bookmarkStart w:id="191" w:name="_Toc18293"/>
      <w:bookmarkStart w:id="192" w:name="_Toc3224"/>
      <w:bookmarkStart w:id="193" w:name="_Toc7503"/>
      <w:bookmarkStart w:id="194" w:name="_Toc11585"/>
      <w:bookmarkStart w:id="195" w:name="_Toc4183"/>
      <w:bookmarkStart w:id="196" w:name="_Toc20311"/>
      <w:bookmarkStart w:id="197" w:name="_Toc508730937"/>
      <w:r>
        <w:rPr>
          <w:rFonts w:hint="eastAsia"/>
          <w:sz w:val="28"/>
          <w:szCs w:val="28"/>
        </w:rPr>
        <w:t>接口概述</w:t>
      </w:r>
      <w:bookmarkStart w:id="198" w:name="根据项目编号获取项目信息"/>
      <w:bookmarkEnd w:id="191"/>
      <w:bookmarkEnd w:id="192"/>
      <w:bookmarkEnd w:id="193"/>
      <w:bookmarkEnd w:id="194"/>
      <w:bookmarkEnd w:id="195"/>
      <w:bookmarkEnd w:id="196"/>
      <w:bookmarkEnd w:id="197"/>
    </w:p>
    <w:p w14:paraId="7EB6AE0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getProjectInfoByCode</w:t>
      </w:r>
      <w:bookmarkEnd w:id="198"/>
      <w:proofErr w:type="spellEnd"/>
    </w:p>
    <w:p w14:paraId="4140149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参数:</w:t>
      </w:r>
    </w:p>
    <w:p w14:paraId="5263E0D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tenderNo</w:t>
      </w:r>
      <w:proofErr w:type="spellEnd"/>
      <w:r>
        <w:rPr>
          <w:rFonts w:asciiTheme="minorEastAsia" w:hAnsiTheme="minorEastAsia" w:cstheme="minorEastAsia" w:hint="eastAsia"/>
          <w:sz w:val="24"/>
        </w:rPr>
        <w:t>:项目编号</w:t>
      </w:r>
    </w:p>
    <w:p w14:paraId="5CB48F96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stageType</w:t>
      </w:r>
      <w:proofErr w:type="spellEnd"/>
      <w:r>
        <w:rPr>
          <w:rFonts w:asciiTheme="minorEastAsia" w:hAnsiTheme="minorEastAsia" w:cstheme="minorEastAsia" w:hint="eastAsia"/>
          <w:sz w:val="24"/>
        </w:rPr>
        <w:t>:阶段类型</w:t>
      </w:r>
    </w:p>
    <w:p w14:paraId="15F5494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“</w:t>
      </w:r>
      <w:proofErr w:type="spellStart"/>
      <w:r>
        <w:rPr>
          <w:rFonts w:asciiTheme="minorEastAsia" w:hAnsiTheme="minorEastAsia" w:cstheme="minorEastAsia" w:hint="eastAsia"/>
          <w:sz w:val="24"/>
        </w:rPr>
        <w:t>tenderNoNumber</w:t>
      </w:r>
      <w:proofErr w:type="spellEnd"/>
      <w:r>
        <w:rPr>
          <w:rFonts w:asciiTheme="minorEastAsia" w:hAnsiTheme="minorEastAsia" w:cstheme="minorEastAsia" w:hint="eastAsia"/>
          <w:sz w:val="24"/>
        </w:rPr>
        <w:t>”:项目流水号</w:t>
      </w:r>
    </w:p>
    <w:p w14:paraId="7E09162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"</w:t>
      </w:r>
      <w:proofErr w:type="spellStart"/>
      <w:r>
        <w:rPr>
          <w:rFonts w:asciiTheme="minorEastAsia" w:hAnsiTheme="minorEastAsia" w:cstheme="minorEastAsia" w:hint="eastAsia"/>
          <w:sz w:val="24"/>
        </w:rPr>
        <w:t>userName</w:t>
      </w:r>
      <w:proofErr w:type="spellEnd"/>
      <w:r>
        <w:rPr>
          <w:rFonts w:asciiTheme="minorEastAsia" w:hAnsiTheme="minorEastAsia" w:cstheme="minorEastAsia" w:hint="eastAsia"/>
          <w:sz w:val="24"/>
        </w:rPr>
        <w:t>":用户名</w:t>
      </w:r>
    </w:p>
    <w:p w14:paraId="3DA510C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“</w:t>
      </w:r>
      <w:proofErr w:type="spellStart"/>
      <w:r>
        <w:rPr>
          <w:rFonts w:asciiTheme="minorEastAsia" w:hAnsiTheme="minorEastAsia" w:cstheme="minorEastAsia" w:hint="eastAsia"/>
          <w:sz w:val="24"/>
        </w:rPr>
        <w:t>accessToken</w:t>
      </w:r>
      <w:proofErr w:type="spellEnd"/>
      <w:r>
        <w:rPr>
          <w:rFonts w:asciiTheme="minorEastAsia" w:hAnsiTheme="minorEastAsia" w:cstheme="minorEastAsia" w:hint="eastAsia"/>
          <w:sz w:val="24"/>
        </w:rPr>
        <w:t>”:授权码</w:t>
      </w:r>
    </w:p>
    <w:p w14:paraId="00812D9D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"password": 密码</w:t>
      </w:r>
    </w:p>
    <w:p w14:paraId="76BF7D8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message </w:t>
      </w:r>
      <w:proofErr w:type="gramStart"/>
      <w:r>
        <w:rPr>
          <w:rFonts w:asciiTheme="minorEastAsia" w:hAnsiTheme="minorEastAsia" w:cstheme="minorEastAsia" w:hint="eastAsia"/>
          <w:sz w:val="24"/>
        </w:rPr>
        <w:t>Result{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2B40A02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optional </w:t>
      </w:r>
      <w:hyperlink w:anchor="_Header_______" w:history="1">
        <w:r>
          <w:rPr>
            <w:rFonts w:asciiTheme="minorEastAsia" w:hAnsiTheme="minorEastAsia" w:cstheme="minorEastAsia" w:hint="eastAsia"/>
            <w:sz w:val="24"/>
          </w:rPr>
          <w:t xml:space="preserve">Header </w:t>
        </w:r>
      </w:hyperlink>
      <w:proofErr w:type="spellStart"/>
      <w:r>
        <w:rPr>
          <w:rFonts w:asciiTheme="minorEastAsia" w:hAnsiTheme="minorEastAsia" w:cstheme="minorEastAsia" w:hint="eastAsia"/>
          <w:sz w:val="24"/>
        </w:rPr>
        <w:t>header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 1; //响应头</w:t>
      </w:r>
    </w:p>
    <w:p w14:paraId="694CEF6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optional </w:t>
      </w:r>
      <w:hyperlink w:anchor="_Header_______" w:history="1">
        <w:r>
          <w:rPr>
            <w:rFonts w:asciiTheme="minorEastAsia" w:hAnsiTheme="minorEastAsia" w:cstheme="minorEastAsia" w:hint="eastAsia"/>
            <w:sz w:val="24"/>
          </w:rPr>
          <w:t xml:space="preserve">Data </w:t>
        </w:r>
      </w:hyperlink>
      <w:r>
        <w:rPr>
          <w:rFonts w:asciiTheme="minorEastAsia" w:hAnsiTheme="minorEastAsia" w:cs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24"/>
        </w:rPr>
        <w:t>data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 2; //数据 </w:t>
      </w:r>
    </w:p>
    <w:p w14:paraId="478835B4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4F810F9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message </w:t>
      </w:r>
      <w:hyperlink w:anchor="_Header_______" w:history="1">
        <w:r>
          <w:rPr>
            <w:rFonts w:asciiTheme="minorEastAsia" w:hAnsiTheme="minorEastAsia" w:cstheme="minorEastAsia" w:hint="eastAsia"/>
            <w:sz w:val="24"/>
          </w:rPr>
          <w:t xml:space="preserve">Data </w:t>
        </w:r>
      </w:hyperlink>
      <w:r>
        <w:rPr>
          <w:rFonts w:asciiTheme="minorEastAsia" w:hAnsiTheme="minorEastAsia" w:cstheme="minorEastAsia" w:hint="eastAsia"/>
          <w:sz w:val="24"/>
        </w:rPr>
        <w:t xml:space="preserve"> {   </w:t>
      </w:r>
    </w:p>
    <w:p w14:paraId="253FB520" w14:textId="77777777" w:rsidR="00B1290D" w:rsidRDefault="005439F4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w:anchor="_ProjectInfo_项目信息" w:history="1">
        <w:r w:rsidR="004B5DE7">
          <w:rPr>
            <w:rFonts w:asciiTheme="minorEastAsia" w:hAnsiTheme="minorEastAsia" w:cstheme="minorEastAsia"/>
            <w:sz w:val="24"/>
          </w:rPr>
          <w:t xml:space="preserve">  optional TenderProjectInfo</w:t>
        </w:r>
        <w:r w:rsidR="004B5DE7">
          <w:rPr>
            <w:rFonts w:asciiTheme="minorEastAsia" w:hAnsiTheme="minorEastAsia" w:cstheme="minorEastAsia" w:hint="eastAsia"/>
            <w:sz w:val="24"/>
          </w:rPr>
          <w:t xml:space="preserve"> t</w:t>
        </w:r>
        <w:r w:rsidR="004B5DE7">
          <w:rPr>
            <w:rFonts w:asciiTheme="minorEastAsia" w:hAnsiTheme="minorEastAsia" w:cstheme="minorEastAsia"/>
            <w:sz w:val="24"/>
          </w:rPr>
          <w:t>enderProjectInfo = 1; //</w:t>
        </w:r>
        <w:r w:rsidR="004B5DE7">
          <w:rPr>
            <w:rFonts w:asciiTheme="minorEastAsia" w:hAnsiTheme="minorEastAsia" w:cstheme="minorEastAsia" w:hint="eastAsia"/>
            <w:sz w:val="24"/>
          </w:rPr>
          <w:t>用户信息</w:t>
        </w:r>
      </w:hyperlink>
    </w:p>
    <w:p w14:paraId="181458FB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5FA64C2E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09C566FE" w14:textId="77777777" w:rsidR="00B1290D" w:rsidRDefault="004B5DE7">
      <w:pPr>
        <w:pStyle w:val="3"/>
        <w:ind w:firstLine="120"/>
        <w:rPr>
          <w:sz w:val="28"/>
          <w:szCs w:val="28"/>
        </w:rPr>
      </w:pPr>
      <w:bookmarkStart w:id="199" w:name="_Toc15646"/>
      <w:bookmarkStart w:id="200" w:name="_Toc9075"/>
      <w:bookmarkStart w:id="201" w:name="_Toc23376"/>
      <w:bookmarkStart w:id="202" w:name="_Toc5635"/>
      <w:bookmarkStart w:id="203" w:name="_Toc12654"/>
      <w:bookmarkStart w:id="204" w:name="_Toc18662"/>
      <w:bookmarkStart w:id="205" w:name="_Toc508730938"/>
      <w:r>
        <w:rPr>
          <w:rFonts w:hint="eastAsia"/>
          <w:sz w:val="28"/>
          <w:szCs w:val="28"/>
        </w:rPr>
        <w:t>引用文件说明</w:t>
      </w:r>
      <w:bookmarkEnd w:id="199"/>
      <w:bookmarkEnd w:id="200"/>
      <w:bookmarkEnd w:id="201"/>
      <w:bookmarkEnd w:id="202"/>
      <w:bookmarkEnd w:id="203"/>
      <w:bookmarkEnd w:id="204"/>
      <w:bookmarkEnd w:id="205"/>
    </w:p>
    <w:p w14:paraId="750CCF6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TenderProjectInfo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项目信息</w:t>
      </w:r>
    </w:p>
    <w:p w14:paraId="077E686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message </w:t>
      </w:r>
      <w:proofErr w:type="spellStart"/>
      <w:r>
        <w:rPr>
          <w:rFonts w:asciiTheme="minorEastAsia" w:hAnsiTheme="minorEastAsia" w:cstheme="minorEastAsia" w:hint="eastAsia"/>
          <w:sz w:val="24"/>
        </w:rPr>
        <w:t>TenderProjectInfo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{ </w:t>
      </w:r>
    </w:p>
    <w:p w14:paraId="17792A17" w14:textId="77777777" w:rsidR="00B1290D" w:rsidRDefault="005439F4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w:anchor="_Project_项目基本信息" w:history="1">
        <w:r w:rsidR="004B5DE7">
          <w:rPr>
            <w:rFonts w:asciiTheme="minorEastAsia" w:hAnsiTheme="minorEastAsia" w:cstheme="minorEastAsia" w:hint="eastAsia"/>
            <w:sz w:val="24"/>
          </w:rPr>
          <w:t>optional Tender</w:t>
        </w:r>
        <w:r w:rsidR="004B5DE7">
          <w:rPr>
            <w:rFonts w:asciiTheme="minorEastAsia" w:hAnsiTheme="minorEastAsia" w:cstheme="minorEastAsia"/>
            <w:sz w:val="24"/>
          </w:rPr>
          <w:t xml:space="preserve">Project </w:t>
        </w:r>
        <w:r w:rsidR="004B5DE7">
          <w:rPr>
            <w:rFonts w:asciiTheme="minorEastAsia" w:hAnsiTheme="minorEastAsia" w:cstheme="minorEastAsia" w:hint="eastAsia"/>
            <w:sz w:val="24"/>
          </w:rPr>
          <w:t>tender</w:t>
        </w:r>
        <w:r w:rsidR="004B5DE7">
          <w:rPr>
            <w:rFonts w:asciiTheme="minorEastAsia" w:hAnsiTheme="minorEastAsia" w:cstheme="minorEastAsia"/>
            <w:sz w:val="24"/>
          </w:rPr>
          <w:t>Project</w:t>
        </w:r>
        <w:r w:rsidR="004B5DE7">
          <w:rPr>
            <w:rFonts w:asciiTheme="minorEastAsia" w:hAnsiTheme="minorEastAsia" w:cstheme="minorEastAsia" w:hint="eastAsia"/>
            <w:sz w:val="24"/>
          </w:rPr>
          <w:t>=1;//项目信息</w:t>
        </w:r>
      </w:hyperlink>
      <w:r w:rsidR="004B5DE7">
        <w:rPr>
          <w:rFonts w:asciiTheme="minorEastAsia" w:hAnsiTheme="minorEastAsia" w:cstheme="minorEastAsia" w:hint="eastAsia"/>
          <w:sz w:val="24"/>
        </w:rPr>
        <w:t xml:space="preserve"> 继承</w:t>
      </w:r>
    </w:p>
    <w:p w14:paraId="1E507DF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时间格式（YYYY-MM-DD HH:MM:NN）</w:t>
      </w:r>
    </w:p>
    <w:p w14:paraId="10FC21E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preSignUpStartTime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//预审报名开始时间</w:t>
      </w:r>
    </w:p>
    <w:p w14:paraId="33AD59D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preSignUpEndTime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//预审报名截止时间</w:t>
      </w:r>
    </w:p>
    <w:p w14:paraId="1C5D1694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preBidStartTime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//预审投标开始时间</w:t>
      </w:r>
    </w:p>
    <w:p w14:paraId="3A37F47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preBidEndTime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//预审投标截止时间</w:t>
      </w:r>
    </w:p>
    <w:p w14:paraId="0FA99A9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preOpenBidStartTime</w:t>
      </w:r>
      <w:proofErr w:type="spellEnd"/>
      <w:r>
        <w:rPr>
          <w:rFonts w:asciiTheme="minorEastAsia" w:hAnsiTheme="minorEastAsia" w:cstheme="minorEastAsia" w:hint="eastAsia"/>
          <w:sz w:val="24"/>
        </w:rPr>
        <w:t>=12;  //预审开标时间</w:t>
      </w:r>
    </w:p>
    <w:p w14:paraId="789CA99C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2D23B13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signUpStartTime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//报名开始时间</w:t>
      </w:r>
    </w:p>
    <w:p w14:paraId="4D5197D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signUpEndTime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//报名截止时间</w:t>
      </w:r>
    </w:p>
    <w:p w14:paraId="4E39FFC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bidStartTime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//投标开始时间</w:t>
      </w:r>
    </w:p>
    <w:p w14:paraId="22170AE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bidEndTime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//投标截止时间</w:t>
      </w:r>
    </w:p>
    <w:p w14:paraId="690A18E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openBidStartTime</w:t>
      </w:r>
      <w:proofErr w:type="spellEnd"/>
      <w:r>
        <w:rPr>
          <w:rFonts w:asciiTheme="minorEastAsia" w:hAnsiTheme="minorEastAsia" w:cstheme="minorEastAsia" w:hint="eastAsia"/>
          <w:sz w:val="24"/>
        </w:rPr>
        <w:t>=12;  //开标时间</w:t>
      </w:r>
    </w:p>
    <w:p w14:paraId="436B5A9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bidBond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//投标保证金</w:t>
      </w:r>
    </w:p>
    <w:p w14:paraId="087E736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preStageId</w:t>
      </w:r>
      <w:proofErr w:type="spellEnd"/>
      <w:r>
        <w:rPr>
          <w:rFonts w:asciiTheme="minorEastAsia" w:hAnsiTheme="minorEastAsia" w:cstheme="minorEastAsia" w:hint="eastAsia"/>
          <w:sz w:val="24"/>
        </w:rPr>
        <w:t>=12;  //资审阶段id</w:t>
      </w:r>
    </w:p>
    <w:p w14:paraId="761DDA2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preisSignUp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//是否已报名(00待审核01审核通过02驳回03暂存保存 04未进行（默认为04）)</w:t>
      </w:r>
    </w:p>
    <w:p w14:paraId="7247230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isSignUp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=12;  //是否已报名(00待审核01审核通过02驳回03暂存保存 04未进行（默认为04）)</w:t>
      </w:r>
    </w:p>
    <w:p w14:paraId="2E1765A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prebidStatus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//00资审未投标，01资审已投标，02资审已撤标</w:t>
      </w:r>
    </w:p>
    <w:p w14:paraId="52A2EA9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bidStatus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//00未投标，01已投标，02已撤标</w:t>
      </w:r>
    </w:p>
    <w:p w14:paraId="4F0D9A09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//资格预审招标文件是否有变动</w:t>
      </w:r>
    </w:p>
    <w:p w14:paraId="57DB318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preBiddingFileChanged</w:t>
      </w:r>
      <w:proofErr w:type="spellEnd"/>
      <w:r>
        <w:rPr>
          <w:rFonts w:asciiTheme="minorEastAsia" w:hAnsiTheme="minorEastAsia" w:cstheme="minorEastAsia" w:hint="eastAsia"/>
          <w:sz w:val="24"/>
        </w:rPr>
        <w:t>//0 没有变动 1有变动</w:t>
      </w:r>
    </w:p>
    <w:p w14:paraId="0F089F61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//招标文件是否有变动</w:t>
      </w:r>
    </w:p>
    <w:p w14:paraId="58D705B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biddingFileChanged</w:t>
      </w:r>
      <w:proofErr w:type="spellEnd"/>
      <w:r>
        <w:rPr>
          <w:rFonts w:asciiTheme="minorEastAsia" w:hAnsiTheme="minorEastAsia" w:cstheme="minorEastAsia" w:hint="eastAsia"/>
          <w:sz w:val="24"/>
        </w:rPr>
        <w:t>//0 没有变动 1有变动</w:t>
      </w:r>
    </w:p>
    <w:p w14:paraId="4C02D6C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//资格预审文件最新变更时间</w:t>
      </w:r>
    </w:p>
    <w:p w14:paraId="23F785D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preBiddingFileChangedTime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69D5426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//招标文件最新变更时间</w:t>
      </w:r>
    </w:p>
    <w:p w14:paraId="3561019F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biddingFileChangedTime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6587FDF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isSaleDocfee</w:t>
      </w:r>
      <w:proofErr w:type="spellEnd"/>
      <w:r>
        <w:rPr>
          <w:rFonts w:asciiTheme="minorEastAsia" w:hAnsiTheme="minorEastAsia" w:cstheme="minorEastAsia" w:hint="eastAsia"/>
          <w:sz w:val="24"/>
        </w:rPr>
        <w:t>=1;  //是否收取标书费 00 不收取，01收取</w:t>
      </w:r>
    </w:p>
    <w:p w14:paraId="2D25BD7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preIsSaleDocfee</w:t>
      </w:r>
      <w:proofErr w:type="spellEnd"/>
      <w:r>
        <w:rPr>
          <w:rFonts w:asciiTheme="minorEastAsia" w:hAnsiTheme="minorEastAsia" w:cstheme="minorEastAsia" w:hint="eastAsia"/>
          <w:sz w:val="24"/>
        </w:rPr>
        <w:t>=1;  //预审是否收取标书费 00 不收取，01收取</w:t>
      </w:r>
    </w:p>
    <w:p w14:paraId="1BE2AA4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bidDocPayStatus</w:t>
      </w:r>
      <w:proofErr w:type="spellEnd"/>
      <w:r>
        <w:rPr>
          <w:rFonts w:asciiTheme="minorEastAsia" w:hAnsiTheme="minorEastAsia" w:cstheme="minorEastAsia" w:hint="eastAsia"/>
          <w:sz w:val="24"/>
        </w:rPr>
        <w:t>//标书费支付审核状态 (支付状态 00待支付，01已支付，02审核通过; 03审核不通过; 04待审核</w:t>
      </w:r>
    </w:p>
    <w:p w14:paraId="61AACE57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preBidDocPayStatus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//资格预审文件标书费支付审核状态 (支付状态 00待支付，01已支付，02审核通过; 03审核不通过; 04待审核)</w:t>
      </w:r>
    </w:p>
    <w:p w14:paraId="70BABF10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bidDocFeeOrderNo</w:t>
      </w:r>
      <w:proofErr w:type="spellEnd"/>
      <w:r>
        <w:rPr>
          <w:rFonts w:asciiTheme="minorEastAsia" w:hAnsiTheme="minorEastAsia" w:cstheme="minorEastAsia" w:hint="eastAsia"/>
          <w:sz w:val="24"/>
        </w:rPr>
        <w:t>;</w:t>
      </w:r>
      <w:r>
        <w:rPr>
          <w:rFonts w:asciiTheme="minorEastAsia" w:hAnsiTheme="minorEastAsia" w:cstheme="minorEastAsia" w:hint="eastAsia"/>
          <w:sz w:val="24"/>
        </w:rPr>
        <w:tab/>
        <w:t>//标书费订单号 有则表示已存在订单中</w:t>
      </w:r>
    </w:p>
    <w:p w14:paraId="4740B26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preBidDocFeeOrderNo</w:t>
      </w:r>
      <w:proofErr w:type="spellEnd"/>
      <w:r>
        <w:rPr>
          <w:rFonts w:asciiTheme="minorEastAsia" w:hAnsiTheme="minorEastAsia" w:cstheme="minorEastAsia" w:hint="eastAsia"/>
          <w:sz w:val="24"/>
        </w:rPr>
        <w:t>;</w:t>
      </w:r>
      <w:r>
        <w:rPr>
          <w:rFonts w:asciiTheme="minorEastAsia" w:hAnsiTheme="minorEastAsia" w:cstheme="minorEastAsia" w:hint="eastAsia"/>
          <w:sz w:val="24"/>
        </w:rPr>
        <w:tab/>
        <w:t>//资格预审标书费订单号</w:t>
      </w:r>
    </w:p>
    <w:p w14:paraId="18085742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isHaveBidDoc</w:t>
      </w:r>
      <w:proofErr w:type="spellEnd"/>
      <w:r>
        <w:rPr>
          <w:rFonts w:asciiTheme="minorEastAsia" w:hAnsiTheme="minorEastAsia" w:cstheme="minorEastAsia" w:hint="eastAsia"/>
          <w:sz w:val="24"/>
        </w:rPr>
        <w:t>;</w:t>
      </w:r>
      <w:r>
        <w:rPr>
          <w:rFonts w:asciiTheme="minorEastAsia" w:hAnsiTheme="minorEastAsia" w:cstheme="minorEastAsia" w:hint="eastAsia"/>
          <w:sz w:val="24"/>
        </w:rPr>
        <w:tab/>
        <w:t>//  00否，01是 是否制作了招标文件</w:t>
      </w:r>
    </w:p>
    <w:p w14:paraId="130849E8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preIsHaveBidDoc</w:t>
      </w:r>
      <w:proofErr w:type="spellEnd"/>
      <w:r>
        <w:rPr>
          <w:rFonts w:asciiTheme="minorEastAsia" w:hAnsiTheme="minorEastAsia" w:cstheme="minorEastAsia" w:hint="eastAsia"/>
          <w:sz w:val="24"/>
        </w:rPr>
        <w:t>; //  00否，01是 是否制作了资审文件</w:t>
      </w:r>
    </w:p>
    <w:p w14:paraId="40081555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112745B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isSaleBidServicefee</w:t>
      </w:r>
      <w:proofErr w:type="spellEnd"/>
      <w:r>
        <w:rPr>
          <w:rFonts w:asciiTheme="minorEastAsia" w:hAnsiTheme="minorEastAsia" w:cstheme="minorEastAsia" w:hint="eastAsia"/>
          <w:sz w:val="24"/>
        </w:rPr>
        <w:t>=1;  //是否收取投标服务费 00 不收取，01收取</w:t>
      </w:r>
    </w:p>
    <w:p w14:paraId="2AAAE75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preIsSaleBidServicefee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=1;  //预审是否收取标书费 00 不收取，01收取</w:t>
      </w:r>
    </w:p>
    <w:p w14:paraId="79797DE5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bidServicePayStatus</w:t>
      </w:r>
      <w:proofErr w:type="spellEnd"/>
      <w:r>
        <w:rPr>
          <w:rFonts w:asciiTheme="minorEastAsia" w:hAnsiTheme="minorEastAsia" w:cstheme="minorEastAsia" w:hint="eastAsia"/>
          <w:sz w:val="24"/>
        </w:rPr>
        <w:t>//投标服务费支付审核状态 (支付状态 00待支付，01已支付，02审核通过; 03审核不通过; 04待审核</w:t>
      </w:r>
    </w:p>
    <w:p w14:paraId="44DFA81C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preBidServicePayStatus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//资格预审投标服务费支付审核状态 (支付状态 00待支付，01已支付，02审核通过; 03审核不通过; 04待审核)</w:t>
      </w:r>
    </w:p>
    <w:p w14:paraId="534125F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optiona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String  </w:t>
      </w:r>
      <w:proofErr w:type="spellStart"/>
      <w:r>
        <w:rPr>
          <w:rFonts w:asciiTheme="minorEastAsia" w:hAnsiTheme="minorEastAsia" w:cstheme="minorEastAsia" w:hint="eastAsia"/>
          <w:sz w:val="24"/>
        </w:rPr>
        <w:t>isTwoBidOpening</w:t>
      </w:r>
      <w:proofErr w:type="spellEnd"/>
      <w:r>
        <w:rPr>
          <w:rFonts w:asciiTheme="minorEastAsia" w:hAnsiTheme="minorEastAsia" w:cstheme="minorEastAsia" w:hint="eastAsia"/>
          <w:sz w:val="24"/>
        </w:rPr>
        <w:t>=12;  //是否两次开标00 否 01是</w:t>
      </w:r>
    </w:p>
    <w:p w14:paraId="055B69BA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openBidUnPriceStartTime</w:t>
      </w:r>
      <w:proofErr w:type="spellEnd"/>
      <w:r>
        <w:rPr>
          <w:rFonts w:asciiTheme="minorEastAsia" w:hAnsiTheme="minorEastAsia" w:cstheme="minorEastAsia" w:hint="eastAsia"/>
          <w:sz w:val="24"/>
        </w:rPr>
        <w:t>=12;  //非价格标开标时间</w:t>
      </w:r>
    </w:p>
    <w:p w14:paraId="1EF3BFFE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optional String </w:t>
      </w:r>
      <w:proofErr w:type="spellStart"/>
      <w:r>
        <w:rPr>
          <w:rFonts w:asciiTheme="minorEastAsia" w:hAnsiTheme="minorEastAsia" w:cstheme="minorEastAsia" w:hint="eastAsia"/>
          <w:sz w:val="24"/>
        </w:rPr>
        <w:t>openBidPriceStartTime</w:t>
      </w:r>
      <w:proofErr w:type="spellEnd"/>
      <w:r>
        <w:rPr>
          <w:rFonts w:asciiTheme="minorEastAsia" w:hAnsiTheme="minorEastAsia" w:cstheme="minorEastAsia" w:hint="eastAsia"/>
          <w:sz w:val="24"/>
        </w:rPr>
        <w:t>=12;  //价格标开标时间</w:t>
      </w:r>
    </w:p>
    <w:p w14:paraId="08192854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482CC2B5" w14:textId="77777777" w:rsidR="00B1290D" w:rsidRDefault="005439F4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w:anchor="_PackInfo_包件信息" w:history="1">
        <w:r w:rsidR="004B5DE7">
          <w:rPr>
            <w:rFonts w:asciiTheme="minorEastAsia" w:hAnsiTheme="minorEastAsia" w:cstheme="minorEastAsia"/>
            <w:sz w:val="24"/>
          </w:rPr>
          <w:t>repeat</w:t>
        </w:r>
        <w:r w:rsidR="004B5DE7">
          <w:rPr>
            <w:rFonts w:asciiTheme="minorEastAsia" w:hAnsiTheme="minorEastAsia" w:cstheme="minorEastAsia" w:hint="eastAsia"/>
            <w:sz w:val="24"/>
          </w:rPr>
          <w:t xml:space="preserve"> </w:t>
        </w:r>
        <w:r w:rsidR="004B5DE7">
          <w:rPr>
            <w:rFonts w:asciiTheme="minorEastAsia" w:hAnsiTheme="minorEastAsia" w:cstheme="minorEastAsia"/>
            <w:sz w:val="24"/>
          </w:rPr>
          <w:t>packInfo</w:t>
        </w:r>
        <w:r w:rsidR="004B5DE7">
          <w:rPr>
            <w:rFonts w:asciiTheme="minorEastAsia" w:hAnsiTheme="minorEastAsia" w:cstheme="minorEastAsia" w:hint="eastAsia"/>
            <w:sz w:val="24"/>
          </w:rPr>
          <w:t xml:space="preserve"> </w:t>
        </w:r>
        <w:r w:rsidR="004B5DE7">
          <w:rPr>
            <w:rFonts w:asciiTheme="minorEastAsia" w:hAnsiTheme="minorEastAsia" w:cstheme="minorEastAsia"/>
            <w:sz w:val="24"/>
          </w:rPr>
          <w:t>packInfo</w:t>
        </w:r>
        <w:r w:rsidR="004B5DE7">
          <w:rPr>
            <w:rFonts w:asciiTheme="minorEastAsia" w:hAnsiTheme="minorEastAsia" w:cstheme="minorEastAsia" w:hint="eastAsia"/>
            <w:sz w:val="24"/>
          </w:rPr>
          <w:t xml:space="preserve">List </w:t>
        </w:r>
        <w:r w:rsidR="004B5DE7">
          <w:rPr>
            <w:rFonts w:asciiTheme="minorEastAsia" w:hAnsiTheme="minorEastAsia" w:cstheme="minorEastAsia"/>
            <w:sz w:val="24"/>
          </w:rPr>
          <w:t>=12;  //</w:t>
        </w:r>
        <w:r w:rsidR="004B5DE7">
          <w:rPr>
            <w:rFonts w:asciiTheme="minorEastAsia" w:hAnsiTheme="minorEastAsia" w:cstheme="minorEastAsia" w:hint="eastAsia"/>
            <w:sz w:val="24"/>
          </w:rPr>
          <w:t>包组列表</w:t>
        </w:r>
      </w:hyperlink>
    </w:p>
    <w:p w14:paraId="78366953" w14:textId="77777777" w:rsidR="00B1290D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5A73919B" w14:textId="77777777" w:rsidR="00B1290D" w:rsidRDefault="00B1290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1EA5DC46" w14:textId="77777777" w:rsidR="004B5DE7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5C0031A9" w14:textId="77777777" w:rsidR="004B5DE7" w:rsidRPr="004B5DE7" w:rsidRDefault="004B5DE7" w:rsidP="004B5DE7">
      <w:pPr>
        <w:pStyle w:val="2"/>
        <w:numPr>
          <w:ilvl w:val="1"/>
          <w:numId w:val="7"/>
        </w:numPr>
      </w:pPr>
      <w:bookmarkStart w:id="206" w:name="_Toc508730939"/>
      <w:r>
        <w:rPr>
          <w:rFonts w:hint="eastAsia"/>
        </w:rPr>
        <w:t>项目发布同步接口</w:t>
      </w:r>
      <w:bookmarkEnd w:id="206"/>
    </w:p>
    <w:p w14:paraId="0E7DFE22" w14:textId="77777777" w:rsidR="004B5DE7" w:rsidRPr="00046FEF" w:rsidRDefault="004B5DE7" w:rsidP="00046FEF">
      <w:pPr>
        <w:pStyle w:val="3"/>
        <w:numPr>
          <w:ilvl w:val="2"/>
          <w:numId w:val="32"/>
        </w:numPr>
      </w:pPr>
      <w:bookmarkStart w:id="207" w:name="_Toc508730940"/>
      <w:r w:rsidRPr="00046FEF">
        <w:rPr>
          <w:rFonts w:hint="eastAsia"/>
        </w:rPr>
        <w:t>接口描述</w:t>
      </w:r>
      <w:bookmarkEnd w:id="207"/>
    </w:p>
    <w:p w14:paraId="128B1ABF" w14:textId="77777777" w:rsidR="004B5DE7" w:rsidRDefault="004B5DE7" w:rsidP="004B5DE7">
      <w:r>
        <w:rPr>
          <w:rFonts w:hint="eastAsia"/>
        </w:rPr>
        <w:t>功能描述：</w:t>
      </w:r>
      <w:r w:rsidRPr="00A54408">
        <w:rPr>
          <w:rFonts w:hint="eastAsia"/>
          <w:color w:val="FF0000"/>
        </w:rPr>
        <w:t>此接口</w:t>
      </w:r>
      <w:r>
        <w:rPr>
          <w:rFonts w:hint="eastAsia"/>
          <w:color w:val="FF0000"/>
        </w:rPr>
        <w:t>由</w:t>
      </w:r>
      <w:r w:rsidRPr="002E449A">
        <w:rPr>
          <w:rFonts w:hint="eastAsia"/>
          <w:color w:val="FF0000"/>
        </w:rPr>
        <w:t>医易购</w:t>
      </w:r>
      <w:r w:rsidRPr="00A54408">
        <w:rPr>
          <w:rFonts w:hint="eastAsia"/>
          <w:color w:val="FF0000"/>
        </w:rPr>
        <w:t>提供</w:t>
      </w:r>
      <w:r>
        <w:rPr>
          <w:rFonts w:hint="eastAsia"/>
        </w:rPr>
        <w:t>，采用</w:t>
      </w:r>
      <w:r>
        <w:t>http get</w:t>
      </w:r>
      <w:r>
        <w:rPr>
          <w:rFonts w:hint="eastAsia"/>
        </w:rPr>
        <w:t>方式接受参数，医院在国信平台上发布项目的同时，调用此</w:t>
      </w:r>
      <w:r>
        <w:rPr>
          <w:rFonts w:hint="eastAsia"/>
        </w:rPr>
        <w:t>URL</w:t>
      </w:r>
      <w:r>
        <w:rPr>
          <w:rFonts w:hint="eastAsia"/>
        </w:rPr>
        <w:t>把项目的编号信息通知医易购网站，医易购网站再根据项目编号获取项目信息</w:t>
      </w:r>
      <w:r>
        <w:t>(</w:t>
      </w:r>
      <w:r>
        <w:rPr>
          <w:rFonts w:hint="eastAsia"/>
        </w:rPr>
        <w:t>即再调用</w:t>
      </w:r>
      <w:r>
        <w:rPr>
          <w:rFonts w:hint="eastAsia"/>
        </w:rPr>
        <w:t>4.4</w:t>
      </w:r>
      <w:r>
        <w:rPr>
          <w:rFonts w:hint="eastAsia"/>
        </w:rPr>
        <w:t>接口</w:t>
      </w:r>
      <w:r>
        <w:t>)</w:t>
      </w:r>
      <w:r>
        <w:rPr>
          <w:rFonts w:hint="eastAsia"/>
        </w:rPr>
        <w:t>。</w:t>
      </w:r>
    </w:p>
    <w:p w14:paraId="7D8DD44B" w14:textId="77777777" w:rsidR="004B5DE7" w:rsidRPr="004B5DE7" w:rsidRDefault="004B5DE7" w:rsidP="004B5DE7"/>
    <w:p w14:paraId="45164951" w14:textId="77777777" w:rsidR="004B5DE7" w:rsidRPr="00046FEF" w:rsidRDefault="004B5DE7" w:rsidP="00046FEF">
      <w:pPr>
        <w:pStyle w:val="3"/>
        <w:rPr>
          <w:sz w:val="28"/>
          <w:szCs w:val="28"/>
        </w:rPr>
      </w:pPr>
      <w:bookmarkStart w:id="208" w:name="_Toc508730941"/>
      <w:r w:rsidRPr="00046FEF">
        <w:rPr>
          <w:rFonts w:hint="eastAsia"/>
          <w:sz w:val="28"/>
          <w:szCs w:val="28"/>
        </w:rPr>
        <w:lastRenderedPageBreak/>
        <w:t>请求地址</w:t>
      </w:r>
      <w:bookmarkEnd w:id="208"/>
    </w:p>
    <w:p w14:paraId="03077CE0" w14:textId="77777777" w:rsidR="004B5DE7" w:rsidRDefault="004B5DE7" w:rsidP="004B5DE7">
      <w:r>
        <w:rPr>
          <w:rFonts w:hint="eastAsia"/>
        </w:rPr>
        <w:t>请求地址是客户口程序调用时请求的</w:t>
      </w:r>
      <w:proofErr w:type="spellStart"/>
      <w:r>
        <w:t>url</w:t>
      </w:r>
      <w:proofErr w:type="spellEnd"/>
      <w:r>
        <w:rPr>
          <w:rFonts w:hint="eastAsia"/>
        </w:rPr>
        <w:t>地址，采用的是</w:t>
      </w:r>
      <w:r>
        <w:t xml:space="preserve">http </w:t>
      </w:r>
      <w:r>
        <w:rPr>
          <w:rFonts w:hint="eastAsia"/>
        </w:rPr>
        <w:t>Get</w:t>
      </w:r>
      <w:r>
        <w:rPr>
          <w:rFonts w:hint="eastAsia"/>
        </w:rPr>
        <w:t>接口，地址是</w:t>
      </w:r>
    </w:p>
    <w:p w14:paraId="514E45B0" w14:textId="77777777" w:rsidR="004B5DE7" w:rsidRPr="008616DD" w:rsidRDefault="004B5DE7" w:rsidP="004B5DE7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eastAsia="新宋体" w:hint="eastAsia"/>
          <w:color w:val="FF0000"/>
          <w:sz w:val="24"/>
        </w:rPr>
        <w:t>http://</w:t>
      </w:r>
      <w:r>
        <w:rPr>
          <w:rFonts w:eastAsia="新宋体" w:hint="eastAsia"/>
          <w:color w:val="FF0000"/>
          <w:sz w:val="24"/>
        </w:rPr>
        <w:t>地址</w:t>
      </w:r>
      <w:r>
        <w:rPr>
          <w:rFonts w:ascii="新宋体" w:eastAsia="新宋体" w:hint="eastAsia"/>
          <w:color w:val="FF0000"/>
          <w:kern w:val="0"/>
          <w:sz w:val="24"/>
        </w:rPr>
        <w:t>/</w:t>
      </w:r>
      <w:proofErr w:type="spellStart"/>
      <w:r>
        <w:rPr>
          <w:rFonts w:ascii="新宋体" w:eastAsia="新宋体"/>
          <w:color w:val="FF0000"/>
          <w:kern w:val="0"/>
          <w:sz w:val="24"/>
        </w:rPr>
        <w:t>notifyPorjectNo</w:t>
      </w:r>
      <w:proofErr w:type="spellEnd"/>
    </w:p>
    <w:p w14:paraId="42D44024" w14:textId="77777777" w:rsidR="004B5DE7" w:rsidRPr="00046FEF" w:rsidRDefault="004B5DE7" w:rsidP="00046FEF">
      <w:pPr>
        <w:pStyle w:val="3"/>
        <w:rPr>
          <w:sz w:val="28"/>
          <w:szCs w:val="28"/>
        </w:rPr>
      </w:pPr>
      <w:bookmarkStart w:id="209" w:name="_Toc508730942"/>
      <w:r w:rsidRPr="00046FEF">
        <w:rPr>
          <w:rFonts w:hint="eastAsia"/>
          <w:sz w:val="28"/>
          <w:szCs w:val="28"/>
        </w:rPr>
        <w:t>参数说明</w:t>
      </w:r>
      <w:bookmarkEnd w:id="209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2658"/>
        <w:gridCol w:w="4416"/>
      </w:tblGrid>
      <w:tr w:rsidR="004B5DE7" w14:paraId="45682404" w14:textId="77777777" w:rsidTr="004B5D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6F55" w14:textId="77777777" w:rsidR="004B5DE7" w:rsidRDefault="004B5DE7" w:rsidP="004B5D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E9F2" w14:textId="77777777" w:rsidR="004B5DE7" w:rsidRDefault="004B5DE7" w:rsidP="004B5D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A920" w14:textId="77777777" w:rsidR="004B5DE7" w:rsidRDefault="004B5DE7" w:rsidP="004B5DE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4B5DE7" w14:paraId="2D199BAE" w14:textId="77777777" w:rsidTr="004B5DE7">
        <w:trPr>
          <w:trHeight w:val="241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CCD" w14:textId="77777777" w:rsidR="004B5DE7" w:rsidRDefault="004B5DE7" w:rsidP="004B5DE7">
            <w:pPr>
              <w:rPr>
                <w:b/>
                <w:sz w:val="24"/>
              </w:rPr>
            </w:pPr>
            <w:proofErr w:type="spellStart"/>
            <w:r>
              <w:t>projectNo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C06" w14:textId="77777777" w:rsidR="004B5DE7" w:rsidRDefault="004B5DE7" w:rsidP="004B5DE7">
            <w:r>
              <w:rPr>
                <w:rFonts w:hint="eastAsia"/>
              </w:rPr>
              <w:t>项目编号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3D12" w14:textId="77777777" w:rsidR="004B5DE7" w:rsidRDefault="004B5DE7" w:rsidP="004B5DE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国信平台项目便哈</w:t>
            </w:r>
          </w:p>
        </w:tc>
      </w:tr>
      <w:tr w:rsidR="004B5DE7" w14:paraId="5D6ADA52" w14:textId="77777777" w:rsidTr="004B5D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2845" w14:textId="77777777" w:rsidR="004B5DE7" w:rsidRDefault="004B5DE7" w:rsidP="004B5DE7"/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B28A" w14:textId="77777777" w:rsidR="004B5DE7" w:rsidRDefault="004B5DE7" w:rsidP="004B5DE7"/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18F2" w14:textId="77777777" w:rsidR="004B5DE7" w:rsidRDefault="004B5DE7" w:rsidP="004B5DE7"/>
        </w:tc>
      </w:tr>
    </w:tbl>
    <w:p w14:paraId="674676E5" w14:textId="77777777" w:rsidR="004B5DE7" w:rsidRDefault="004B5DE7" w:rsidP="004B5DE7">
      <w:r>
        <w:rPr>
          <w:rFonts w:hint="eastAsia"/>
        </w:rPr>
        <w:t>例如：</w:t>
      </w:r>
    </w:p>
    <w:p w14:paraId="154C19BE" w14:textId="77777777" w:rsidR="004B5DE7" w:rsidRDefault="004B5DE7" w:rsidP="004B5DE7">
      <w:pPr>
        <w:jc w:val="left"/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如：</w:t>
      </w:r>
      <w:r w:rsidR="004C5BCA">
        <w:fldChar w:fldCharType="begin"/>
      </w:r>
      <w:r w:rsidR="004C5BCA">
        <w:instrText xml:space="preserve"> HYPERLINK "http://yiyigou.com/notifyPorjectNo?projectNo=123123123123123" </w:instrText>
      </w:r>
      <w:r w:rsidR="004C5BCA">
        <w:fldChar w:fldCharType="separate"/>
      </w:r>
      <w:r w:rsidRPr="007B3471">
        <w:rPr>
          <w:rStyle w:val="a9"/>
          <w:rFonts w:hint="default"/>
        </w:rPr>
        <w:t>http://yiyigou.com/</w:t>
      </w:r>
      <w:r w:rsidRPr="007B3471">
        <w:rPr>
          <w:rStyle w:val="a9"/>
          <w:rFonts w:ascii="新宋体" w:eastAsia="新宋体" w:hint="default"/>
          <w:kern w:val="0"/>
          <w:sz w:val="24"/>
        </w:rPr>
        <w:t>notifyPorjectNo</w:t>
      </w:r>
      <w:r w:rsidRPr="007B3471">
        <w:rPr>
          <w:rStyle w:val="a9"/>
          <w:rFonts w:hint="default"/>
        </w:rPr>
        <w:t>?projectNo=123123123123123</w:t>
      </w:r>
      <w:r w:rsidR="004C5BCA">
        <w:rPr>
          <w:rStyle w:val="a9"/>
          <w:rFonts w:hint="default"/>
        </w:rPr>
        <w:fldChar w:fldCharType="end"/>
      </w:r>
    </w:p>
    <w:p w14:paraId="23844CBE" w14:textId="77777777" w:rsidR="004B5DE7" w:rsidRDefault="004B5DE7" w:rsidP="004B5DE7"/>
    <w:p w14:paraId="50173D13" w14:textId="77777777" w:rsidR="00077375" w:rsidRDefault="00077375" w:rsidP="004B5DE7"/>
    <w:p w14:paraId="50BF0323" w14:textId="10A691A0" w:rsidR="00077375" w:rsidRDefault="00077375" w:rsidP="00077375">
      <w:pPr>
        <w:pStyle w:val="2"/>
        <w:numPr>
          <w:ilvl w:val="1"/>
          <w:numId w:val="7"/>
        </w:numPr>
      </w:pPr>
      <w:r>
        <w:rPr>
          <w:rFonts w:hint="eastAsia"/>
        </w:rPr>
        <w:tab/>
      </w:r>
      <w:bookmarkStart w:id="210" w:name="_Toc508730943"/>
      <w:r w:rsidRPr="00077375">
        <w:rPr>
          <w:rFonts w:hint="eastAsia"/>
        </w:rPr>
        <w:t>医院与供应商关系同步接口</w:t>
      </w:r>
      <w:bookmarkEnd w:id="210"/>
    </w:p>
    <w:p w14:paraId="4AE82909" w14:textId="6B241C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此接口需要国信采招网开发</w:t>
      </w:r>
      <w:r>
        <w:rPr>
          <w:rFonts w:asciiTheme="minorEastAsia" w:hAnsiTheme="minorEastAsia" w:cstheme="minorEastAsia" w:hint="eastAsia"/>
          <w:sz w:val="24"/>
        </w:rPr>
        <w:t>，采用http get方式接受参数，医易购平台上医院和医院供商建立关联时通知国信采招网上。</w:t>
      </w:r>
    </w:p>
    <w:p w14:paraId="477B1782" w14:textId="77777777" w:rsidR="00077375" w:rsidRDefault="00077375" w:rsidP="00077375"/>
    <w:p w14:paraId="5841BCE1" w14:textId="77777777" w:rsidR="00077375" w:rsidRDefault="00077375" w:rsidP="00164C55">
      <w:pPr>
        <w:pStyle w:val="3"/>
        <w:numPr>
          <w:ilvl w:val="2"/>
          <w:numId w:val="39"/>
        </w:numPr>
      </w:pPr>
      <w:bookmarkStart w:id="211" w:name="_Toc508730944"/>
      <w:r>
        <w:rPr>
          <w:rFonts w:hint="eastAsia"/>
        </w:rPr>
        <w:t>请求地址</w:t>
      </w:r>
      <w:bookmarkEnd w:id="211"/>
    </w:p>
    <w:p w14:paraId="6CF7D7BB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地址，采用的是http Get接口，地址是：http://地址/接口程序 对应UTF-8</w:t>
      </w:r>
    </w:p>
    <w:p w14:paraId="7B1C1286" w14:textId="77777777" w:rsidR="00077375" w:rsidRPr="00164C55" w:rsidRDefault="00077375" w:rsidP="00164C55">
      <w:pPr>
        <w:pStyle w:val="3"/>
        <w:numPr>
          <w:ilvl w:val="2"/>
          <w:numId w:val="39"/>
        </w:numPr>
      </w:pPr>
      <w:bookmarkStart w:id="212" w:name="_Toc508730945"/>
      <w:r w:rsidRPr="00164C55">
        <w:rPr>
          <w:rFonts w:hint="eastAsia"/>
        </w:rPr>
        <w:t>参数说明</w:t>
      </w:r>
      <w:bookmarkEnd w:id="212"/>
    </w:p>
    <w:tbl>
      <w:tblPr>
        <w:tblW w:w="7691" w:type="dxa"/>
        <w:tblInd w:w="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0"/>
        <w:gridCol w:w="3539"/>
      </w:tblGrid>
      <w:tr w:rsidR="00077375" w14:paraId="5345AE14" w14:textId="77777777" w:rsidTr="005439F4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869A" w14:textId="77777777" w:rsidR="00077375" w:rsidRDefault="00077375" w:rsidP="005439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BFC0" w14:textId="77777777" w:rsidR="00077375" w:rsidRDefault="00077375" w:rsidP="005439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01B1" w14:textId="77777777" w:rsidR="00077375" w:rsidRDefault="00077375" w:rsidP="005439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077375" w14:paraId="0D941C00" w14:textId="77777777" w:rsidTr="005439F4">
        <w:trPr>
          <w:trHeight w:val="241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19BF" w14:textId="356AABB2" w:rsidR="00077375" w:rsidRDefault="00077375" w:rsidP="005439F4">
            <w:pPr>
              <w:rPr>
                <w:b/>
                <w:szCs w:val="21"/>
              </w:rPr>
            </w:pPr>
            <w:proofErr w:type="spellStart"/>
            <w:r>
              <w:rPr>
                <w:szCs w:val="21"/>
              </w:rPr>
              <w:t>supplyId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7E1D" w14:textId="6056476C" w:rsidR="00077375" w:rsidRDefault="00077375" w:rsidP="00543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供应商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148B" w14:textId="77777777" w:rsidR="00077375" w:rsidRDefault="00077375" w:rsidP="005439F4">
            <w:pPr>
              <w:rPr>
                <w:rFonts w:eastAsia="宋体"/>
                <w:szCs w:val="21"/>
              </w:rPr>
            </w:pPr>
          </w:p>
        </w:tc>
      </w:tr>
      <w:tr w:rsidR="00077375" w14:paraId="2AFDD246" w14:textId="77777777" w:rsidTr="005439F4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D716" w14:textId="24C2A6DE" w:rsidR="00077375" w:rsidRDefault="00077375" w:rsidP="005439F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hostpitalId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2B7A" w14:textId="07E08ED0" w:rsidR="00077375" w:rsidRDefault="00077375" w:rsidP="00543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C1E9" w14:textId="77777777" w:rsidR="00077375" w:rsidRDefault="00077375" w:rsidP="005439F4">
            <w:pPr>
              <w:rPr>
                <w:szCs w:val="21"/>
              </w:rPr>
            </w:pPr>
          </w:p>
        </w:tc>
      </w:tr>
      <w:tr w:rsidR="00A75A93" w14:paraId="05B6A4AF" w14:textId="77777777" w:rsidTr="005439F4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FA25" w14:textId="3ACEDD98" w:rsidR="00A75A93" w:rsidRDefault="00A75A93" w:rsidP="00543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flag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0F58" w14:textId="5314D676" w:rsidR="00A75A93" w:rsidRDefault="00A75A93" w:rsidP="00543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关系标志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7BC2" w14:textId="72CBA264" w:rsidR="00A75A93" w:rsidRDefault="00A75A93" w:rsidP="00543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：取消关系</w:t>
            </w:r>
            <w:r>
              <w:rPr>
                <w:rFonts w:hint="eastAsia"/>
                <w:szCs w:val="21"/>
              </w:rPr>
              <w:t xml:space="preserve">   1</w:t>
            </w:r>
            <w:r>
              <w:rPr>
                <w:rFonts w:hint="eastAsia"/>
                <w:szCs w:val="21"/>
              </w:rPr>
              <w:t>：建立关系</w:t>
            </w:r>
          </w:p>
        </w:tc>
      </w:tr>
    </w:tbl>
    <w:p w14:paraId="146116C8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6BB3C33B" w14:textId="4C855E53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  <w:r w:rsidR="00A75A93">
        <w:rPr>
          <w:rFonts w:asciiTheme="minorEastAsia" w:hAnsiTheme="minorEastAsia" w:cstheme="minorEastAsia" w:hint="eastAsia"/>
          <w:sz w:val="24"/>
        </w:rPr>
        <w:t>供应商成为医院</w:t>
      </w:r>
      <w:r w:rsidR="00657F48">
        <w:rPr>
          <w:rFonts w:asciiTheme="minorEastAsia" w:hAnsiTheme="minorEastAsia" w:cstheme="minorEastAsia" w:hint="eastAsia"/>
          <w:sz w:val="24"/>
        </w:rPr>
        <w:t>的</w:t>
      </w:r>
      <w:r w:rsidR="00A75A93">
        <w:rPr>
          <w:rFonts w:asciiTheme="minorEastAsia" w:hAnsiTheme="minorEastAsia" w:cstheme="minorEastAsia" w:hint="eastAsia"/>
          <w:sz w:val="24"/>
        </w:rPr>
        <w:t>供应商</w:t>
      </w:r>
    </w:p>
    <w:p w14:paraId="6A55A0B2" w14:textId="1BFE24F9" w:rsidR="00077375" w:rsidRDefault="005439F4" w:rsidP="00077375">
      <w:pPr>
        <w:spacing w:line="360" w:lineRule="auto"/>
        <w:ind w:left="420" w:firstLine="420"/>
        <w:rPr>
          <w:rStyle w:val="a9"/>
          <w:rFonts w:asciiTheme="minorEastAsia" w:eastAsiaTheme="minorEastAsia" w:hAnsiTheme="minorEastAsia" w:cstheme="minorEastAsia" w:hint="default"/>
          <w:sz w:val="24"/>
        </w:rPr>
      </w:pPr>
      <w:hyperlink r:id="rId15" w:history="1">
        <w:r w:rsidR="00A75A93" w:rsidRPr="00233FBB">
          <w:rPr>
            <w:rStyle w:val="a9"/>
            <w:rFonts w:asciiTheme="minorEastAsia" w:eastAsiaTheme="minorEastAsia" w:hAnsiTheme="minorEastAsia" w:cstheme="minorEastAsia" w:hint="default"/>
            <w:sz w:val="24"/>
          </w:rPr>
          <w:t>http://guoxing.com/syncyrelative?supplyId=123&amp;hospitalId=234&amp;flag=1</w:t>
        </w:r>
      </w:hyperlink>
    </w:p>
    <w:p w14:paraId="466D1555" w14:textId="0BD6235A" w:rsidR="00A75A93" w:rsidRDefault="00A75A93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供应商</w:t>
      </w:r>
      <w:r w:rsidR="00657F48">
        <w:rPr>
          <w:rFonts w:asciiTheme="minorEastAsia" w:hAnsiTheme="minorEastAsia" w:cstheme="minorEastAsia" w:hint="eastAsia"/>
          <w:sz w:val="24"/>
        </w:rPr>
        <w:t>取消为</w:t>
      </w:r>
      <w:r>
        <w:rPr>
          <w:rFonts w:asciiTheme="minorEastAsia" w:hAnsiTheme="minorEastAsia" w:cstheme="minorEastAsia" w:hint="eastAsia"/>
          <w:sz w:val="24"/>
        </w:rPr>
        <w:t>医院</w:t>
      </w:r>
      <w:r w:rsidR="00657F48">
        <w:rPr>
          <w:rFonts w:asciiTheme="minorEastAsia" w:hAnsiTheme="minorEastAsia" w:cstheme="minorEastAsia" w:hint="eastAsia"/>
          <w:sz w:val="24"/>
        </w:rPr>
        <w:t>的</w:t>
      </w:r>
      <w:r>
        <w:rPr>
          <w:rFonts w:asciiTheme="minorEastAsia" w:hAnsiTheme="minorEastAsia" w:cstheme="minorEastAsia" w:hint="eastAsia"/>
          <w:sz w:val="24"/>
        </w:rPr>
        <w:t>供应商：</w:t>
      </w:r>
    </w:p>
    <w:p w14:paraId="17DB8EC6" w14:textId="3E0B81E5" w:rsidR="00A75A93" w:rsidRPr="00A75A93" w:rsidRDefault="005439F4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r:id="rId16" w:history="1">
        <w:r w:rsidR="00A75A93" w:rsidRPr="00233FBB">
          <w:rPr>
            <w:rStyle w:val="a9"/>
            <w:rFonts w:asciiTheme="minorEastAsia" w:eastAsiaTheme="minorEastAsia" w:hAnsiTheme="minorEastAsia" w:cstheme="minorEastAsia" w:hint="default"/>
            <w:sz w:val="24"/>
          </w:rPr>
          <w:t>http://guoxing.com/syncyrelative?supplyId=123&amp;hospitalId=234&amp;flag=0</w:t>
        </w:r>
      </w:hyperlink>
    </w:p>
    <w:p w14:paraId="7202CD03" w14:textId="77777777" w:rsidR="00077375" w:rsidRPr="00A75A93" w:rsidRDefault="00077375" w:rsidP="00077375">
      <w:pPr>
        <w:rPr>
          <w:rFonts w:ascii="新宋体" w:eastAsia="新宋体"/>
          <w:color w:val="A31515"/>
          <w:kern w:val="0"/>
          <w:sz w:val="18"/>
          <w:szCs w:val="18"/>
        </w:rPr>
      </w:pPr>
    </w:p>
    <w:p w14:paraId="707FF20F" w14:textId="77777777" w:rsidR="00077375" w:rsidRDefault="00077375" w:rsidP="00077375"/>
    <w:p w14:paraId="777620F5" w14:textId="77777777" w:rsidR="00077375" w:rsidRPr="00164C55" w:rsidRDefault="00077375" w:rsidP="00164C55">
      <w:pPr>
        <w:pStyle w:val="3"/>
        <w:numPr>
          <w:ilvl w:val="2"/>
          <w:numId w:val="39"/>
        </w:numPr>
      </w:pPr>
      <w:bookmarkStart w:id="213" w:name="_Toc508730946"/>
      <w:r w:rsidRPr="00164C55">
        <w:rPr>
          <w:rFonts w:hint="eastAsia"/>
        </w:rPr>
        <w:t>返回值</w:t>
      </w:r>
      <w:bookmarkEnd w:id="213"/>
    </w:p>
    <w:p w14:paraId="09DB4C6C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的方式返回处理结果。格式为：</w:t>
      </w:r>
    </w:p>
    <w:p w14:paraId="3D0F70A0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1460761B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success:true</w:t>
      </w:r>
      <w:proofErr w:type="spellEnd"/>
      <w:proofErr w:type="gramEnd"/>
    </w:p>
    <w:p w14:paraId="539FA454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r>
        <w:rPr>
          <w:rFonts w:asciiTheme="minorEastAsia" w:hAnsiTheme="minorEastAsia" w:cstheme="minorEastAsia" w:hint="eastAsia"/>
          <w:sz w:val="24"/>
        </w:rPr>
        <w:t>msg</w:t>
      </w:r>
      <w:proofErr w:type="spellEnd"/>
      <w:r>
        <w:rPr>
          <w:rFonts w:asciiTheme="minorEastAsia" w:hAnsiTheme="minorEastAsia" w:cstheme="minorEastAsia" w:hint="eastAsia"/>
          <w:sz w:val="24"/>
        </w:rPr>
        <w:t>:””</w:t>
      </w:r>
    </w:p>
    <w:p w14:paraId="2E6FFF09" w14:textId="77777777" w:rsidR="00077375" w:rsidRDefault="00077375" w:rsidP="00077375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1997D1EA" w14:textId="77777777" w:rsidR="00077375" w:rsidRDefault="00077375" w:rsidP="00077375"/>
    <w:tbl>
      <w:tblPr>
        <w:tblpPr w:leftFromText="180" w:rightFromText="180" w:vertAnchor="text" w:horzAnchor="page" w:tblpX="2875" w:tblpY="334"/>
        <w:tblOverlap w:val="never"/>
        <w:tblW w:w="6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1"/>
        <w:gridCol w:w="4356"/>
      </w:tblGrid>
      <w:tr w:rsidR="00077375" w14:paraId="05CCBEDF" w14:textId="77777777" w:rsidTr="005439F4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C915" w14:textId="77777777" w:rsidR="00077375" w:rsidRDefault="00077375" w:rsidP="005439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2AFB" w14:textId="77777777" w:rsidR="00077375" w:rsidRDefault="00077375" w:rsidP="005439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77375" w14:paraId="2CEBF889" w14:textId="77777777" w:rsidTr="005439F4">
        <w:trPr>
          <w:trHeight w:val="368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22C4" w14:textId="77777777" w:rsidR="00077375" w:rsidRDefault="00077375" w:rsidP="005439F4">
            <w: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840E" w14:textId="77777777" w:rsidR="00077375" w:rsidRDefault="00077375" w:rsidP="005439F4">
            <w: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077375" w14:paraId="7B9685E0" w14:textId="77777777" w:rsidTr="005439F4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6560" w14:textId="77777777" w:rsidR="00077375" w:rsidRDefault="00077375" w:rsidP="005439F4">
            <w:proofErr w:type="spellStart"/>
            <w:r>
              <w:t>msg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0A42" w14:textId="77777777" w:rsidR="00077375" w:rsidRDefault="00077375" w:rsidP="005439F4">
            <w:r>
              <w:rPr>
                <w:rFonts w:hint="eastAsia"/>
              </w:rPr>
              <w:t>如果</w:t>
            </w:r>
            <w: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，为失败内容</w:t>
            </w:r>
          </w:p>
        </w:tc>
      </w:tr>
    </w:tbl>
    <w:p w14:paraId="268ED646" w14:textId="77777777" w:rsidR="00077375" w:rsidRPr="002E449A" w:rsidRDefault="00077375" w:rsidP="004B5DE7"/>
    <w:p w14:paraId="2580C9C6" w14:textId="77777777" w:rsidR="004B5DE7" w:rsidRPr="004B5DE7" w:rsidRDefault="004B5DE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sectPr w:rsidR="004B5DE7" w:rsidRPr="004B5DE7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0EFDDD8" w14:textId="77777777" w:rsidR="008368C3" w:rsidRDefault="008368C3">
      <w:r>
        <w:separator/>
      </w:r>
    </w:p>
  </w:endnote>
  <w:endnote w:type="continuationSeparator" w:id="0">
    <w:p w14:paraId="25483166" w14:textId="77777777" w:rsidR="008368C3" w:rsidRDefault="00836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新宋体">
    <w:altName w:val="宋体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1B47C" w14:textId="77777777" w:rsidR="005439F4" w:rsidRDefault="005439F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52888F" wp14:editId="774D89B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73B0AA" w14:textId="77777777" w:rsidR="005439F4" w:rsidRDefault="005439F4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52888F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1pt;height:11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" filled="f" stroked="f" strokeweight=".5pt">
              <v:textbox style="mso-fit-shape-to-text:t" inset="0,0,0,0">
                <w:txbxContent>
                  <w:p w14:paraId="7473B0AA" w14:textId="77777777" w:rsidR="005439F4" w:rsidRDefault="005439F4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F8985" w14:textId="77777777" w:rsidR="005439F4" w:rsidRDefault="005439F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A96BC0" wp14:editId="2297942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8F0470" w14:textId="77777777" w:rsidR="005439F4" w:rsidRDefault="005439F4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C4139">
                            <w:rPr>
                              <w:noProof/>
                            </w:rPr>
                            <w:t>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A96BC0" id="_x0000_t202" coordsize="21600,21600" o:spt="202" path="m0,0l0,21600,21600,21600,21600,0xe">
              <v:stroke joinstyle="miter"/>
              <v:path gradientshapeok="t" o:connecttype="rect"/>
            </v:shapetype>
            <v:shape id="文本框 4" o:spid="_x0000_s1027" type="#_x0000_t202" style="position:absolute;margin-left:0;margin-top:0;width:5.1pt;height:11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" filled="f" fillcolor="white [3201]" stroked="f" strokeweight=".5pt">
              <v:textbox style="mso-fit-shape-to-text:t" inset="0,0,0,0">
                <w:txbxContent>
                  <w:p w14:paraId="6D8F0470" w14:textId="77777777" w:rsidR="005439F4" w:rsidRDefault="005439F4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C4139">
                      <w:rPr>
                        <w:noProof/>
                      </w:rPr>
                      <w:t>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1EB16" w14:textId="77777777" w:rsidR="005439F4" w:rsidRDefault="005439F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C135C" wp14:editId="4C1F6CD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719675" w14:textId="77777777" w:rsidR="005439F4" w:rsidRDefault="005439F4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C4139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1C135C" id="_x0000_t202" coordsize="21600,21600" o:spt="202" path="m0,0l0,21600,21600,21600,21600,0xe">
              <v:stroke joinstyle="miter"/>
              <v:path gradientshapeok="t" o:connecttype="rect"/>
            </v:shapetype>
            <v:shape id="文本框 5" o:spid="_x0000_s1028" type="#_x0000_t202" style="position:absolute;margin-left:0;margin-top:0;width:5.1pt;height:11.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" filled="f" stroked="f" strokeweight=".5pt">
              <v:textbox style="mso-fit-shape-to-text:t" inset="0,0,0,0">
                <w:txbxContent>
                  <w:p w14:paraId="1B719675" w14:textId="77777777" w:rsidR="005439F4" w:rsidRDefault="005439F4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C4139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C2841" w14:textId="77777777" w:rsidR="005439F4" w:rsidRDefault="005439F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9E50D6" wp14:editId="109003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DBD716" w14:textId="77777777" w:rsidR="005439F4" w:rsidRDefault="005439F4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C4139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9E50D6" id="_x0000_t202" coordsize="21600,21600" o:spt="202" path="m0,0l0,21600,21600,21600,21600,0xe">
              <v:stroke joinstyle="miter"/>
              <v:path gradientshapeok="t" o:connecttype="rect"/>
            </v:shapetype>
            <v:shape id="文本框 6" o:spid="_x0000_s1029" type="#_x0000_t202" style="position:absolute;margin-left:0;margin-top:0;width:5.1pt;height:11.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" filled="f" stroked="f" strokeweight=".5pt">
              <v:textbox style="mso-fit-shape-to-text:t" inset="0,0,0,0">
                <w:txbxContent>
                  <w:p w14:paraId="52DBD716" w14:textId="77777777" w:rsidR="005439F4" w:rsidRDefault="005439F4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C4139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AD271E7" w14:textId="77777777" w:rsidR="008368C3" w:rsidRDefault="008368C3">
      <w:r>
        <w:separator/>
      </w:r>
    </w:p>
  </w:footnote>
  <w:footnote w:type="continuationSeparator" w:id="0">
    <w:p w14:paraId="718645FC" w14:textId="77777777" w:rsidR="008368C3" w:rsidRDefault="008368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47535" w14:textId="77777777" w:rsidR="005439F4" w:rsidRDefault="005439F4">
    <w:pPr>
      <w:pStyle w:val="a4"/>
      <w:jc w:val="center"/>
      <w:rPr>
        <w:rFonts w:asciiTheme="majorEastAsia" w:eastAsiaTheme="majorEastAsia" w:hAnsiTheme="majorEastAsia" w:cstheme="majorEastAsia"/>
      </w:rPr>
    </w:pPr>
    <w:r>
      <w:rPr>
        <w:rFonts w:asciiTheme="majorEastAsia" w:eastAsiaTheme="majorEastAsia" w:hAnsiTheme="majorEastAsia" w:cstheme="majorEastAsia" w:hint="eastAsia"/>
      </w:rPr>
      <w:t>医易购与国信采招网的接口设计（讨论稿）</w:t>
    </w:r>
  </w:p>
  <w:p w14:paraId="3D516C76" w14:textId="77777777" w:rsidR="005439F4" w:rsidRDefault="005439F4">
    <w:pPr>
      <w:pBdr>
        <w:bottom w:val="single" w:sz="4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2CB4D20"/>
    <w:multiLevelType w:val="multilevel"/>
    <w:tmpl w:val="18DAAEBE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none"/>
      <w:lvlText w:val="4.5.1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A695385"/>
    <w:multiLevelType w:val="multilevel"/>
    <w:tmpl w:val="5A16BB7A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2B8D0431"/>
    <w:multiLevelType w:val="multilevel"/>
    <w:tmpl w:val="5C4C5640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51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45E054D1"/>
    <w:multiLevelType w:val="multilevel"/>
    <w:tmpl w:val="5A16BA74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485C43E0"/>
    <w:multiLevelType w:val="multilevel"/>
    <w:tmpl w:val="3A18F2EC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4.5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4A316DF3"/>
    <w:multiLevelType w:val="multilevel"/>
    <w:tmpl w:val="7FBE0040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4.%3.1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4C5C25BC"/>
    <w:multiLevelType w:val="multilevel"/>
    <w:tmpl w:val="5A16BA74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7">
    <w:nsid w:val="569309AA"/>
    <w:multiLevelType w:val="multilevel"/>
    <w:tmpl w:val="7FBE0040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4.%3.1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5A13DD32"/>
    <w:multiLevelType w:val="singleLevel"/>
    <w:tmpl w:val="5A13DD32"/>
    <w:lvl w:ilvl="0">
      <w:start w:val="1"/>
      <w:numFmt w:val="decimal"/>
      <w:suff w:val="nothing"/>
      <w:lvlText w:val="%1、"/>
      <w:lvlJc w:val="left"/>
    </w:lvl>
  </w:abstractNum>
  <w:abstractNum w:abstractNumId="9">
    <w:nsid w:val="5A168D54"/>
    <w:multiLevelType w:val="singleLevel"/>
    <w:tmpl w:val="5A168D54"/>
    <w:lvl w:ilvl="0">
      <w:start w:val="1"/>
      <w:numFmt w:val="decimal"/>
      <w:lvlText w:val="%1."/>
      <w:lvlJc w:val="left"/>
    </w:lvl>
  </w:abstractNum>
  <w:abstractNum w:abstractNumId="10">
    <w:nsid w:val="5A168F0B"/>
    <w:multiLevelType w:val="singleLevel"/>
    <w:tmpl w:val="5A168F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A169049"/>
    <w:multiLevelType w:val="singleLevel"/>
    <w:tmpl w:val="5A169049"/>
    <w:lvl w:ilvl="0">
      <w:start w:val="1"/>
      <w:numFmt w:val="decimal"/>
      <w:suff w:val="nothing"/>
      <w:lvlText w:val="%1、"/>
      <w:lvlJc w:val="left"/>
    </w:lvl>
  </w:abstractNum>
  <w:abstractNum w:abstractNumId="12">
    <w:nsid w:val="5A169599"/>
    <w:multiLevelType w:val="multilevel"/>
    <w:tmpl w:val="5A1695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3">
    <w:nsid w:val="5A16AB37"/>
    <w:multiLevelType w:val="multilevel"/>
    <w:tmpl w:val="5A16AB3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4">
    <w:nsid w:val="5A16ACC8"/>
    <w:multiLevelType w:val="multilevel"/>
    <w:tmpl w:val="5A16ACC8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5">
    <w:nsid w:val="5A16BA74"/>
    <w:multiLevelType w:val="multilevel"/>
    <w:tmpl w:val="5A16BA74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6">
    <w:nsid w:val="5A16BB35"/>
    <w:multiLevelType w:val="multilevel"/>
    <w:tmpl w:val="5A16BB35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3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7">
    <w:nsid w:val="5A16BB7A"/>
    <w:multiLevelType w:val="multilevel"/>
    <w:tmpl w:val="362C867A"/>
    <w:lvl w:ilvl="0">
      <w:start w:val="4"/>
      <w:numFmt w:val="decimal"/>
      <w:pStyle w:val="1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4.6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8">
    <w:nsid w:val="5A16BBCA"/>
    <w:multiLevelType w:val="multilevel"/>
    <w:tmpl w:val="5A16BBCA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2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9">
    <w:nsid w:val="71563EA0"/>
    <w:multiLevelType w:val="multilevel"/>
    <w:tmpl w:val="EFAE8E82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4.%3.1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0">
    <w:nsid w:val="7DBF5501"/>
    <w:multiLevelType w:val="multilevel"/>
    <w:tmpl w:val="5A16BB7A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10"/>
  </w:num>
  <w:num w:numId="5">
    <w:abstractNumId w:val="11"/>
  </w:num>
  <w:num w:numId="6">
    <w:abstractNumId w:val="13"/>
  </w:num>
  <w:num w:numId="7">
    <w:abstractNumId w:val="14"/>
  </w:num>
  <w:num w:numId="8">
    <w:abstractNumId w:val="15"/>
  </w:num>
  <w:num w:numId="9">
    <w:abstractNumId w:val="18"/>
  </w:num>
  <w:num w:numId="10">
    <w:abstractNumId w:val="16"/>
  </w:num>
  <w:num w:numId="11">
    <w:abstractNumId w:val="8"/>
  </w:num>
  <w:num w:numId="12">
    <w:abstractNumId w:val="17"/>
  </w:num>
  <w:num w:numId="13">
    <w:abstractNumId w:val="17"/>
  </w:num>
  <w:num w:numId="14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20"/>
  </w:num>
  <w:num w:numId="19">
    <w:abstractNumId w:val="17"/>
  </w:num>
  <w:num w:numId="20">
    <w:abstractNumId w:val="17"/>
  </w:num>
  <w:num w:numId="21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7"/>
  </w:num>
  <w:num w:numId="24">
    <w:abstractNumId w:val="1"/>
  </w:num>
  <w:num w:numId="25">
    <w:abstractNumId w:val="2"/>
  </w:num>
  <w:num w:numId="26">
    <w:abstractNumId w:val="0"/>
  </w:num>
  <w:num w:numId="27">
    <w:abstractNumId w:val="17"/>
    <w:lvlOverride w:ilvl="0">
      <w:startOverride w:val="4"/>
    </w:lvlOverride>
    <w:lvlOverride w:ilvl="1">
      <w:startOverride w:val="4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19"/>
  </w:num>
  <w:num w:numId="32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3"/>
  </w:num>
  <w:num w:numId="35">
    <w:abstractNumId w:val="17"/>
  </w:num>
  <w:num w:numId="36">
    <w:abstractNumId w:val="17"/>
  </w:num>
  <w:num w:numId="37">
    <w:abstractNumId w:val="17"/>
  </w:num>
  <w:num w:numId="38">
    <w:abstractNumId w:val="4"/>
  </w:num>
  <w:num w:numId="39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9E3"/>
    <w:rsid w:val="0003745B"/>
    <w:rsid w:val="00046FEF"/>
    <w:rsid w:val="00077375"/>
    <w:rsid w:val="000D2BA7"/>
    <w:rsid w:val="00164C55"/>
    <w:rsid w:val="00172A27"/>
    <w:rsid w:val="001C4139"/>
    <w:rsid w:val="002B7A89"/>
    <w:rsid w:val="002F51D1"/>
    <w:rsid w:val="003C6C29"/>
    <w:rsid w:val="003D070D"/>
    <w:rsid w:val="0040155F"/>
    <w:rsid w:val="0048613F"/>
    <w:rsid w:val="004B5DE7"/>
    <w:rsid w:val="004C5BCA"/>
    <w:rsid w:val="004D08A9"/>
    <w:rsid w:val="005439F4"/>
    <w:rsid w:val="0054438F"/>
    <w:rsid w:val="0059104C"/>
    <w:rsid w:val="005A5E6A"/>
    <w:rsid w:val="005C4501"/>
    <w:rsid w:val="00657F48"/>
    <w:rsid w:val="006B054C"/>
    <w:rsid w:val="00787FD6"/>
    <w:rsid w:val="007F1DDC"/>
    <w:rsid w:val="008368C3"/>
    <w:rsid w:val="00855D55"/>
    <w:rsid w:val="008616DD"/>
    <w:rsid w:val="009506F4"/>
    <w:rsid w:val="00A03429"/>
    <w:rsid w:val="00A22497"/>
    <w:rsid w:val="00A54408"/>
    <w:rsid w:val="00A57A39"/>
    <w:rsid w:val="00A75A93"/>
    <w:rsid w:val="00AE4500"/>
    <w:rsid w:val="00B1290D"/>
    <w:rsid w:val="00C07885"/>
    <w:rsid w:val="00C92A38"/>
    <w:rsid w:val="00CC3A81"/>
    <w:rsid w:val="00CC61FF"/>
    <w:rsid w:val="00D41B3D"/>
    <w:rsid w:val="00D53894"/>
    <w:rsid w:val="00D7027F"/>
    <w:rsid w:val="00E312EB"/>
    <w:rsid w:val="00E730E5"/>
    <w:rsid w:val="00ED54E7"/>
    <w:rsid w:val="00ED586A"/>
    <w:rsid w:val="025E63CD"/>
    <w:rsid w:val="13E212BE"/>
    <w:rsid w:val="14A3741C"/>
    <w:rsid w:val="172E32FC"/>
    <w:rsid w:val="1B947090"/>
    <w:rsid w:val="1D2771AB"/>
    <w:rsid w:val="45E1145B"/>
    <w:rsid w:val="4E7A6E4E"/>
    <w:rsid w:val="565B47AB"/>
    <w:rsid w:val="56B4514A"/>
    <w:rsid w:val="57D9627B"/>
    <w:rsid w:val="6657466F"/>
    <w:rsid w:val="6AF5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68679A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/>
    <w:lsdException w:name="toc 2" w:uiPriority="39"/>
    <w:lsdException w:name="toc 3" w:uiPriority="39"/>
    <w:lsdException w:name="toc 5" w:qFormat="1"/>
    <w:lsdException w:name="toc 7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Definition" w:qFormat="1"/>
    <w:lsdException w:name="HTML Keyboard" w:qFormat="1"/>
    <w:lsdException w:name="HTML Sample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qFormat/>
    <w:pPr>
      <w:ind w:left="1260"/>
    </w:pPr>
    <w:rPr>
      <w:sz w:val="18"/>
      <w:szCs w:val="18"/>
    </w:rPr>
  </w:style>
  <w:style w:type="paragraph" w:styleId="50">
    <w:name w:val="toc 5"/>
    <w:next w:val="a"/>
    <w:qFormat/>
    <w:pPr>
      <w:ind w:left="840"/>
    </w:pPr>
    <w:rPr>
      <w:sz w:val="18"/>
      <w:szCs w:val="18"/>
    </w:rPr>
  </w:style>
  <w:style w:type="paragraph" w:styleId="30">
    <w:name w:val="toc 3"/>
    <w:next w:val="a"/>
    <w:uiPriority w:val="39"/>
    <w:pPr>
      <w:ind w:left="420"/>
    </w:pPr>
    <w:rPr>
      <w:i/>
      <w:iCs/>
    </w:rPr>
  </w:style>
  <w:style w:type="paragraph" w:styleId="80">
    <w:name w:val="toc 8"/>
    <w:next w:val="a"/>
    <w:pPr>
      <w:ind w:left="1470"/>
    </w:pPr>
    <w:rPr>
      <w:sz w:val="18"/>
      <w:szCs w:val="18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next w:val="a"/>
    <w:uiPriority w:val="39"/>
    <w:pPr>
      <w:spacing w:beforeLines="38" w:afterLines="38"/>
    </w:pPr>
    <w:rPr>
      <w:b/>
      <w:bCs/>
    </w:rPr>
  </w:style>
  <w:style w:type="paragraph" w:styleId="41">
    <w:name w:val="toc 4"/>
    <w:next w:val="a"/>
    <w:pPr>
      <w:ind w:left="630"/>
    </w:pPr>
    <w:rPr>
      <w:sz w:val="18"/>
      <w:szCs w:val="18"/>
    </w:rPr>
  </w:style>
  <w:style w:type="paragraph" w:styleId="60">
    <w:name w:val="toc 6"/>
    <w:next w:val="a"/>
    <w:pPr>
      <w:ind w:left="1050"/>
    </w:pPr>
    <w:rPr>
      <w:sz w:val="18"/>
      <w:szCs w:val="18"/>
    </w:rPr>
  </w:style>
  <w:style w:type="paragraph" w:styleId="20">
    <w:name w:val="toc 2"/>
    <w:next w:val="a"/>
    <w:uiPriority w:val="39"/>
    <w:pPr>
      <w:ind w:left="210"/>
    </w:pPr>
    <w:rPr>
      <w:smallCaps/>
    </w:rPr>
  </w:style>
  <w:style w:type="paragraph" w:styleId="90">
    <w:name w:val="toc 9"/>
    <w:next w:val="a"/>
    <w:pPr>
      <w:ind w:left="1680"/>
    </w:pPr>
    <w:rPr>
      <w:sz w:val="18"/>
      <w:szCs w:val="18"/>
    </w:rPr>
  </w:style>
  <w:style w:type="paragraph" w:styleId="a5">
    <w:name w:val="Normal (Web)"/>
    <w:basedOn w:val="a"/>
    <w:qFormat/>
    <w:pPr>
      <w:spacing w:after="120"/>
      <w:jc w:val="left"/>
    </w:pPr>
    <w:rPr>
      <w:rFonts w:cs="Times New Roman"/>
      <w:kern w:val="0"/>
      <w:sz w:val="24"/>
    </w:rPr>
  </w:style>
  <w:style w:type="paragraph" w:styleId="a6">
    <w:name w:val="Title"/>
    <w:basedOn w:val="a"/>
    <w:qFormat/>
    <w:pPr>
      <w:spacing w:before="240" w:after="60"/>
      <w:jc w:val="center"/>
      <w:outlineLvl w:val="0"/>
    </w:pPr>
    <w:rPr>
      <w:rFonts w:ascii="Arial" w:eastAsia="宋体" w:hAnsi="Arial" w:cs="Arial"/>
      <w:b/>
      <w:bCs/>
      <w:sz w:val="52"/>
      <w:szCs w:val="32"/>
    </w:r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">
    <w:name w:val="HTML Definition"/>
    <w:basedOn w:val="a0"/>
    <w:qFormat/>
    <w:rPr>
      <w:i/>
    </w:rPr>
  </w:style>
  <w:style w:type="character" w:styleId="a9">
    <w:name w:val="Hyperlink"/>
    <w:basedOn w:val="a0"/>
    <w:uiPriority w:val="99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0">
    <w:name w:val="HTML Code"/>
    <w:basedOn w:val="a0"/>
    <w:qFormat/>
    <w:rPr>
      <w:rFonts w:ascii="Menlo" w:eastAsia="Menlo" w:hAnsi="Menlo" w:cs="Menlo"/>
      <w:color w:val="C7254E"/>
      <w:sz w:val="21"/>
      <w:szCs w:val="21"/>
      <w:shd w:val="clear" w:color="auto" w:fill="F9F2F4"/>
    </w:rPr>
  </w:style>
  <w:style w:type="character" w:styleId="HTML1">
    <w:name w:val="HTML Keyboard"/>
    <w:basedOn w:val="a0"/>
    <w:qFormat/>
    <w:rPr>
      <w:rFonts w:ascii="Menlo" w:eastAsia="Menlo" w:hAnsi="Menlo" w:cs="Menlo" w:hint="default"/>
      <w:color w:val="FFFFFF"/>
      <w:sz w:val="21"/>
      <w:szCs w:val="21"/>
      <w:shd w:val="clear" w:color="auto" w:fill="333333"/>
    </w:rPr>
  </w:style>
  <w:style w:type="character" w:styleId="HTML2">
    <w:name w:val="HTML Sample"/>
    <w:basedOn w:val="a0"/>
    <w:qFormat/>
    <w:rPr>
      <w:rFonts w:ascii="Menlo" w:eastAsia="Menlo" w:hAnsi="Menlo" w:cs="Menlo" w:hint="default"/>
      <w:sz w:val="21"/>
      <w:szCs w:val="21"/>
    </w:rPr>
  </w:style>
  <w:style w:type="character" w:customStyle="1" w:styleId="layui-this">
    <w:name w:val="layui-this"/>
    <w:basedOn w:val="a0"/>
    <w:qFormat/>
    <w:rPr>
      <w:bdr w:val="single" w:sz="4" w:space="0" w:color="EEEEEE"/>
      <w:shd w:val="clear" w:color="auto" w:fill="FFFFFF"/>
    </w:rPr>
  </w:style>
  <w:style w:type="character" w:customStyle="1" w:styleId="first-child">
    <w:name w:val="first-child"/>
    <w:basedOn w:val="a0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yperlink" Target="http://www.e-bidding.org)&#26159;&#30001;&#22269;&#20449;&#25307;&#26631;&#38598;&#22242;&#32929;&#20221;&#26377;&#38480;&#20844;&#21496;&#12289;&#21271;&#20140;&#22269;&#20449;&#21019;&#26032;&#31185;&#25216;&#32929;&#20221;&#26377;&#38480;&#20844;&#21496;&#21457;&#24067;&#30340;&#19987;&#19994;&#21270;&#30340;&#30005;&#23376;&#37319;&#36141;&#19982;&#25307;&#26631;&#20449;&#24687;&#21457;&#24067;&#21644;&#20132;&#26131;&#24179;&#21488;&#65292;&#25552;&#20379;&#20840;&#22269;&#21508;&#31867;&#25307;&#26631;&#12289;&#25237;&#26631;&#30005;&#23376;&#21270;&#20840;&#27969;&#31243;&#30340;&#25805;&#20316;&#12290;&#20026;&#24191;&#22823;&#29992;&#25143;&#25552;&#20379;&#22312;&#32447;&#31532;&#19977;&#26041;&#30340;&#30005;&#23376;&#37319;&#36141;&#19982;&#25307;&#25237;&#26631;&#30340;&#19987;&#19994;&#21270;&#32593;&#31449;&#12290;" TargetMode="External"/><Relationship Id="rId14" Type="http://schemas.openxmlformats.org/officeDocument/2006/relationships/hyperlink" Target="http://guoxing.com/sysuser?userId=1&amp;userPhone=13988880000&amp;userName" TargetMode="External"/><Relationship Id="rId15" Type="http://schemas.openxmlformats.org/officeDocument/2006/relationships/hyperlink" Target="http://guoxing.com/syncyrelative?supplyId=123&amp;hospitalId=234&amp;flag=1" TargetMode="External"/><Relationship Id="rId16" Type="http://schemas.openxmlformats.org/officeDocument/2006/relationships/hyperlink" Target="http://guoxing.com/syncyrelative?supplyId=123&amp;hospitalId=234&amp;flag=0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xxoo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  <sectRole val="1"/>
    </customSectPr>
    <customSectPr>
      <sectNamePr val="目录页"/>
      <sectRole val="2"/>
    </customSectPr>
    <customSectPr/>
  </customSectProps>
  <customShpExts>
    <customShpInfo spid="_x0000_s1026" textRotate="1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C:\Users\xxoo\Desktop\Normal.wpt</Template>
  <TotalTime>32</TotalTime>
  <Pages>19</Pages>
  <Words>1806</Words>
  <Characters>10298</Characters>
  <Application>Microsoft Macintosh Word</Application>
  <DocSecurity>0</DocSecurity>
  <Lines>85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superzzm@qq.com</dc:creator>
  <cp:lastModifiedBy>Microsoft Office 用户</cp:lastModifiedBy>
  <cp:revision>85</cp:revision>
  <dcterms:created xsi:type="dcterms:W3CDTF">2017-11-21T05:07:00Z</dcterms:created>
  <dcterms:modified xsi:type="dcterms:W3CDTF">2018-03-14T04:03:00Z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