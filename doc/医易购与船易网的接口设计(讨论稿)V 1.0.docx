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709B3E18" w14:textId="77777777" w:rsidR="003C56FB" w:rsidRDefault="003C56FB"/>
    <w:p w14:paraId="0EAA03CD" w14:textId="77777777" w:rsidR="003C56FB" w:rsidRDefault="002F3607">
      <w:pPr>
        <w:ind w:firstLine="420"/>
        <w:sectPr w:rsidR="003C56FB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  <w:r>
        <w:pict w14:anchorId="7FCA665E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44" type="#_x0000_t202" style="position:absolute;left:0;text-align:left;margin-left:3.75pt;margin-top:119.95pt;width:435.75pt;height:467.85pt;z-index:251660288;mso-width-relative:page;mso-height-relative:page" filled="f" stroked="f">
            <v:textbox>
              <w:txbxContent>
                <w:p w14:paraId="0F556D23" w14:textId="77777777" w:rsidR="00FE58D8" w:rsidRDefault="00FE58D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微软雅黑" w:eastAsia="微软雅黑" w:hAnsi="微软雅黑" w:cs="宋体"/>
                      <w:color w:val="000000"/>
                      <w:kern w:val="0"/>
                      <w:sz w:val="32"/>
                      <w:szCs w:val="32"/>
                    </w:rPr>
                  </w:pPr>
                  <w:bookmarkStart w:id="0" w:name="_Subtitle#2940527000"/>
                  <w:r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32"/>
                      <w:szCs w:val="32"/>
                    </w:rPr>
                    <w:t>医易购与船易网的接口设计</w:t>
                  </w:r>
                </w:p>
                <w:p w14:paraId="5B488053" w14:textId="77777777" w:rsidR="00FE58D8" w:rsidRDefault="00FE58D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微软雅黑" w:eastAsia="微软雅黑" w:hAnsi="微软雅黑" w:cs="宋体"/>
                      <w:color w:val="000000"/>
                      <w:kern w:val="0"/>
                      <w:sz w:val="32"/>
                      <w:szCs w:val="32"/>
                    </w:rPr>
                  </w:pPr>
                </w:p>
                <w:p w14:paraId="076FDB3B" w14:textId="77777777" w:rsidR="00FE58D8" w:rsidRDefault="00FE58D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微软雅黑" w:eastAsia="微软雅黑" w:hAnsi="微软雅黑" w:cs="宋体"/>
                      <w:color w:val="000000"/>
                      <w:kern w:val="0"/>
                      <w:sz w:val="32"/>
                      <w:szCs w:val="32"/>
                    </w:rPr>
                  </w:pPr>
                  <w:r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32"/>
                      <w:szCs w:val="32"/>
                    </w:rPr>
                    <w:t>版本号：</w:t>
                  </w:r>
                  <w:r>
                    <w:rPr>
                      <w:rFonts w:ascii="微软雅黑" w:eastAsia="微软雅黑" w:hAnsi="微软雅黑" w:cs="宋体"/>
                      <w:color w:val="000000"/>
                      <w:kern w:val="0"/>
                      <w:sz w:val="32"/>
                      <w:szCs w:val="32"/>
                    </w:rPr>
                    <w:t>V1.</w:t>
                  </w:r>
                  <w:r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32"/>
                      <w:szCs w:val="32"/>
                    </w:rPr>
                    <w:t>0</w:t>
                  </w:r>
                </w:p>
                <w:p w14:paraId="693A0933" w14:textId="77777777" w:rsidR="00FE58D8" w:rsidRDefault="00FE58D8">
                  <w:pPr>
                    <w:ind w:left="420"/>
                  </w:pPr>
                </w:p>
                <w:p w14:paraId="727FCE27" w14:textId="77777777" w:rsidR="00FE58D8" w:rsidRDefault="00FE58D8">
                  <w:pPr>
                    <w:ind w:left="420"/>
                  </w:pPr>
                </w:p>
                <w:p w14:paraId="2C14AC33" w14:textId="77777777" w:rsidR="00FE58D8" w:rsidRDefault="00FE58D8">
                  <w:pPr>
                    <w:ind w:left="420"/>
                  </w:pPr>
                </w:p>
                <w:p w14:paraId="301EE816" w14:textId="77777777" w:rsidR="00FE58D8" w:rsidRDefault="00FE58D8">
                  <w:pPr>
                    <w:ind w:left="420"/>
                  </w:pPr>
                </w:p>
                <w:p w14:paraId="2CBA5961" w14:textId="77777777" w:rsidR="00FE58D8" w:rsidRDefault="00FE58D8">
                  <w:pPr>
                    <w:ind w:left="420"/>
                  </w:pPr>
                </w:p>
                <w:p w14:paraId="0403995C" w14:textId="77777777" w:rsidR="00FE58D8" w:rsidRDefault="00FE58D8">
                  <w:pPr>
                    <w:ind w:left="420"/>
                  </w:pPr>
                </w:p>
                <w:p w14:paraId="191F1DF7" w14:textId="77777777" w:rsidR="00FE58D8" w:rsidRDefault="00FE58D8">
                  <w:pPr>
                    <w:ind w:left="420"/>
                  </w:pPr>
                </w:p>
                <w:p w14:paraId="59CD4167" w14:textId="77777777" w:rsidR="00FE58D8" w:rsidRDefault="00FE58D8">
                  <w:pPr>
                    <w:ind w:left="420"/>
                  </w:pPr>
                </w:p>
                <w:p w14:paraId="325300DC" w14:textId="77777777" w:rsidR="00FE58D8" w:rsidRDefault="00FE58D8">
                  <w:pPr>
                    <w:ind w:left="420"/>
                  </w:pPr>
                </w:p>
                <w:p w14:paraId="3554B5BD" w14:textId="77777777" w:rsidR="00FE58D8" w:rsidRDefault="00FE58D8">
                  <w:pPr>
                    <w:ind w:left="420"/>
                  </w:pPr>
                </w:p>
                <w:p w14:paraId="0DCCE7E2" w14:textId="77777777" w:rsidR="00FE58D8" w:rsidRDefault="00FE58D8">
                  <w:pPr>
                    <w:ind w:left="420"/>
                  </w:pPr>
                </w:p>
                <w:p w14:paraId="08E882E0" w14:textId="77777777" w:rsidR="00FE58D8" w:rsidRDefault="00FE58D8">
                  <w:pPr>
                    <w:ind w:left="420"/>
                  </w:pPr>
                </w:p>
                <w:p w14:paraId="5AF18093" w14:textId="77777777" w:rsidR="00FE58D8" w:rsidRDefault="00FE58D8">
                  <w:pPr>
                    <w:ind w:left="420"/>
                  </w:pPr>
                </w:p>
                <w:p w14:paraId="7DDE5FE4" w14:textId="77777777" w:rsidR="00FE58D8" w:rsidRDefault="00FE58D8">
                  <w:pPr>
                    <w:ind w:left="420"/>
                  </w:pPr>
                </w:p>
                <w:p w14:paraId="57119B86" w14:textId="77777777" w:rsidR="00FE58D8" w:rsidRDefault="00FE58D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微软雅黑" w:eastAsia="微软雅黑" w:hAnsi="微软雅黑" w:cs="宋体"/>
                      <w:color w:val="000000"/>
                      <w:kern w:val="0"/>
                      <w:sz w:val="32"/>
                      <w:szCs w:val="32"/>
                    </w:rPr>
                  </w:pPr>
                  <w:r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32"/>
                      <w:szCs w:val="32"/>
                    </w:rPr>
                    <w:t>医易购</w:t>
                  </w:r>
                </w:p>
                <w:p w14:paraId="59883A85" w14:textId="77777777" w:rsidR="00FE58D8" w:rsidRDefault="00FE58D8">
                  <w:pPr>
                    <w:jc w:val="center"/>
                    <w:rPr>
                      <w:rFonts w:ascii="微软雅黑" w:eastAsia="微软雅黑" w:hAnsi="微软雅黑" w:cs="Calibri"/>
                      <w:bCs/>
                      <w:color w:val="000000"/>
                      <w:kern w:val="0"/>
                      <w:sz w:val="32"/>
                      <w:szCs w:val="32"/>
                    </w:rPr>
                  </w:pPr>
                </w:p>
                <w:p w14:paraId="5A39EE29" w14:textId="77777777" w:rsidR="00FE58D8" w:rsidRDefault="00FE58D8">
                  <w:pPr>
                    <w:jc w:val="center"/>
                    <w:rPr>
                      <w:rFonts w:ascii="微软雅黑" w:eastAsia="微软雅黑" w:hAnsi="微软雅黑" w:cs="宋体"/>
                      <w:color w:val="000000"/>
                      <w:kern w:val="0"/>
                      <w:sz w:val="32"/>
                      <w:szCs w:val="32"/>
                    </w:rPr>
                  </w:pPr>
                  <w:r>
                    <w:rPr>
                      <w:rFonts w:ascii="微软雅黑" w:eastAsia="微软雅黑" w:hAnsi="微软雅黑" w:cs="Calibri"/>
                      <w:bCs/>
                      <w:color w:val="000000"/>
                      <w:kern w:val="0"/>
                      <w:sz w:val="32"/>
                      <w:szCs w:val="32"/>
                    </w:rPr>
                    <w:t>2017</w:t>
                  </w:r>
                  <w:r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32"/>
                      <w:szCs w:val="32"/>
                    </w:rPr>
                    <w:t>年</w:t>
                  </w:r>
                  <w:r>
                    <w:rPr>
                      <w:rFonts w:ascii="微软雅黑" w:eastAsia="微软雅黑" w:hAnsi="微软雅黑" w:cs="宋体"/>
                      <w:color w:val="000000"/>
                      <w:kern w:val="0"/>
                      <w:sz w:val="32"/>
                      <w:szCs w:val="32"/>
                    </w:rPr>
                    <w:t>1</w:t>
                  </w:r>
                  <w:r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32"/>
                      <w:szCs w:val="32"/>
                    </w:rPr>
                    <w:t>2月</w:t>
                  </w:r>
                </w:p>
                <w:p w14:paraId="7B727FAB" w14:textId="77777777" w:rsidR="00FE58D8" w:rsidRDefault="00FE58D8">
                  <w:pPr>
                    <w:ind w:left="420"/>
                  </w:pPr>
                </w:p>
                <w:p w14:paraId="7298CF16" w14:textId="77777777" w:rsidR="00FE58D8" w:rsidRDefault="00FE58D8">
                  <w:pPr>
                    <w:ind w:left="420"/>
                  </w:pPr>
                </w:p>
                <w:p w14:paraId="6B4D6485" w14:textId="77777777" w:rsidR="00FE58D8" w:rsidRDefault="00FE58D8">
                  <w:pPr>
                    <w:ind w:left="420"/>
                  </w:pPr>
                </w:p>
                <w:p w14:paraId="131620F4" w14:textId="77777777" w:rsidR="00FE58D8" w:rsidRDefault="00FE58D8">
                  <w:pPr>
                    <w:ind w:left="420"/>
                  </w:pPr>
                </w:p>
                <w:p w14:paraId="52FAF400" w14:textId="77777777" w:rsidR="00FE58D8" w:rsidRDefault="00FE58D8">
                  <w:pPr>
                    <w:ind w:left="420"/>
                  </w:pPr>
                </w:p>
                <w:p w14:paraId="006F8928" w14:textId="77777777" w:rsidR="00FE58D8" w:rsidRDefault="00FE58D8">
                  <w:pPr>
                    <w:ind w:left="420"/>
                  </w:pPr>
                </w:p>
                <w:p w14:paraId="51ED7F40" w14:textId="77777777" w:rsidR="00FE58D8" w:rsidRDefault="00FE58D8">
                  <w:pPr>
                    <w:ind w:left="420"/>
                  </w:pPr>
                </w:p>
                <w:bookmarkEnd w:id="0"/>
                <w:p w14:paraId="1F378B2D" w14:textId="77777777" w:rsidR="00FE58D8" w:rsidRDefault="00FE58D8">
                  <w:pPr>
                    <w:jc w:val="right"/>
                    <w:rPr>
                      <w:color w:val="800080"/>
                      <w:sz w:val="80"/>
                      <w:lang w:val="zh-CN"/>
                    </w:rPr>
                  </w:pPr>
                </w:p>
              </w:txbxContent>
            </v:textbox>
          </v:shape>
        </w:pict>
      </w:r>
    </w:p>
    <w:p w14:paraId="2B60844C" w14:textId="77777777" w:rsidR="003C56FB" w:rsidRDefault="003C56FB">
      <w:pPr>
        <w:pStyle w:val="10"/>
        <w:tabs>
          <w:tab w:val="right" w:leader="dot" w:pos="8306"/>
        </w:tabs>
        <w:spacing w:before="118" w:after="118"/>
      </w:pPr>
    </w:p>
    <w:p w14:paraId="30C0339F" w14:textId="77777777" w:rsidR="003C56FB" w:rsidRDefault="003C56FB">
      <w:pPr>
        <w:pStyle w:val="10"/>
        <w:tabs>
          <w:tab w:val="right" w:leader="dot" w:pos="8306"/>
        </w:tabs>
        <w:spacing w:before="118" w:after="118"/>
      </w:pPr>
    </w:p>
    <w:p w14:paraId="588936B3" w14:textId="77777777" w:rsidR="003C56FB" w:rsidRDefault="00E77CAD">
      <w:pPr>
        <w:jc w:val="center"/>
      </w:pPr>
      <w:r>
        <w:rPr>
          <w:rFonts w:hint="eastAsia"/>
          <w:sz w:val="30"/>
          <w:szCs w:val="30"/>
        </w:rPr>
        <w:t>目录</w:t>
      </w:r>
    </w:p>
    <w:p w14:paraId="23044600" w14:textId="77777777" w:rsidR="003C56FB" w:rsidRDefault="003C56FB">
      <w:pPr>
        <w:pStyle w:val="10"/>
        <w:tabs>
          <w:tab w:val="right" w:leader="dot" w:pos="8306"/>
        </w:tabs>
        <w:spacing w:before="118" w:after="118"/>
      </w:pPr>
    </w:p>
    <w:p w14:paraId="75FE20B9" w14:textId="77777777" w:rsidR="003C56FB" w:rsidRDefault="00E77CAD">
      <w:pPr>
        <w:pStyle w:val="10"/>
        <w:tabs>
          <w:tab w:val="right" w:leader="dot" w:pos="8306"/>
        </w:tabs>
        <w:spacing w:before="118" w:after="118"/>
      </w:pPr>
      <w:r>
        <w:fldChar w:fldCharType="begin"/>
      </w:r>
      <w:r>
        <w:instrText xml:space="preserve">TOC \o "1-3" \t "" \h \z \u </w:instrText>
      </w:r>
      <w:r>
        <w:fldChar w:fldCharType="separate"/>
      </w:r>
      <w:hyperlink w:anchor="_Toc6605" w:history="1">
        <w:r>
          <w:rPr>
            <w:szCs w:val="44"/>
          </w:rPr>
          <w:t xml:space="preserve">1. </w:t>
        </w:r>
        <w:r>
          <w:rPr>
            <w:rFonts w:hint="eastAsia"/>
            <w:szCs w:val="44"/>
          </w:rPr>
          <w:t>概述</w:t>
        </w:r>
        <w:r>
          <w:tab/>
        </w:r>
        <w:r w:rsidR="002F3607">
          <w:fldChar w:fldCharType="begin"/>
        </w:r>
        <w:r w:rsidR="002F3607">
          <w:instrText xml:space="preserve"> PAGEREF _Toc6605 </w:instrText>
        </w:r>
        <w:r w:rsidR="002F3607">
          <w:fldChar w:fldCharType="separate"/>
        </w:r>
        <w:r>
          <w:t>2</w:t>
        </w:r>
        <w:r w:rsidR="002F3607">
          <w:fldChar w:fldCharType="end"/>
        </w:r>
      </w:hyperlink>
    </w:p>
    <w:p w14:paraId="313A5849" w14:textId="77777777" w:rsidR="003C56FB" w:rsidRDefault="002F3607">
      <w:pPr>
        <w:pStyle w:val="20"/>
        <w:tabs>
          <w:tab w:val="right" w:leader="dot" w:pos="8306"/>
        </w:tabs>
      </w:pPr>
      <w:hyperlink w:anchor="_Toc13979" w:history="1">
        <w:r w:rsidR="00E77CAD">
          <w:t xml:space="preserve">1.1. </w:t>
        </w:r>
        <w:r w:rsidR="00E77CAD">
          <w:t>编写</w:t>
        </w:r>
        <w:r w:rsidR="00E77CAD">
          <w:rPr>
            <w:rFonts w:hint="eastAsia"/>
          </w:rPr>
          <w:t>目的</w:t>
        </w:r>
        <w:r w:rsidR="00E77CAD">
          <w:tab/>
        </w:r>
        <w:r>
          <w:fldChar w:fldCharType="begin"/>
        </w:r>
        <w:r>
          <w:instrText xml:space="preserve"> PAGEREF _Toc13979 </w:instrText>
        </w:r>
        <w:r>
          <w:fldChar w:fldCharType="separate"/>
        </w:r>
        <w:r w:rsidR="00E77CAD">
          <w:t>2</w:t>
        </w:r>
        <w:r>
          <w:fldChar w:fldCharType="end"/>
        </w:r>
      </w:hyperlink>
    </w:p>
    <w:p w14:paraId="2659C4C2" w14:textId="77777777" w:rsidR="003C56FB" w:rsidRDefault="002F3607">
      <w:pPr>
        <w:pStyle w:val="20"/>
        <w:tabs>
          <w:tab w:val="right" w:leader="dot" w:pos="8306"/>
        </w:tabs>
      </w:pPr>
      <w:hyperlink w:anchor="_Toc9009" w:history="1">
        <w:r w:rsidR="00E77CAD">
          <w:t xml:space="preserve">1.2. </w:t>
        </w:r>
        <w:r w:rsidR="00E77CAD">
          <w:rPr>
            <w:rFonts w:hint="eastAsia"/>
          </w:rPr>
          <w:t>医易购与</w:t>
        </w:r>
        <w:r w:rsidR="00F31B29">
          <w:t>船易网</w:t>
        </w:r>
        <w:r w:rsidR="00E77CAD">
          <w:rPr>
            <w:rFonts w:hint="eastAsia"/>
          </w:rPr>
          <w:t>关系</w:t>
        </w:r>
        <w:r w:rsidR="00E77CAD">
          <w:tab/>
        </w:r>
        <w:r>
          <w:fldChar w:fldCharType="begin"/>
        </w:r>
        <w:r>
          <w:instrText xml:space="preserve"> PAGEREF _Toc9009 </w:instrText>
        </w:r>
        <w:r>
          <w:fldChar w:fldCharType="separate"/>
        </w:r>
        <w:r w:rsidR="00E77CAD">
          <w:t>2</w:t>
        </w:r>
        <w:r>
          <w:fldChar w:fldCharType="end"/>
        </w:r>
      </w:hyperlink>
    </w:p>
    <w:p w14:paraId="5CDE10F4" w14:textId="77777777" w:rsidR="003C56FB" w:rsidRDefault="002F3607">
      <w:pPr>
        <w:pStyle w:val="20"/>
        <w:tabs>
          <w:tab w:val="right" w:leader="dot" w:pos="8306"/>
        </w:tabs>
      </w:pPr>
      <w:hyperlink w:anchor="_Toc11933" w:history="1">
        <w:r w:rsidR="00E77CAD">
          <w:t xml:space="preserve">1.3. </w:t>
        </w:r>
        <w:r w:rsidR="00E77CAD">
          <w:rPr>
            <w:rFonts w:hint="eastAsia"/>
          </w:rPr>
          <w:t>医易购需要</w:t>
        </w:r>
        <w:r w:rsidR="00F31B29">
          <w:t>船易网</w:t>
        </w:r>
        <w:r w:rsidR="00E77CAD">
          <w:rPr>
            <w:rFonts w:hint="eastAsia"/>
          </w:rPr>
          <w:t>提供的协同功能</w:t>
        </w:r>
        <w:r w:rsidR="00E77CAD">
          <w:tab/>
        </w:r>
        <w:r>
          <w:fldChar w:fldCharType="begin"/>
        </w:r>
        <w:r>
          <w:instrText xml:space="preserve"> PAGEREF _Toc11933 </w:instrText>
        </w:r>
        <w:r>
          <w:fldChar w:fldCharType="separate"/>
        </w:r>
        <w:r w:rsidR="00E77CAD">
          <w:t>2</w:t>
        </w:r>
        <w:r>
          <w:fldChar w:fldCharType="end"/>
        </w:r>
      </w:hyperlink>
    </w:p>
    <w:p w14:paraId="4E3D4F9C" w14:textId="77777777" w:rsidR="003C56FB" w:rsidRDefault="002F3607">
      <w:pPr>
        <w:pStyle w:val="10"/>
        <w:tabs>
          <w:tab w:val="right" w:leader="dot" w:pos="8306"/>
        </w:tabs>
        <w:spacing w:before="118" w:after="118"/>
      </w:pPr>
      <w:hyperlink w:anchor="_Toc2624" w:history="1">
        <w:r w:rsidR="00E77CAD">
          <w:rPr>
            <w:szCs w:val="44"/>
          </w:rPr>
          <w:t xml:space="preserve">2. </w:t>
        </w:r>
        <w:r w:rsidR="00E77CAD">
          <w:rPr>
            <w:rFonts w:hint="eastAsia"/>
            <w:szCs w:val="44"/>
          </w:rPr>
          <w:t>医易购和</w:t>
        </w:r>
        <w:r w:rsidR="00F31B29">
          <w:rPr>
            <w:szCs w:val="44"/>
          </w:rPr>
          <w:t>船易网</w:t>
        </w:r>
        <w:r w:rsidR="00E77CAD">
          <w:rPr>
            <w:rFonts w:hint="eastAsia"/>
            <w:szCs w:val="44"/>
          </w:rPr>
          <w:t>的接口方式</w:t>
        </w:r>
        <w:r w:rsidR="00E77CAD">
          <w:tab/>
        </w:r>
        <w:r>
          <w:fldChar w:fldCharType="begin"/>
        </w:r>
        <w:r>
          <w:instrText xml:space="preserve"> PAGEREF _Toc2624 </w:instrText>
        </w:r>
        <w:r>
          <w:fldChar w:fldCharType="separate"/>
        </w:r>
        <w:r w:rsidR="00E77CAD">
          <w:t>3</w:t>
        </w:r>
        <w:r>
          <w:fldChar w:fldCharType="end"/>
        </w:r>
      </w:hyperlink>
    </w:p>
    <w:p w14:paraId="2123EDE3" w14:textId="77777777" w:rsidR="003C56FB" w:rsidRDefault="002F3607">
      <w:pPr>
        <w:pStyle w:val="10"/>
        <w:tabs>
          <w:tab w:val="right" w:leader="dot" w:pos="8306"/>
        </w:tabs>
        <w:spacing w:before="118" w:after="118"/>
      </w:pPr>
      <w:hyperlink w:anchor="_Toc26962" w:history="1">
        <w:r w:rsidR="00E77CAD">
          <w:t xml:space="preserve">3. </w:t>
        </w:r>
        <w:r w:rsidR="00E77CAD">
          <w:rPr>
            <w:rFonts w:hint="eastAsia"/>
          </w:rPr>
          <w:t>应用集成接口说明</w:t>
        </w:r>
        <w:r w:rsidR="00E77CAD">
          <w:tab/>
        </w:r>
        <w:r>
          <w:fldChar w:fldCharType="begin"/>
        </w:r>
        <w:r>
          <w:instrText xml:space="preserve"> PAGEREF _Toc26962 </w:instrText>
        </w:r>
        <w:r>
          <w:fldChar w:fldCharType="separate"/>
        </w:r>
        <w:r w:rsidR="00E77CAD">
          <w:t>4</w:t>
        </w:r>
        <w:r>
          <w:fldChar w:fldCharType="end"/>
        </w:r>
      </w:hyperlink>
    </w:p>
    <w:p w14:paraId="7A69EB9D" w14:textId="77777777" w:rsidR="003C56FB" w:rsidRDefault="002F3607">
      <w:pPr>
        <w:pStyle w:val="20"/>
        <w:tabs>
          <w:tab w:val="right" w:leader="dot" w:pos="8306"/>
        </w:tabs>
      </w:pPr>
      <w:hyperlink w:anchor="_Toc29469" w:history="1">
        <w:r w:rsidR="00E77CAD">
          <w:t xml:space="preserve">3.1. </w:t>
        </w:r>
        <w:r w:rsidR="00E77CAD">
          <w:rPr>
            <w:rFonts w:hint="eastAsia"/>
          </w:rPr>
          <w:t>请求地址</w:t>
        </w:r>
        <w:r w:rsidR="00E77CAD">
          <w:tab/>
        </w:r>
        <w:r>
          <w:fldChar w:fldCharType="begin"/>
        </w:r>
        <w:r>
          <w:instrText xml:space="preserve"> PAGEREF _Toc29469 </w:instrText>
        </w:r>
        <w:r>
          <w:fldChar w:fldCharType="separate"/>
        </w:r>
        <w:r w:rsidR="00E77CAD">
          <w:t>4</w:t>
        </w:r>
        <w:r>
          <w:fldChar w:fldCharType="end"/>
        </w:r>
      </w:hyperlink>
    </w:p>
    <w:p w14:paraId="4C80D12F" w14:textId="77777777" w:rsidR="003C56FB" w:rsidRDefault="002F3607">
      <w:pPr>
        <w:pStyle w:val="20"/>
        <w:tabs>
          <w:tab w:val="right" w:leader="dot" w:pos="8306"/>
        </w:tabs>
      </w:pPr>
      <w:hyperlink w:anchor="_Toc10730" w:history="1">
        <w:r w:rsidR="00E77CAD">
          <w:t xml:space="preserve">3.2. </w:t>
        </w:r>
        <w:r w:rsidR="00E77CAD">
          <w:rPr>
            <w:rFonts w:hint="eastAsia"/>
          </w:rPr>
          <w:t>参数说明</w:t>
        </w:r>
        <w:r w:rsidR="00E77CAD">
          <w:tab/>
        </w:r>
        <w:r>
          <w:fldChar w:fldCharType="begin"/>
        </w:r>
        <w:r>
          <w:instrText xml:space="preserve"> PAGEREF _Toc10730 </w:instrText>
        </w:r>
        <w:r>
          <w:fldChar w:fldCharType="separate"/>
        </w:r>
        <w:r w:rsidR="00E77CAD">
          <w:t>4</w:t>
        </w:r>
        <w:r>
          <w:fldChar w:fldCharType="end"/>
        </w:r>
      </w:hyperlink>
    </w:p>
    <w:p w14:paraId="04E5C854" w14:textId="77777777" w:rsidR="003C56FB" w:rsidRDefault="002F3607">
      <w:pPr>
        <w:pStyle w:val="20"/>
        <w:tabs>
          <w:tab w:val="right" w:leader="dot" w:pos="8306"/>
        </w:tabs>
      </w:pPr>
      <w:hyperlink w:anchor="_Toc28008" w:history="1">
        <w:r w:rsidR="00E77CAD">
          <w:t xml:space="preserve">3.3. </w:t>
        </w:r>
        <w:r w:rsidR="00E77CAD">
          <w:rPr>
            <w:rFonts w:hint="eastAsia"/>
          </w:rPr>
          <w:t>返回值</w:t>
        </w:r>
        <w:r w:rsidR="00E77CAD">
          <w:tab/>
        </w:r>
        <w:r>
          <w:fldChar w:fldCharType="begin"/>
        </w:r>
        <w:r>
          <w:instrText xml:space="preserve"> PAGEREF _Toc28008 </w:instrText>
        </w:r>
        <w:r>
          <w:fldChar w:fldCharType="separate"/>
        </w:r>
        <w:r w:rsidR="00E77CAD">
          <w:t>4</w:t>
        </w:r>
        <w:r>
          <w:fldChar w:fldCharType="end"/>
        </w:r>
      </w:hyperlink>
    </w:p>
    <w:p w14:paraId="7E42E03B" w14:textId="77777777" w:rsidR="003C56FB" w:rsidRDefault="002F3607">
      <w:pPr>
        <w:pStyle w:val="10"/>
        <w:tabs>
          <w:tab w:val="right" w:leader="dot" w:pos="8306"/>
        </w:tabs>
        <w:spacing w:before="118" w:after="118"/>
      </w:pPr>
      <w:hyperlink w:anchor="_Toc32239" w:history="1">
        <w:r w:rsidR="00E77CAD">
          <w:rPr>
            <w:szCs w:val="22"/>
          </w:rPr>
          <w:t xml:space="preserve">4. </w:t>
        </w:r>
        <w:r w:rsidR="00E77CAD">
          <w:rPr>
            <w:rFonts w:hint="eastAsia"/>
            <w:szCs w:val="22"/>
          </w:rPr>
          <w:t>功能调用接口说明</w:t>
        </w:r>
        <w:r w:rsidR="00E77CAD">
          <w:tab/>
        </w:r>
        <w:r>
          <w:fldChar w:fldCharType="begin"/>
        </w:r>
        <w:r>
          <w:instrText xml:space="preserve"> PAGEREF _Toc32239 </w:instrText>
        </w:r>
        <w:r>
          <w:fldChar w:fldCharType="separate"/>
        </w:r>
        <w:r w:rsidR="00E77CAD">
          <w:t>5</w:t>
        </w:r>
        <w:r>
          <w:fldChar w:fldCharType="end"/>
        </w:r>
      </w:hyperlink>
    </w:p>
    <w:p w14:paraId="66A12D98" w14:textId="77777777" w:rsidR="003C56FB" w:rsidRDefault="002F3607">
      <w:pPr>
        <w:pStyle w:val="20"/>
        <w:tabs>
          <w:tab w:val="right" w:leader="dot" w:pos="8306"/>
        </w:tabs>
      </w:pPr>
      <w:hyperlink w:anchor="_Toc17221" w:history="1">
        <w:r w:rsidR="00E77CAD">
          <w:t xml:space="preserve">4.1. </w:t>
        </w:r>
        <w:r w:rsidR="00E77CAD">
          <w:rPr>
            <w:rFonts w:hint="eastAsia"/>
          </w:rPr>
          <w:t>用户同步接口</w:t>
        </w:r>
        <w:r w:rsidR="00E77CAD">
          <w:tab/>
        </w:r>
        <w:r>
          <w:fldChar w:fldCharType="begin"/>
        </w:r>
        <w:r>
          <w:instrText xml:space="preserve"> PAGEREF _Toc17221 </w:instrText>
        </w:r>
        <w:r>
          <w:fldChar w:fldCharType="separate"/>
        </w:r>
        <w:r w:rsidR="00E77CAD">
          <w:t>6</w:t>
        </w:r>
        <w:r>
          <w:fldChar w:fldCharType="end"/>
        </w:r>
      </w:hyperlink>
    </w:p>
    <w:p w14:paraId="505F0B4A" w14:textId="77777777" w:rsidR="003C56FB" w:rsidRDefault="002F3607">
      <w:pPr>
        <w:pStyle w:val="30"/>
        <w:tabs>
          <w:tab w:val="right" w:leader="dot" w:pos="8306"/>
        </w:tabs>
      </w:pPr>
      <w:hyperlink w:anchor="_Toc13998" w:history="1">
        <w:r w:rsidR="00E77CAD">
          <w:rPr>
            <w:szCs w:val="28"/>
          </w:rPr>
          <w:t xml:space="preserve">4.1.1. </w:t>
        </w:r>
        <w:r w:rsidR="00E77CAD">
          <w:rPr>
            <w:rFonts w:hint="eastAsia"/>
            <w:szCs w:val="28"/>
          </w:rPr>
          <w:t>请求地址</w:t>
        </w:r>
        <w:r w:rsidR="00E77CAD">
          <w:tab/>
        </w:r>
        <w:r>
          <w:fldChar w:fldCharType="begin"/>
        </w:r>
        <w:r>
          <w:instrText xml:space="preserve"> PAGEREF _Toc13998 </w:instrText>
        </w:r>
        <w:r>
          <w:fldChar w:fldCharType="separate"/>
        </w:r>
        <w:r w:rsidR="00E77CAD">
          <w:t>6</w:t>
        </w:r>
        <w:r>
          <w:fldChar w:fldCharType="end"/>
        </w:r>
      </w:hyperlink>
    </w:p>
    <w:p w14:paraId="69410560" w14:textId="77777777" w:rsidR="003C56FB" w:rsidRDefault="002F3607">
      <w:pPr>
        <w:pStyle w:val="30"/>
        <w:tabs>
          <w:tab w:val="right" w:leader="dot" w:pos="8306"/>
        </w:tabs>
      </w:pPr>
      <w:hyperlink w:anchor="_Toc22948" w:history="1">
        <w:r w:rsidR="00E77CAD">
          <w:rPr>
            <w:szCs w:val="28"/>
          </w:rPr>
          <w:t xml:space="preserve">4.1.2. </w:t>
        </w:r>
        <w:r w:rsidR="00E77CAD">
          <w:rPr>
            <w:rFonts w:hint="eastAsia"/>
            <w:szCs w:val="28"/>
          </w:rPr>
          <w:t>参数说明</w:t>
        </w:r>
        <w:r w:rsidR="00E77CAD">
          <w:tab/>
        </w:r>
        <w:r>
          <w:fldChar w:fldCharType="begin"/>
        </w:r>
        <w:r>
          <w:instrText xml:space="preserve"> PAGEREF _Toc22948 </w:instrText>
        </w:r>
        <w:r>
          <w:fldChar w:fldCharType="separate"/>
        </w:r>
        <w:r w:rsidR="00E77CAD">
          <w:t>6</w:t>
        </w:r>
        <w:r>
          <w:fldChar w:fldCharType="end"/>
        </w:r>
      </w:hyperlink>
    </w:p>
    <w:p w14:paraId="7E781880" w14:textId="77777777" w:rsidR="003C56FB" w:rsidRDefault="002F3607">
      <w:pPr>
        <w:pStyle w:val="30"/>
        <w:tabs>
          <w:tab w:val="right" w:leader="dot" w:pos="8306"/>
        </w:tabs>
      </w:pPr>
      <w:hyperlink w:anchor="_Toc25318" w:history="1">
        <w:r w:rsidR="00E77CAD">
          <w:rPr>
            <w:szCs w:val="28"/>
          </w:rPr>
          <w:t xml:space="preserve">4.1.3. </w:t>
        </w:r>
        <w:r w:rsidR="00E77CAD">
          <w:rPr>
            <w:rFonts w:hint="eastAsia"/>
            <w:szCs w:val="28"/>
          </w:rPr>
          <w:t>返回值</w:t>
        </w:r>
        <w:r w:rsidR="00E77CAD">
          <w:tab/>
        </w:r>
        <w:r>
          <w:fldChar w:fldCharType="begin"/>
        </w:r>
        <w:r>
          <w:instrText xml:space="preserve"> PAGEREF _Toc25318 </w:instrText>
        </w:r>
        <w:r>
          <w:fldChar w:fldCharType="separate"/>
        </w:r>
        <w:r w:rsidR="00E77CAD">
          <w:t>7</w:t>
        </w:r>
        <w:r>
          <w:fldChar w:fldCharType="end"/>
        </w:r>
      </w:hyperlink>
    </w:p>
    <w:p w14:paraId="6050E487" w14:textId="77777777" w:rsidR="003C56FB" w:rsidRDefault="002F3607">
      <w:pPr>
        <w:pStyle w:val="20"/>
        <w:tabs>
          <w:tab w:val="right" w:leader="dot" w:pos="8306"/>
        </w:tabs>
      </w:pPr>
      <w:hyperlink w:anchor="_Toc29603" w:history="1">
        <w:r w:rsidR="00E77CAD">
          <w:t xml:space="preserve">4.2. </w:t>
        </w:r>
        <w:r w:rsidR="00E77CAD">
          <w:rPr>
            <w:rFonts w:hint="eastAsia"/>
          </w:rPr>
          <w:t>获取项目列表</w:t>
        </w:r>
        <w:r w:rsidR="00E77CAD">
          <w:tab/>
        </w:r>
        <w:r>
          <w:fldChar w:fldCharType="begin"/>
        </w:r>
        <w:r>
          <w:instrText xml:space="preserve"> PAGEREF _Toc29603 </w:instrText>
        </w:r>
        <w:r>
          <w:fldChar w:fldCharType="separate"/>
        </w:r>
        <w:r w:rsidR="00E77CAD">
          <w:t>7</w:t>
        </w:r>
        <w:r>
          <w:fldChar w:fldCharType="end"/>
        </w:r>
      </w:hyperlink>
    </w:p>
    <w:p w14:paraId="1A5BFCF7" w14:textId="77777777" w:rsidR="003C56FB" w:rsidRDefault="002F3607">
      <w:pPr>
        <w:pStyle w:val="30"/>
        <w:tabs>
          <w:tab w:val="right" w:leader="dot" w:pos="8306"/>
        </w:tabs>
      </w:pPr>
      <w:hyperlink w:anchor="_Toc29456" w:history="1">
        <w:r w:rsidR="00E77CAD">
          <w:rPr>
            <w:szCs w:val="28"/>
          </w:rPr>
          <w:t xml:space="preserve">4.2.1. </w:t>
        </w:r>
        <w:r w:rsidR="00E77CAD">
          <w:rPr>
            <w:rFonts w:hint="eastAsia"/>
            <w:szCs w:val="28"/>
          </w:rPr>
          <w:t>请求地址</w:t>
        </w:r>
        <w:r w:rsidR="00E77CAD">
          <w:tab/>
        </w:r>
        <w:r>
          <w:fldChar w:fldCharType="begin"/>
        </w:r>
        <w:r>
          <w:instrText xml:space="preserve"> PAGEREF _Toc29456 </w:instrText>
        </w:r>
        <w:r>
          <w:fldChar w:fldCharType="separate"/>
        </w:r>
        <w:r w:rsidR="00E77CAD">
          <w:t>7</w:t>
        </w:r>
        <w:r>
          <w:fldChar w:fldCharType="end"/>
        </w:r>
      </w:hyperlink>
    </w:p>
    <w:p w14:paraId="5604551D" w14:textId="77777777" w:rsidR="003C56FB" w:rsidRDefault="002F3607">
      <w:pPr>
        <w:pStyle w:val="30"/>
        <w:tabs>
          <w:tab w:val="right" w:leader="dot" w:pos="8306"/>
        </w:tabs>
      </w:pPr>
      <w:hyperlink w:anchor="_Toc31310" w:history="1">
        <w:r w:rsidR="00E77CAD">
          <w:rPr>
            <w:szCs w:val="28"/>
          </w:rPr>
          <w:t xml:space="preserve">4.2.2. </w:t>
        </w:r>
        <w:r w:rsidR="00E77CAD">
          <w:rPr>
            <w:rFonts w:hint="eastAsia"/>
            <w:szCs w:val="28"/>
          </w:rPr>
          <w:t>参数说明</w:t>
        </w:r>
        <w:r w:rsidR="00E77CAD">
          <w:tab/>
        </w:r>
        <w:r>
          <w:fldChar w:fldCharType="begin"/>
        </w:r>
        <w:r>
          <w:instrText xml:space="preserve"> PAGEREF _Toc31310 </w:instrText>
        </w:r>
        <w:r>
          <w:fldChar w:fldCharType="separate"/>
        </w:r>
        <w:r w:rsidR="00E77CAD">
          <w:t>7</w:t>
        </w:r>
        <w:r>
          <w:fldChar w:fldCharType="end"/>
        </w:r>
      </w:hyperlink>
    </w:p>
    <w:p w14:paraId="7F421B03" w14:textId="77777777" w:rsidR="003C56FB" w:rsidRDefault="002F3607">
      <w:pPr>
        <w:pStyle w:val="30"/>
        <w:tabs>
          <w:tab w:val="right" w:leader="dot" w:pos="8306"/>
        </w:tabs>
      </w:pPr>
      <w:hyperlink w:anchor="_Toc17591" w:history="1">
        <w:r w:rsidR="00E77CAD">
          <w:rPr>
            <w:szCs w:val="28"/>
          </w:rPr>
          <w:t xml:space="preserve">4.2.3. </w:t>
        </w:r>
        <w:r w:rsidR="00E77CAD">
          <w:rPr>
            <w:rFonts w:hint="eastAsia"/>
            <w:szCs w:val="28"/>
          </w:rPr>
          <w:t>返回值</w:t>
        </w:r>
        <w:r w:rsidR="00E77CAD">
          <w:tab/>
        </w:r>
        <w:r>
          <w:fldChar w:fldCharType="begin"/>
        </w:r>
        <w:r>
          <w:instrText xml:space="preserve"> PAGEREF _Toc17591 </w:instrText>
        </w:r>
        <w:r>
          <w:fldChar w:fldCharType="separate"/>
        </w:r>
        <w:r w:rsidR="00E77CAD">
          <w:t>8</w:t>
        </w:r>
        <w:r>
          <w:fldChar w:fldCharType="end"/>
        </w:r>
      </w:hyperlink>
    </w:p>
    <w:p w14:paraId="26134E5C" w14:textId="77777777" w:rsidR="003C56FB" w:rsidRDefault="002F3607">
      <w:pPr>
        <w:pStyle w:val="20"/>
        <w:tabs>
          <w:tab w:val="right" w:leader="dot" w:pos="8306"/>
        </w:tabs>
      </w:pPr>
      <w:hyperlink w:anchor="_Toc13059" w:history="1">
        <w:r w:rsidR="00E77CAD">
          <w:t xml:space="preserve">4.3. </w:t>
        </w:r>
        <w:r w:rsidR="00E77CAD">
          <w:rPr>
            <w:rFonts w:hint="eastAsia"/>
          </w:rPr>
          <w:t>提交机构信息</w:t>
        </w:r>
        <w:r w:rsidR="00E77CAD">
          <w:tab/>
        </w:r>
        <w:r>
          <w:fldChar w:fldCharType="begin"/>
        </w:r>
        <w:r>
          <w:instrText xml:space="preserve"> PAGEREF _Toc13059 </w:instrText>
        </w:r>
        <w:r>
          <w:fldChar w:fldCharType="separate"/>
        </w:r>
        <w:r w:rsidR="00E77CAD">
          <w:t>9</w:t>
        </w:r>
        <w:r>
          <w:fldChar w:fldCharType="end"/>
        </w:r>
      </w:hyperlink>
    </w:p>
    <w:p w14:paraId="4DB1D419" w14:textId="77777777" w:rsidR="003C56FB" w:rsidRDefault="002F3607">
      <w:pPr>
        <w:pStyle w:val="30"/>
        <w:tabs>
          <w:tab w:val="right" w:leader="dot" w:pos="8306"/>
        </w:tabs>
      </w:pPr>
      <w:hyperlink w:anchor="_Toc30136" w:history="1">
        <w:r w:rsidR="00E77CAD">
          <w:rPr>
            <w:rFonts w:ascii="宋体" w:hAnsi="宋体" w:cs="宋体"/>
            <w:szCs w:val="28"/>
          </w:rPr>
          <w:t xml:space="preserve">4.3.1. </w:t>
        </w:r>
        <w:r w:rsidR="00E77CAD">
          <w:rPr>
            <w:rFonts w:hint="eastAsia"/>
            <w:szCs w:val="28"/>
          </w:rPr>
          <w:t>接口描述</w:t>
        </w:r>
        <w:r w:rsidR="00E77CAD">
          <w:tab/>
        </w:r>
        <w:r>
          <w:fldChar w:fldCharType="begin"/>
        </w:r>
        <w:r>
          <w:instrText xml:space="preserve"> PAGEREF _Toc30136 </w:instrText>
        </w:r>
        <w:r>
          <w:fldChar w:fldCharType="separate"/>
        </w:r>
        <w:r w:rsidR="00E77CAD">
          <w:t>9</w:t>
        </w:r>
        <w:r>
          <w:fldChar w:fldCharType="end"/>
        </w:r>
      </w:hyperlink>
    </w:p>
    <w:p w14:paraId="3A229128" w14:textId="77777777" w:rsidR="003C56FB" w:rsidRDefault="002F3607">
      <w:pPr>
        <w:pStyle w:val="30"/>
        <w:tabs>
          <w:tab w:val="right" w:leader="dot" w:pos="8306"/>
        </w:tabs>
      </w:pPr>
      <w:hyperlink w:anchor="_Toc25152" w:history="1">
        <w:r w:rsidR="00E77CAD">
          <w:rPr>
            <w:rFonts w:ascii="宋体" w:hAnsi="宋体" w:cs="宋体"/>
            <w:szCs w:val="28"/>
          </w:rPr>
          <w:t xml:space="preserve">4.3.2. </w:t>
        </w:r>
        <w:r w:rsidR="00E77CAD">
          <w:rPr>
            <w:rFonts w:hint="eastAsia"/>
            <w:szCs w:val="28"/>
          </w:rPr>
          <w:t>接口说明</w:t>
        </w:r>
        <w:r w:rsidR="00E77CAD">
          <w:tab/>
        </w:r>
        <w:r>
          <w:fldChar w:fldCharType="begin"/>
        </w:r>
        <w:r>
          <w:instrText xml:space="preserve"> PAGEREF _Toc25152 </w:instrText>
        </w:r>
        <w:r>
          <w:fldChar w:fldCharType="separate"/>
        </w:r>
        <w:r w:rsidR="00E77CAD">
          <w:t>9</w:t>
        </w:r>
        <w:r>
          <w:fldChar w:fldCharType="end"/>
        </w:r>
      </w:hyperlink>
    </w:p>
    <w:p w14:paraId="5B278FB6" w14:textId="77777777" w:rsidR="003C56FB" w:rsidRDefault="002F3607">
      <w:pPr>
        <w:pStyle w:val="30"/>
        <w:tabs>
          <w:tab w:val="right" w:leader="dot" w:pos="8306"/>
        </w:tabs>
      </w:pPr>
      <w:hyperlink w:anchor="_Toc9829" w:history="1">
        <w:r w:rsidR="00E77CAD">
          <w:rPr>
            <w:rFonts w:ascii="宋体" w:hAnsi="宋体" w:cs="宋体"/>
            <w:szCs w:val="28"/>
          </w:rPr>
          <w:t xml:space="preserve">4.3.3. </w:t>
        </w:r>
        <w:r w:rsidR="00E77CAD">
          <w:rPr>
            <w:rFonts w:hint="eastAsia"/>
            <w:szCs w:val="28"/>
          </w:rPr>
          <w:t>引用文件说明</w:t>
        </w:r>
        <w:r w:rsidR="00E77CAD">
          <w:tab/>
        </w:r>
        <w:r>
          <w:fldChar w:fldCharType="begin"/>
        </w:r>
        <w:r>
          <w:instrText xml:space="preserve"> PAGEREF _Toc9829 </w:instrText>
        </w:r>
        <w:r>
          <w:fldChar w:fldCharType="separate"/>
        </w:r>
        <w:r w:rsidR="00E77CAD">
          <w:t>9</w:t>
        </w:r>
        <w:r>
          <w:fldChar w:fldCharType="end"/>
        </w:r>
      </w:hyperlink>
    </w:p>
    <w:p w14:paraId="17C10D57" w14:textId="77777777" w:rsidR="003C56FB" w:rsidRDefault="002F3607">
      <w:pPr>
        <w:pStyle w:val="20"/>
        <w:tabs>
          <w:tab w:val="right" w:leader="dot" w:pos="8306"/>
        </w:tabs>
      </w:pPr>
      <w:hyperlink w:anchor="_Toc1452" w:history="1">
        <w:r w:rsidR="00E77CAD">
          <w:t xml:space="preserve">4.4. </w:t>
        </w:r>
        <w:r w:rsidR="00E77CAD">
          <w:rPr>
            <w:rFonts w:hint="eastAsia"/>
          </w:rPr>
          <w:t>根据项目编号获取项目</w:t>
        </w:r>
        <w:r w:rsidR="00E77CAD">
          <w:tab/>
        </w:r>
        <w:r>
          <w:fldChar w:fldCharType="begin"/>
        </w:r>
        <w:r>
          <w:instrText xml:space="preserve"> PAGEREF _Toc1452 </w:instrText>
        </w:r>
        <w:r>
          <w:fldChar w:fldCharType="separate"/>
        </w:r>
        <w:r w:rsidR="00E77CAD">
          <w:t>12</w:t>
        </w:r>
        <w:r>
          <w:fldChar w:fldCharType="end"/>
        </w:r>
      </w:hyperlink>
    </w:p>
    <w:p w14:paraId="64297C60" w14:textId="77777777" w:rsidR="003C56FB" w:rsidRDefault="002F3607">
      <w:pPr>
        <w:pStyle w:val="30"/>
        <w:tabs>
          <w:tab w:val="right" w:leader="dot" w:pos="8306"/>
        </w:tabs>
      </w:pPr>
      <w:hyperlink w:anchor="_Toc18913" w:history="1">
        <w:r w:rsidR="00E77CAD">
          <w:rPr>
            <w:rFonts w:ascii="宋体" w:hAnsi="宋体" w:cs="宋体"/>
            <w:szCs w:val="28"/>
          </w:rPr>
          <w:t xml:space="preserve">4.4.1 </w:t>
        </w:r>
        <w:r w:rsidR="00E77CAD">
          <w:rPr>
            <w:rFonts w:hint="eastAsia"/>
            <w:szCs w:val="28"/>
          </w:rPr>
          <w:t>接口描述</w:t>
        </w:r>
        <w:r w:rsidR="00E77CAD">
          <w:tab/>
        </w:r>
        <w:r>
          <w:fldChar w:fldCharType="begin"/>
        </w:r>
        <w:r>
          <w:instrText xml:space="preserve"> PAGEREF _Toc18913 </w:instrText>
        </w:r>
        <w:r>
          <w:fldChar w:fldCharType="separate"/>
        </w:r>
        <w:r w:rsidR="00E77CAD">
          <w:t>12</w:t>
        </w:r>
        <w:r>
          <w:fldChar w:fldCharType="end"/>
        </w:r>
      </w:hyperlink>
    </w:p>
    <w:p w14:paraId="26954A70" w14:textId="77777777" w:rsidR="003C56FB" w:rsidRDefault="002F3607">
      <w:pPr>
        <w:pStyle w:val="30"/>
        <w:tabs>
          <w:tab w:val="right" w:leader="dot" w:pos="8306"/>
        </w:tabs>
      </w:pPr>
      <w:hyperlink w:anchor="_Toc26518" w:history="1">
        <w:r w:rsidR="00E77CAD">
          <w:rPr>
            <w:rFonts w:ascii="宋体" w:hAnsi="宋体" w:cs="宋体"/>
            <w:szCs w:val="28"/>
          </w:rPr>
          <w:t xml:space="preserve">4.4.2 </w:t>
        </w:r>
        <w:r w:rsidR="00E77CAD">
          <w:rPr>
            <w:rFonts w:hint="eastAsia"/>
            <w:szCs w:val="28"/>
          </w:rPr>
          <w:t>接口概述</w:t>
        </w:r>
        <w:r w:rsidR="00E77CAD">
          <w:tab/>
        </w:r>
        <w:r>
          <w:fldChar w:fldCharType="begin"/>
        </w:r>
        <w:r>
          <w:instrText xml:space="preserve"> PAGEREF _Toc26518 </w:instrText>
        </w:r>
        <w:r>
          <w:fldChar w:fldCharType="separate"/>
        </w:r>
        <w:r w:rsidR="00E77CAD">
          <w:t>12</w:t>
        </w:r>
        <w:r>
          <w:fldChar w:fldCharType="end"/>
        </w:r>
      </w:hyperlink>
    </w:p>
    <w:p w14:paraId="4855832D" w14:textId="77777777" w:rsidR="003C56FB" w:rsidRDefault="002F3607">
      <w:pPr>
        <w:pStyle w:val="30"/>
        <w:tabs>
          <w:tab w:val="right" w:leader="dot" w:pos="8306"/>
        </w:tabs>
      </w:pPr>
      <w:hyperlink w:anchor="_Toc24106" w:history="1">
        <w:r w:rsidR="00E77CAD">
          <w:rPr>
            <w:rFonts w:ascii="宋体" w:hAnsi="宋体" w:cs="宋体"/>
            <w:szCs w:val="28"/>
          </w:rPr>
          <w:t xml:space="preserve">4.4.3 </w:t>
        </w:r>
        <w:r w:rsidR="00E77CAD">
          <w:rPr>
            <w:rFonts w:hint="eastAsia"/>
            <w:szCs w:val="28"/>
          </w:rPr>
          <w:t>引用文件说明</w:t>
        </w:r>
        <w:r w:rsidR="00E77CAD">
          <w:tab/>
        </w:r>
        <w:r>
          <w:fldChar w:fldCharType="begin"/>
        </w:r>
        <w:r>
          <w:instrText xml:space="preserve"> PAGEREF _Toc24106 </w:instrText>
        </w:r>
        <w:r>
          <w:fldChar w:fldCharType="separate"/>
        </w:r>
        <w:r w:rsidR="00E77CAD">
          <w:t>13</w:t>
        </w:r>
        <w:r>
          <w:fldChar w:fldCharType="end"/>
        </w:r>
      </w:hyperlink>
    </w:p>
    <w:p w14:paraId="1396430C" w14:textId="77777777" w:rsidR="003C56FB" w:rsidRDefault="002F3607">
      <w:pPr>
        <w:pStyle w:val="20"/>
        <w:tabs>
          <w:tab w:val="right" w:leader="dot" w:pos="8306"/>
        </w:tabs>
      </w:pPr>
      <w:hyperlink w:anchor="_Toc8002" w:history="1">
        <w:r w:rsidR="00E77CAD">
          <w:t xml:space="preserve">4.5. </w:t>
        </w:r>
        <w:r w:rsidR="00E77CAD">
          <w:rPr>
            <w:rFonts w:hint="eastAsia"/>
          </w:rPr>
          <w:t>项目发布同步接口</w:t>
        </w:r>
        <w:r w:rsidR="00E77CAD">
          <w:tab/>
        </w:r>
        <w:r>
          <w:fldChar w:fldCharType="begin"/>
        </w:r>
        <w:r>
          <w:instrText xml:space="preserve"> PAGEREF _Toc8002 </w:instrText>
        </w:r>
        <w:r>
          <w:fldChar w:fldCharType="separate"/>
        </w:r>
        <w:r w:rsidR="00E77CAD">
          <w:t>15</w:t>
        </w:r>
        <w:r>
          <w:fldChar w:fldCharType="end"/>
        </w:r>
      </w:hyperlink>
    </w:p>
    <w:p w14:paraId="0696D3D8" w14:textId="77777777" w:rsidR="003C56FB" w:rsidRDefault="002F3607">
      <w:pPr>
        <w:pStyle w:val="30"/>
        <w:tabs>
          <w:tab w:val="right" w:leader="dot" w:pos="8306"/>
        </w:tabs>
      </w:pPr>
      <w:hyperlink w:anchor="_Toc29103" w:history="1">
        <w:r w:rsidR="00E77CAD">
          <w:rPr>
            <w:rFonts w:ascii="宋体" w:hAnsi="宋体" w:cs="宋体"/>
            <w:szCs w:val="28"/>
          </w:rPr>
          <w:t xml:space="preserve">4.5.1 </w:t>
        </w:r>
        <w:r w:rsidR="00E77CAD">
          <w:rPr>
            <w:rFonts w:hint="eastAsia"/>
            <w:szCs w:val="28"/>
          </w:rPr>
          <w:t>接口描述</w:t>
        </w:r>
        <w:r w:rsidR="00E77CAD">
          <w:tab/>
        </w:r>
        <w:r>
          <w:fldChar w:fldCharType="begin"/>
        </w:r>
        <w:r>
          <w:instrText xml:space="preserve"> PAGEREF _Toc29103 </w:instrText>
        </w:r>
        <w:r>
          <w:fldChar w:fldCharType="separate"/>
        </w:r>
        <w:r w:rsidR="00E77CAD">
          <w:t>15</w:t>
        </w:r>
        <w:r>
          <w:fldChar w:fldCharType="end"/>
        </w:r>
      </w:hyperlink>
    </w:p>
    <w:p w14:paraId="6349A696" w14:textId="77777777" w:rsidR="003C56FB" w:rsidRDefault="002F3607">
      <w:pPr>
        <w:pStyle w:val="30"/>
        <w:tabs>
          <w:tab w:val="right" w:leader="dot" w:pos="8306"/>
        </w:tabs>
      </w:pPr>
      <w:hyperlink w:anchor="_Toc27830" w:history="1">
        <w:r w:rsidR="00E77CAD">
          <w:rPr>
            <w:rFonts w:ascii="宋体" w:hAnsi="宋体" w:cs="宋体"/>
            <w:szCs w:val="28"/>
          </w:rPr>
          <w:t xml:space="preserve">4.5.2 </w:t>
        </w:r>
        <w:r w:rsidR="00E77CAD">
          <w:rPr>
            <w:rFonts w:hint="eastAsia"/>
            <w:szCs w:val="28"/>
          </w:rPr>
          <w:t>请求地址</w:t>
        </w:r>
        <w:r w:rsidR="00E77CAD">
          <w:tab/>
        </w:r>
        <w:r>
          <w:fldChar w:fldCharType="begin"/>
        </w:r>
        <w:r>
          <w:instrText xml:space="preserve"> PAGEREF _Toc27830 </w:instrText>
        </w:r>
        <w:r>
          <w:fldChar w:fldCharType="separate"/>
        </w:r>
        <w:r w:rsidR="00E77CAD">
          <w:t>16</w:t>
        </w:r>
        <w:r>
          <w:fldChar w:fldCharType="end"/>
        </w:r>
      </w:hyperlink>
    </w:p>
    <w:p w14:paraId="1B88AD46" w14:textId="77777777" w:rsidR="003C56FB" w:rsidRDefault="002F3607">
      <w:pPr>
        <w:pStyle w:val="30"/>
        <w:tabs>
          <w:tab w:val="right" w:leader="dot" w:pos="8306"/>
        </w:tabs>
      </w:pPr>
      <w:hyperlink w:anchor="_Toc19049" w:history="1">
        <w:r w:rsidR="00E77CAD">
          <w:rPr>
            <w:rFonts w:ascii="宋体" w:hAnsi="宋体" w:cs="宋体"/>
            <w:szCs w:val="28"/>
          </w:rPr>
          <w:t xml:space="preserve">4.5.3 </w:t>
        </w:r>
        <w:r w:rsidR="00E77CAD">
          <w:rPr>
            <w:rFonts w:hint="eastAsia"/>
            <w:szCs w:val="28"/>
          </w:rPr>
          <w:t>参数说明</w:t>
        </w:r>
        <w:r w:rsidR="00E77CAD">
          <w:tab/>
        </w:r>
        <w:r>
          <w:fldChar w:fldCharType="begin"/>
        </w:r>
        <w:r>
          <w:instrText xml:space="preserve"> PAGEREF _Toc19049 </w:instrText>
        </w:r>
        <w:r>
          <w:fldChar w:fldCharType="separate"/>
        </w:r>
        <w:r w:rsidR="00E77CAD">
          <w:t>16</w:t>
        </w:r>
        <w:r>
          <w:fldChar w:fldCharType="end"/>
        </w:r>
      </w:hyperlink>
    </w:p>
    <w:p w14:paraId="656C15AB" w14:textId="77777777" w:rsidR="003C56FB" w:rsidRDefault="00E77CAD">
      <w:pPr>
        <w:sectPr w:rsidR="003C56FB">
          <w:footerReference w:type="default" r:id="rId12"/>
          <w:footerReference w:type="first" r:id="rId13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  <w:r>
        <w:fldChar w:fldCharType="end"/>
      </w:r>
    </w:p>
    <w:p w14:paraId="7E8826A5" w14:textId="77777777" w:rsidR="003C56FB" w:rsidRDefault="003C56FB"/>
    <w:p w14:paraId="483F8CDD" w14:textId="77777777" w:rsidR="003C56FB" w:rsidRDefault="00E77CAD">
      <w:pPr>
        <w:pStyle w:val="1"/>
        <w:numPr>
          <w:ilvl w:val="0"/>
          <w:numId w:val="2"/>
        </w:numPr>
        <w:spacing w:line="578" w:lineRule="auto"/>
        <w:ind w:left="418" w:hanging="198"/>
        <w:rPr>
          <w:bCs/>
          <w:szCs w:val="44"/>
        </w:rPr>
      </w:pPr>
      <w:bookmarkStart w:id="1" w:name="_Toc9910"/>
      <w:bookmarkStart w:id="2" w:name="_Toc27209"/>
      <w:bookmarkStart w:id="3" w:name="_Toc26511"/>
      <w:bookmarkStart w:id="4" w:name="_Toc30983"/>
      <w:bookmarkStart w:id="5" w:name="_Toc19561"/>
      <w:bookmarkStart w:id="6" w:name="_Toc6242"/>
      <w:bookmarkStart w:id="7" w:name="_Toc474509279"/>
      <w:bookmarkStart w:id="8" w:name="_Toc12494"/>
      <w:bookmarkStart w:id="9" w:name="_Toc6605"/>
      <w:r>
        <w:rPr>
          <w:rFonts w:hint="eastAsia"/>
          <w:bCs/>
          <w:szCs w:val="44"/>
        </w:rPr>
        <w:t>概述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490BDD1E" w14:textId="77777777" w:rsidR="003C56FB" w:rsidRDefault="00E77CAD">
      <w:pPr>
        <w:pStyle w:val="2"/>
        <w:numPr>
          <w:ilvl w:val="1"/>
          <w:numId w:val="3"/>
        </w:numPr>
      </w:pPr>
      <w:bookmarkStart w:id="10" w:name="_Toc11177"/>
      <w:bookmarkStart w:id="11" w:name="_Toc13719"/>
      <w:bookmarkStart w:id="12" w:name="_Toc11398"/>
      <w:bookmarkStart w:id="13" w:name="_Toc12791"/>
      <w:bookmarkStart w:id="14" w:name="_Toc226128259"/>
      <w:bookmarkStart w:id="15" w:name="_Toc1861"/>
      <w:bookmarkStart w:id="16" w:name="_Toc474509280"/>
      <w:bookmarkStart w:id="17" w:name="_Toc21865"/>
      <w:bookmarkStart w:id="18" w:name="_Toc451004787"/>
      <w:bookmarkStart w:id="19" w:name="_Toc23037"/>
      <w:bookmarkStart w:id="20" w:name="_Toc13979"/>
      <w:r>
        <w:t>编写</w:t>
      </w:r>
      <w:r>
        <w:rPr>
          <w:rFonts w:hint="eastAsia"/>
        </w:rPr>
        <w:t>目的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672E91C7" w14:textId="3986B6FA" w:rsidR="003C56FB" w:rsidRDefault="00672F06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针对医易购与船易</w:t>
      </w:r>
      <w:r w:rsidR="00E77CAD">
        <w:rPr>
          <w:rFonts w:hint="eastAsia"/>
          <w:sz w:val="24"/>
        </w:rPr>
        <w:t>的接口服务进行技术上约定，以供开发人员开发及理解沟通。</w:t>
      </w:r>
    </w:p>
    <w:p w14:paraId="009B5CE2" w14:textId="77777777" w:rsidR="003C56FB" w:rsidRDefault="003C56FB"/>
    <w:p w14:paraId="6346F88E" w14:textId="77777777" w:rsidR="003C56FB" w:rsidRDefault="00E77CAD">
      <w:pPr>
        <w:pStyle w:val="2"/>
        <w:numPr>
          <w:ilvl w:val="1"/>
          <w:numId w:val="3"/>
        </w:numPr>
        <w:tabs>
          <w:tab w:val="left" w:pos="312"/>
        </w:tabs>
      </w:pPr>
      <w:bookmarkStart w:id="21" w:name="_Toc10232"/>
      <w:bookmarkStart w:id="22" w:name="_Toc31291"/>
      <w:bookmarkStart w:id="23" w:name="_Toc12746"/>
      <w:bookmarkStart w:id="24" w:name="_Toc18710"/>
      <w:bookmarkStart w:id="25" w:name="_Toc20970"/>
      <w:bookmarkStart w:id="26" w:name="_Toc22967"/>
      <w:bookmarkStart w:id="27" w:name="_Toc17453"/>
      <w:bookmarkStart w:id="28" w:name="_Toc9009"/>
      <w:r>
        <w:rPr>
          <w:rFonts w:hint="eastAsia"/>
        </w:rPr>
        <w:t>医易购与</w:t>
      </w:r>
      <w:r w:rsidR="00F31B29">
        <w:t>船易网</w:t>
      </w:r>
      <w:r>
        <w:rPr>
          <w:rFonts w:hint="eastAsia"/>
        </w:rPr>
        <w:t>关系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14:paraId="34BA511B" w14:textId="77777777" w:rsidR="003C56FB" w:rsidRDefault="003C56FB"/>
    <w:p w14:paraId="6AC63EDD" w14:textId="77777777" w:rsidR="003C56FB" w:rsidRDefault="00E77CAD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医易购是医院供应商的会员服务平台，主要提供会员单位医院采购需求和信息。会员单位可通过平台一站式响应医院的采购、招标需求。会员单位可以在平台上展示本公司的产品和服务；同时，签约医院也是医易购的用户，它可利用医易购集成的第三方招标采购、电商模块，完成医院的采购招标业务。</w:t>
      </w:r>
    </w:p>
    <w:p w14:paraId="52669E1E" w14:textId="77777777" w:rsidR="003C56FB" w:rsidRDefault="003C56FB">
      <w:pPr>
        <w:spacing w:line="360" w:lineRule="auto"/>
        <w:ind w:firstLine="420"/>
        <w:rPr>
          <w:sz w:val="24"/>
        </w:rPr>
      </w:pPr>
    </w:p>
    <w:p w14:paraId="55ED4C96" w14:textId="273AFA32" w:rsidR="003C56FB" w:rsidRDefault="00E77CAD" w:rsidP="001C7FC7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 xml:space="preserve"> </w:t>
      </w:r>
      <w:hyperlink r:id="rId14" w:history="1">
        <w:r w:rsidR="00F31B29">
          <w:rPr>
            <w:sz w:val="24"/>
          </w:rPr>
          <w:t>船易网</w:t>
        </w:r>
        <w:r>
          <w:rPr>
            <w:rFonts w:hint="eastAsia"/>
            <w:sz w:val="24"/>
          </w:rPr>
          <w:t>提供全国各类招标、投标电子化全流程的操作，为广大用户提供在线第三方的电子采购与招投标的专业化网站。</w:t>
        </w:r>
      </w:hyperlink>
    </w:p>
    <w:p w14:paraId="0BA001CB" w14:textId="77777777" w:rsidR="003C56FB" w:rsidRDefault="003C56FB">
      <w:pPr>
        <w:spacing w:line="360" w:lineRule="auto"/>
        <w:ind w:firstLine="420"/>
        <w:rPr>
          <w:sz w:val="24"/>
        </w:rPr>
      </w:pPr>
    </w:p>
    <w:p w14:paraId="1471806C" w14:textId="77777777" w:rsidR="003C56FB" w:rsidRDefault="00E77CAD">
      <w:pPr>
        <w:pStyle w:val="2"/>
        <w:numPr>
          <w:ilvl w:val="1"/>
          <w:numId w:val="3"/>
        </w:numPr>
        <w:tabs>
          <w:tab w:val="left" w:pos="312"/>
        </w:tabs>
      </w:pPr>
      <w:bookmarkStart w:id="29" w:name="_Toc18624"/>
      <w:bookmarkStart w:id="30" w:name="_Toc20920"/>
      <w:bookmarkStart w:id="31" w:name="_Toc16773"/>
      <w:bookmarkStart w:id="32" w:name="_Toc27564"/>
      <w:bookmarkStart w:id="33" w:name="_Toc27356"/>
      <w:bookmarkStart w:id="34" w:name="_Toc11888"/>
      <w:bookmarkStart w:id="35" w:name="_Toc7507"/>
      <w:bookmarkStart w:id="36" w:name="_Toc11933"/>
      <w:r>
        <w:rPr>
          <w:rFonts w:hint="eastAsia"/>
        </w:rPr>
        <w:t>医易购需要</w:t>
      </w:r>
      <w:r w:rsidR="00F31B29">
        <w:t>船易网</w:t>
      </w:r>
      <w:r>
        <w:rPr>
          <w:rFonts w:hint="eastAsia"/>
        </w:rPr>
        <w:t>提供的协同功能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14:paraId="61586123" w14:textId="77777777" w:rsidR="003C56FB" w:rsidRDefault="003C56FB"/>
    <w:p w14:paraId="16935482" w14:textId="77777777" w:rsidR="003C56FB" w:rsidRDefault="00E77CAD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医易购有如下功能需要</w:t>
      </w:r>
      <w:r w:rsidR="00F31B29">
        <w:rPr>
          <w:sz w:val="24"/>
        </w:rPr>
        <w:t>船易网</w:t>
      </w:r>
      <w:r>
        <w:rPr>
          <w:rFonts w:hint="eastAsia"/>
          <w:sz w:val="24"/>
        </w:rPr>
        <w:t>提供接口和技术功能：</w:t>
      </w:r>
    </w:p>
    <w:p w14:paraId="2D1DBC12" w14:textId="77777777" w:rsidR="003C56FB" w:rsidRDefault="00E77CAD">
      <w:pPr>
        <w:numPr>
          <w:ilvl w:val="0"/>
          <w:numId w:val="4"/>
        </w:num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医院供应商在医易购上获得会员资格后，需要在</w:t>
      </w:r>
      <w:r w:rsidR="00F31B29">
        <w:rPr>
          <w:sz w:val="24"/>
        </w:rPr>
        <w:t>船易网</w:t>
      </w:r>
      <w:r>
        <w:rPr>
          <w:rFonts w:hint="eastAsia"/>
          <w:sz w:val="24"/>
        </w:rPr>
        <w:t>上建立相应的供应商用户账号</w:t>
      </w:r>
    </w:p>
    <w:p w14:paraId="68C4C4E5" w14:textId="77777777" w:rsidR="003C56FB" w:rsidRDefault="00E77CAD">
      <w:pPr>
        <w:numPr>
          <w:ilvl w:val="0"/>
          <w:numId w:val="4"/>
        </w:num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医院签约医易购成为招标主后，需要在</w:t>
      </w:r>
      <w:r w:rsidR="00F31B29">
        <w:rPr>
          <w:sz w:val="24"/>
        </w:rPr>
        <w:t>船易网</w:t>
      </w:r>
      <w:r>
        <w:rPr>
          <w:rFonts w:hint="eastAsia"/>
          <w:sz w:val="24"/>
        </w:rPr>
        <w:t>上同步建立相应的招标业主用户账号</w:t>
      </w:r>
    </w:p>
    <w:p w14:paraId="5FC27489" w14:textId="77777777" w:rsidR="003C56FB" w:rsidRDefault="00E77CAD">
      <w:pPr>
        <w:numPr>
          <w:ilvl w:val="0"/>
          <w:numId w:val="4"/>
        </w:num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医院访问医易购上集成</w:t>
      </w:r>
      <w:r w:rsidR="00F31B29">
        <w:rPr>
          <w:sz w:val="24"/>
        </w:rPr>
        <w:t>船易网</w:t>
      </w:r>
      <w:r>
        <w:rPr>
          <w:rFonts w:hint="eastAsia"/>
          <w:sz w:val="24"/>
        </w:rPr>
        <w:t>的招标管理功能、电商功能</w:t>
      </w:r>
    </w:p>
    <w:p w14:paraId="41FD8276" w14:textId="77777777" w:rsidR="003C56FB" w:rsidRDefault="00E77CAD">
      <w:pPr>
        <w:numPr>
          <w:ilvl w:val="0"/>
          <w:numId w:val="4"/>
        </w:num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医院供应商访问医易购上集成</w:t>
      </w:r>
      <w:r w:rsidR="00F31B29">
        <w:rPr>
          <w:sz w:val="24"/>
        </w:rPr>
        <w:t>船易网</w:t>
      </w:r>
      <w:r>
        <w:rPr>
          <w:rFonts w:hint="eastAsia"/>
          <w:sz w:val="24"/>
        </w:rPr>
        <w:t>的招标信息并应标</w:t>
      </w:r>
    </w:p>
    <w:p w14:paraId="3582C8C7" w14:textId="77777777" w:rsidR="003C56FB" w:rsidRDefault="00E77CAD">
      <w:pPr>
        <w:numPr>
          <w:ilvl w:val="0"/>
          <w:numId w:val="4"/>
        </w:num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lastRenderedPageBreak/>
        <w:t>医院在</w:t>
      </w:r>
      <w:r w:rsidR="00F31B29">
        <w:rPr>
          <w:sz w:val="24"/>
        </w:rPr>
        <w:t>船易网</w:t>
      </w:r>
      <w:r>
        <w:rPr>
          <w:rFonts w:hint="eastAsia"/>
          <w:sz w:val="24"/>
        </w:rPr>
        <w:t>上提交的采购招标信息，需要在医易购主页上同步并展示</w:t>
      </w:r>
    </w:p>
    <w:p w14:paraId="755D40F3" w14:textId="77777777" w:rsidR="003C56FB" w:rsidRDefault="003C56FB"/>
    <w:p w14:paraId="15918F22" w14:textId="77777777" w:rsidR="003C56FB" w:rsidRDefault="00E77CAD">
      <w:pPr>
        <w:pStyle w:val="1"/>
        <w:numPr>
          <w:ilvl w:val="0"/>
          <w:numId w:val="2"/>
        </w:numPr>
        <w:spacing w:line="578" w:lineRule="auto"/>
        <w:ind w:left="418" w:hanging="198"/>
        <w:rPr>
          <w:bCs/>
          <w:szCs w:val="44"/>
        </w:rPr>
      </w:pPr>
      <w:bookmarkStart w:id="37" w:name="_Toc15315"/>
      <w:bookmarkStart w:id="38" w:name="_Toc17516"/>
      <w:bookmarkStart w:id="39" w:name="_Toc13516"/>
      <w:bookmarkStart w:id="40" w:name="_Toc28221"/>
      <w:bookmarkStart w:id="41" w:name="_Toc31847"/>
      <w:bookmarkStart w:id="42" w:name="_Toc13127"/>
      <w:bookmarkStart w:id="43" w:name="_Toc12267"/>
      <w:bookmarkStart w:id="44" w:name="_Toc2624"/>
      <w:r>
        <w:rPr>
          <w:rFonts w:hint="eastAsia"/>
          <w:bCs/>
          <w:szCs w:val="44"/>
        </w:rPr>
        <w:t>医易购和</w:t>
      </w:r>
      <w:r w:rsidR="00F31B29">
        <w:rPr>
          <w:bCs/>
          <w:szCs w:val="44"/>
        </w:rPr>
        <w:t>船易网</w:t>
      </w:r>
      <w:r>
        <w:rPr>
          <w:rFonts w:hint="eastAsia"/>
          <w:bCs/>
          <w:szCs w:val="44"/>
        </w:rPr>
        <w:t>的接口方式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14:paraId="0C2CD1B6" w14:textId="77777777" w:rsidR="003C56FB" w:rsidRDefault="003C56FB"/>
    <w:p w14:paraId="2E75FC19" w14:textId="77777777" w:rsidR="003C56FB" w:rsidRDefault="00E77CAD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医易购需要</w:t>
      </w:r>
      <w:r w:rsidR="00F31B29">
        <w:rPr>
          <w:sz w:val="24"/>
        </w:rPr>
        <w:t>船易网</w:t>
      </w:r>
      <w:r>
        <w:rPr>
          <w:rFonts w:hint="eastAsia"/>
          <w:sz w:val="24"/>
        </w:rPr>
        <w:t>提供应用集成、功能调用两种方式。</w:t>
      </w:r>
    </w:p>
    <w:p w14:paraId="7F5521C5" w14:textId="77777777" w:rsidR="003C56FB" w:rsidRDefault="00E77CAD">
      <w:pPr>
        <w:spacing w:line="360" w:lineRule="auto"/>
        <w:ind w:firstLine="420"/>
        <w:rPr>
          <w:b/>
          <w:bCs/>
          <w:sz w:val="24"/>
        </w:rPr>
      </w:pPr>
      <w:bookmarkStart w:id="45" w:name="_Toc19396"/>
      <w:r>
        <w:rPr>
          <w:rFonts w:hint="eastAsia"/>
          <w:b/>
          <w:bCs/>
          <w:sz w:val="24"/>
        </w:rPr>
        <w:t>应用集成：</w:t>
      </w:r>
      <w:bookmarkEnd w:id="45"/>
    </w:p>
    <w:p w14:paraId="7FFD88D6" w14:textId="77777777" w:rsidR="003C56FB" w:rsidRDefault="00E77CAD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调用方为医易购平台，服务方为</w:t>
      </w:r>
      <w:r w:rsidR="00F31B29">
        <w:rPr>
          <w:sz w:val="24"/>
        </w:rPr>
        <w:t>船易网</w:t>
      </w:r>
      <w:r>
        <w:rPr>
          <w:rFonts w:hint="eastAsia"/>
          <w:sz w:val="24"/>
        </w:rPr>
        <w:t>。</w:t>
      </w:r>
    </w:p>
    <w:p w14:paraId="3C7766C3" w14:textId="77777777" w:rsidR="003C56FB" w:rsidRDefault="00E77CAD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调用时，由调用方传递用户身份参数给服务方，服务方接受并验证调用者提供的用户身份，成功后跳转到相应的页面。</w:t>
      </w:r>
    </w:p>
    <w:p w14:paraId="4BAE2BC5" w14:textId="77777777" w:rsidR="003C56FB" w:rsidRDefault="00E77CAD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如：</w:t>
      </w:r>
    </w:p>
    <w:p w14:paraId="73D1F1BD" w14:textId="77777777" w:rsidR="003C56FB" w:rsidRDefault="00E77CAD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医院在医易购平台登录，点击电商采购，医易购调用</w:t>
      </w:r>
      <w:r w:rsidR="00F31B29">
        <w:rPr>
          <w:sz w:val="24"/>
        </w:rPr>
        <w:t>船易网</w:t>
      </w:r>
      <w:r>
        <w:rPr>
          <w:rFonts w:hint="eastAsia"/>
          <w:sz w:val="24"/>
        </w:rPr>
        <w:t>的电商功能</w:t>
      </w:r>
      <w:r>
        <w:rPr>
          <w:rFonts w:hint="eastAsia"/>
          <w:sz w:val="24"/>
        </w:rPr>
        <w:t>URL</w:t>
      </w:r>
      <w:r>
        <w:rPr>
          <w:rFonts w:hint="eastAsia"/>
          <w:sz w:val="24"/>
        </w:rPr>
        <w:t>，由</w:t>
      </w:r>
      <w:r w:rsidR="00F31B29">
        <w:rPr>
          <w:sz w:val="24"/>
        </w:rPr>
        <w:t>船易网</w:t>
      </w:r>
      <w:r>
        <w:rPr>
          <w:rFonts w:hint="eastAsia"/>
          <w:sz w:val="24"/>
        </w:rPr>
        <w:t>验证后跳转相应界面</w:t>
      </w:r>
    </w:p>
    <w:p w14:paraId="5833E34F" w14:textId="77777777" w:rsidR="003C56FB" w:rsidRDefault="00E77CAD">
      <w:pPr>
        <w:spacing w:line="360" w:lineRule="auto"/>
        <w:ind w:firstLine="420"/>
        <w:rPr>
          <w:b/>
          <w:bCs/>
          <w:sz w:val="24"/>
        </w:rPr>
      </w:pPr>
      <w:bookmarkStart w:id="46" w:name="_Toc4039"/>
      <w:r>
        <w:rPr>
          <w:rFonts w:hint="eastAsia"/>
          <w:b/>
          <w:bCs/>
          <w:sz w:val="24"/>
        </w:rPr>
        <w:t>功能调用：</w:t>
      </w:r>
      <w:bookmarkEnd w:id="46"/>
    </w:p>
    <w:p w14:paraId="59A42D15" w14:textId="77777777" w:rsidR="003C56FB" w:rsidRDefault="00E77CAD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调用方为医易购平台，服务方为</w:t>
      </w:r>
      <w:r w:rsidR="00F31B29">
        <w:rPr>
          <w:sz w:val="24"/>
        </w:rPr>
        <w:t>船易网</w:t>
      </w:r>
      <w:r>
        <w:rPr>
          <w:rFonts w:hint="eastAsia"/>
          <w:sz w:val="24"/>
        </w:rPr>
        <w:t>。</w:t>
      </w:r>
    </w:p>
    <w:p w14:paraId="0A62613D" w14:textId="77777777" w:rsidR="003C56FB" w:rsidRDefault="00E77CAD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调用时，由调用方发出调用申请，服务者进行相应功能操作，将调用方需要的数据结果返回给调用方。</w:t>
      </w:r>
    </w:p>
    <w:p w14:paraId="7B391622" w14:textId="77777777" w:rsidR="003C56FB" w:rsidRDefault="00E77CAD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如：</w:t>
      </w:r>
    </w:p>
    <w:p w14:paraId="5813004D" w14:textId="25CB3E7A" w:rsidR="003C56FB" w:rsidRDefault="00E77CAD">
      <w:pPr>
        <w:numPr>
          <w:ilvl w:val="0"/>
          <w:numId w:val="5"/>
        </w:num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医易购调用正在</w:t>
      </w:r>
      <w:r w:rsidR="00F31B29">
        <w:rPr>
          <w:sz w:val="24"/>
        </w:rPr>
        <w:t>船易网</w:t>
      </w:r>
      <w:r w:rsidR="00672F06">
        <w:rPr>
          <w:rFonts w:hint="eastAsia"/>
          <w:sz w:val="24"/>
        </w:rPr>
        <w:t>招标的项目，船易网</w:t>
      </w:r>
      <w:bookmarkStart w:id="47" w:name="_GoBack"/>
      <w:bookmarkEnd w:id="47"/>
      <w:r>
        <w:rPr>
          <w:rFonts w:hint="eastAsia"/>
          <w:sz w:val="24"/>
        </w:rPr>
        <w:t>返回相应数据结果；</w:t>
      </w:r>
    </w:p>
    <w:p w14:paraId="6BFF5DD1" w14:textId="77777777" w:rsidR="003C56FB" w:rsidRDefault="00E77CAD">
      <w:pPr>
        <w:numPr>
          <w:ilvl w:val="0"/>
          <w:numId w:val="5"/>
        </w:num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医易购上会员注册身份成功，调用</w:t>
      </w:r>
      <w:r w:rsidR="00F31B29">
        <w:rPr>
          <w:sz w:val="24"/>
        </w:rPr>
        <w:t>船易网</w:t>
      </w:r>
      <w:r>
        <w:rPr>
          <w:rFonts w:hint="eastAsia"/>
          <w:sz w:val="24"/>
        </w:rPr>
        <w:t>的接口，</w:t>
      </w:r>
      <w:r w:rsidR="00F31B29">
        <w:rPr>
          <w:sz w:val="24"/>
        </w:rPr>
        <w:t>船易网</w:t>
      </w:r>
      <w:r>
        <w:rPr>
          <w:rFonts w:hint="eastAsia"/>
          <w:sz w:val="24"/>
        </w:rPr>
        <w:t>建立相应供应商的用户后，返回成功与否给医易购平台</w:t>
      </w:r>
    </w:p>
    <w:p w14:paraId="3EBEFE95" w14:textId="77777777" w:rsidR="003C56FB" w:rsidRDefault="003C56FB"/>
    <w:p w14:paraId="40396415" w14:textId="77777777" w:rsidR="003C56FB" w:rsidRDefault="003C56FB"/>
    <w:p w14:paraId="74C15E2E" w14:textId="77777777" w:rsidR="003C56FB" w:rsidRDefault="003C56FB"/>
    <w:p w14:paraId="394701C6" w14:textId="77777777" w:rsidR="003C56FB" w:rsidRDefault="00E77CAD">
      <w:pPr>
        <w:jc w:val="center"/>
        <w:rPr>
          <w:color w:val="FF0000"/>
        </w:rPr>
      </w:pPr>
      <w:r>
        <w:rPr>
          <w:rFonts w:hint="eastAsia"/>
          <w:color w:val="FF0000"/>
        </w:rPr>
        <w:t>接口说明：双方提供</w:t>
      </w:r>
      <w:r>
        <w:rPr>
          <w:color w:val="FF0000"/>
        </w:rPr>
        <w:t>http</w:t>
      </w:r>
      <w:r>
        <w:rPr>
          <w:rFonts w:hint="eastAsia"/>
          <w:color w:val="FF0000"/>
        </w:rPr>
        <w:t>方式的接口，接口编码方式采用统一的</w:t>
      </w:r>
      <w:r>
        <w:rPr>
          <w:color w:val="FF0000"/>
        </w:rPr>
        <w:t>UTF-8</w:t>
      </w:r>
    </w:p>
    <w:p w14:paraId="741BD488" w14:textId="77777777" w:rsidR="003C56FB" w:rsidRDefault="003C56FB">
      <w:pPr>
        <w:rPr>
          <w:color w:val="FF0000"/>
        </w:rPr>
      </w:pPr>
    </w:p>
    <w:p w14:paraId="6AB549CF" w14:textId="77777777" w:rsidR="003C56FB" w:rsidRDefault="00E77CAD">
      <w:pPr>
        <w:pStyle w:val="1"/>
        <w:numPr>
          <w:ilvl w:val="0"/>
          <w:numId w:val="2"/>
        </w:numPr>
        <w:spacing w:line="578" w:lineRule="auto"/>
        <w:ind w:left="418" w:hanging="198"/>
      </w:pPr>
      <w:bookmarkStart w:id="48" w:name="_Toc8953"/>
      <w:bookmarkStart w:id="49" w:name="_Toc26718"/>
      <w:bookmarkStart w:id="50" w:name="_Toc25273"/>
      <w:bookmarkStart w:id="51" w:name="_Toc31912"/>
      <w:bookmarkStart w:id="52" w:name="_Toc24519"/>
      <w:bookmarkStart w:id="53" w:name="_Toc11896"/>
      <w:bookmarkStart w:id="54" w:name="_Toc26962"/>
      <w:r>
        <w:rPr>
          <w:rFonts w:hint="eastAsia"/>
        </w:rPr>
        <w:t>应用集成接口说明</w:t>
      </w:r>
      <w:bookmarkEnd w:id="48"/>
      <w:bookmarkEnd w:id="49"/>
      <w:bookmarkEnd w:id="50"/>
      <w:bookmarkEnd w:id="51"/>
      <w:bookmarkEnd w:id="52"/>
      <w:bookmarkEnd w:id="53"/>
      <w:bookmarkEnd w:id="54"/>
    </w:p>
    <w:p w14:paraId="47DD7353" w14:textId="77777777" w:rsidR="003C56FB" w:rsidRDefault="00E77CAD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流程：</w:t>
      </w:r>
    </w:p>
    <w:p w14:paraId="159E0AED" w14:textId="77777777" w:rsidR="003C56FB" w:rsidRDefault="00E77CAD">
      <w:pPr>
        <w:numPr>
          <w:ilvl w:val="0"/>
          <w:numId w:val="6"/>
        </w:numPr>
        <w:spacing w:line="360" w:lineRule="auto"/>
        <w:ind w:left="1265"/>
        <w:rPr>
          <w:sz w:val="24"/>
        </w:rPr>
      </w:pPr>
      <w:r>
        <w:rPr>
          <w:rFonts w:hint="eastAsia"/>
          <w:sz w:val="24"/>
        </w:rPr>
        <w:t>用户在医易购平台登录，访问</w:t>
      </w:r>
      <w:r w:rsidR="00F31B29">
        <w:rPr>
          <w:sz w:val="24"/>
        </w:rPr>
        <w:t>船易网</w:t>
      </w:r>
      <w:r>
        <w:rPr>
          <w:rFonts w:hint="eastAsia"/>
          <w:sz w:val="24"/>
        </w:rPr>
        <w:t>的具体功能（电商、招标、投</w:t>
      </w:r>
      <w:r>
        <w:rPr>
          <w:rFonts w:hint="eastAsia"/>
          <w:sz w:val="24"/>
        </w:rPr>
        <w:lastRenderedPageBreak/>
        <w:t>标、查看项目招标信息等页面）</w:t>
      </w:r>
    </w:p>
    <w:p w14:paraId="6B15DC6B" w14:textId="77777777" w:rsidR="003C56FB" w:rsidRDefault="00E77CAD">
      <w:pPr>
        <w:numPr>
          <w:ilvl w:val="0"/>
          <w:numId w:val="6"/>
        </w:numPr>
        <w:spacing w:line="360" w:lineRule="auto"/>
        <w:ind w:left="1265"/>
        <w:rPr>
          <w:sz w:val="24"/>
        </w:rPr>
      </w:pPr>
      <w:r>
        <w:rPr>
          <w:rFonts w:hint="eastAsia"/>
          <w:sz w:val="24"/>
        </w:rPr>
        <w:t>访问链接后会带有</w:t>
      </w:r>
      <w:proofErr w:type="spellStart"/>
      <w:r>
        <w:rPr>
          <w:rFonts w:hint="eastAsia"/>
          <w:sz w:val="24"/>
        </w:rPr>
        <w:t>accessToken</w:t>
      </w:r>
      <w:proofErr w:type="spellEnd"/>
      <w:r>
        <w:rPr>
          <w:rFonts w:hint="eastAsia"/>
          <w:sz w:val="24"/>
        </w:rPr>
        <w:t>（如果</w:t>
      </w:r>
      <w:r>
        <w:rPr>
          <w:rFonts w:hint="eastAsia"/>
          <w:sz w:val="24"/>
        </w:rPr>
        <w:t>domain</w:t>
      </w:r>
      <w:r>
        <w:rPr>
          <w:rFonts w:hint="eastAsia"/>
          <w:sz w:val="24"/>
        </w:rPr>
        <w:t>相同，</w:t>
      </w:r>
      <w:r>
        <w:rPr>
          <w:rFonts w:hint="eastAsia"/>
          <w:sz w:val="24"/>
        </w:rPr>
        <w:t>cookie</w:t>
      </w:r>
      <w:r>
        <w:rPr>
          <w:rFonts w:hint="eastAsia"/>
          <w:sz w:val="24"/>
        </w:rPr>
        <w:t>中存在</w:t>
      </w:r>
      <w:proofErr w:type="spellStart"/>
      <w:r>
        <w:rPr>
          <w:rFonts w:hint="eastAsia"/>
          <w:sz w:val="24"/>
        </w:rPr>
        <w:t>accessToken</w:t>
      </w:r>
      <w:proofErr w:type="spellEnd"/>
      <w:r>
        <w:rPr>
          <w:rFonts w:hint="eastAsia"/>
          <w:sz w:val="24"/>
        </w:rPr>
        <w:t>）；</w:t>
      </w:r>
      <w:r>
        <w:rPr>
          <w:rFonts w:hint="eastAsia"/>
          <w:sz w:val="24"/>
        </w:rPr>
        <w:t xml:space="preserve"> </w:t>
      </w:r>
    </w:p>
    <w:p w14:paraId="40B5E929" w14:textId="481B7E06" w:rsidR="003C56FB" w:rsidRDefault="001C7FC7">
      <w:pPr>
        <w:numPr>
          <w:ilvl w:val="0"/>
          <w:numId w:val="6"/>
        </w:numPr>
        <w:spacing w:line="360" w:lineRule="auto"/>
        <w:ind w:left="1265"/>
        <w:rPr>
          <w:sz w:val="24"/>
        </w:rPr>
      </w:pPr>
      <w:r>
        <w:rPr>
          <w:rFonts w:hint="eastAsia"/>
          <w:sz w:val="24"/>
        </w:rPr>
        <w:t>船易网</w:t>
      </w:r>
      <w:r w:rsidR="00E77CAD">
        <w:rPr>
          <w:rFonts w:hint="eastAsia"/>
          <w:sz w:val="24"/>
        </w:rPr>
        <w:t>的页面获取到</w:t>
      </w:r>
      <w:r w:rsidR="00E77CAD">
        <w:rPr>
          <w:rFonts w:hint="eastAsia"/>
          <w:sz w:val="24"/>
        </w:rPr>
        <w:t xml:space="preserve"> </w:t>
      </w:r>
      <w:proofErr w:type="spellStart"/>
      <w:r w:rsidR="00E77CAD">
        <w:rPr>
          <w:rFonts w:hint="eastAsia"/>
          <w:sz w:val="24"/>
        </w:rPr>
        <w:t>accessToken</w:t>
      </w:r>
      <w:proofErr w:type="spellEnd"/>
      <w:r w:rsidR="00E77CAD">
        <w:rPr>
          <w:rFonts w:hint="eastAsia"/>
          <w:sz w:val="24"/>
        </w:rPr>
        <w:t>后，到医易购平台上验证</w:t>
      </w:r>
      <w:proofErr w:type="spellStart"/>
      <w:r w:rsidR="00E77CAD">
        <w:rPr>
          <w:rFonts w:hint="eastAsia"/>
          <w:sz w:val="24"/>
        </w:rPr>
        <w:t>accessToken</w:t>
      </w:r>
      <w:proofErr w:type="spellEnd"/>
      <w:r w:rsidR="00E77CAD">
        <w:rPr>
          <w:rFonts w:hint="eastAsia"/>
          <w:sz w:val="24"/>
        </w:rPr>
        <w:t>的真伪，如果验证通过，则返回用户需要的功能页面</w:t>
      </w:r>
    </w:p>
    <w:p w14:paraId="1DBEA024" w14:textId="77777777" w:rsidR="003C56FB" w:rsidRDefault="003C56FB">
      <w:pPr>
        <w:spacing w:line="360" w:lineRule="auto"/>
        <w:ind w:firstLine="420"/>
        <w:rPr>
          <w:sz w:val="24"/>
        </w:rPr>
      </w:pPr>
    </w:p>
    <w:p w14:paraId="35123B2D" w14:textId="77777777" w:rsidR="003C56FB" w:rsidRDefault="00E77CAD">
      <w:pPr>
        <w:pStyle w:val="2"/>
        <w:numPr>
          <w:ilvl w:val="1"/>
          <w:numId w:val="6"/>
        </w:numPr>
        <w:ind w:left="1690"/>
      </w:pPr>
      <w:bookmarkStart w:id="55" w:name="_Toc332724034"/>
      <w:bookmarkStart w:id="56" w:name="_Toc13828"/>
      <w:bookmarkStart w:id="57" w:name="_Toc29455"/>
      <w:bookmarkStart w:id="58" w:name="_Toc18735"/>
      <w:bookmarkStart w:id="59" w:name="_Toc8476"/>
      <w:bookmarkStart w:id="60" w:name="_Toc5913"/>
      <w:bookmarkStart w:id="61" w:name="_Toc12930"/>
      <w:bookmarkStart w:id="62" w:name="_Toc7814"/>
      <w:bookmarkStart w:id="63" w:name="_Toc29469"/>
      <w:r>
        <w:rPr>
          <w:rFonts w:hint="eastAsia"/>
        </w:rPr>
        <w:t>请求</w:t>
      </w:r>
      <w:bookmarkEnd w:id="55"/>
      <w:r>
        <w:rPr>
          <w:rFonts w:hint="eastAsia"/>
        </w:rPr>
        <w:t>地址</w:t>
      </w:r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14:paraId="17750CBC" w14:textId="77777777" w:rsidR="003C56FB" w:rsidRDefault="00E77CAD">
      <w:pPr>
        <w:spacing w:line="360" w:lineRule="auto"/>
        <w:ind w:left="420" w:firstLine="420"/>
        <w:rPr>
          <w:rFonts w:asciiTheme="minorEastAsia" w:hAnsiTheme="minorEastAsia" w:cstheme="minorEastAsia"/>
          <w:color w:val="A31515"/>
          <w:kern w:val="0"/>
          <w:sz w:val="24"/>
        </w:rPr>
      </w:pPr>
      <w:r>
        <w:rPr>
          <w:rFonts w:asciiTheme="minorEastAsia" w:hAnsiTheme="minorEastAsia" w:cstheme="minorEastAsia" w:hint="eastAsia"/>
          <w:sz w:val="24"/>
        </w:rPr>
        <w:t>请求地址是客户口程序调用时请求的</w:t>
      </w:r>
      <w:proofErr w:type="spellStart"/>
      <w:r>
        <w:rPr>
          <w:rFonts w:asciiTheme="minorEastAsia" w:hAnsiTheme="minorEastAsia" w:cstheme="minorEastAsia" w:hint="eastAsia"/>
          <w:sz w:val="24"/>
        </w:rPr>
        <w:t>url</w:t>
      </w:r>
      <w:proofErr w:type="spellEnd"/>
      <w:r>
        <w:rPr>
          <w:rFonts w:asciiTheme="minorEastAsia" w:hAnsiTheme="minorEastAsia" w:cstheme="minorEastAsia" w:hint="eastAsia"/>
          <w:sz w:val="24"/>
        </w:rPr>
        <w:t>地址，采用的是http GET接口，地址是：</w:t>
      </w:r>
      <w:r>
        <w:rPr>
          <w:rFonts w:asciiTheme="minorEastAsia" w:hAnsiTheme="minorEastAsia" w:cstheme="minorEastAsia" w:hint="eastAsia"/>
          <w:color w:val="FF0000"/>
          <w:sz w:val="24"/>
        </w:rPr>
        <w:t>http://地址</w:t>
      </w:r>
      <w:r>
        <w:rPr>
          <w:rFonts w:asciiTheme="minorEastAsia" w:hAnsiTheme="minorEastAsia" w:cstheme="minorEastAsia" w:hint="eastAsia"/>
          <w:color w:val="FF0000"/>
          <w:kern w:val="0"/>
          <w:sz w:val="24"/>
        </w:rPr>
        <w:t>/</w:t>
      </w:r>
      <w:proofErr w:type="spellStart"/>
      <w:r>
        <w:rPr>
          <w:rFonts w:asciiTheme="minorEastAsia" w:hAnsiTheme="minorEastAsia" w:cstheme="minorEastAsia" w:hint="eastAsia"/>
          <w:sz w:val="24"/>
        </w:rPr>
        <w:t>verifyToken</w:t>
      </w:r>
      <w:proofErr w:type="spellEnd"/>
    </w:p>
    <w:p w14:paraId="0076448B" w14:textId="77777777" w:rsidR="003C56FB" w:rsidRDefault="00E77CAD">
      <w:pPr>
        <w:pStyle w:val="2"/>
        <w:numPr>
          <w:ilvl w:val="1"/>
          <w:numId w:val="6"/>
        </w:numPr>
        <w:ind w:left="1690"/>
      </w:pPr>
      <w:bookmarkStart w:id="64" w:name="_Toc14831"/>
      <w:bookmarkStart w:id="65" w:name="_Toc3673"/>
      <w:bookmarkStart w:id="66" w:name="_Toc27668"/>
      <w:bookmarkStart w:id="67" w:name="_Toc332724035"/>
      <w:bookmarkStart w:id="68" w:name="_Toc22261"/>
      <w:bookmarkStart w:id="69" w:name="_Toc29278"/>
      <w:bookmarkStart w:id="70" w:name="_Toc12771"/>
      <w:bookmarkStart w:id="71" w:name="_Toc7982"/>
      <w:bookmarkStart w:id="72" w:name="_Toc10730"/>
      <w:r>
        <w:rPr>
          <w:rFonts w:hint="eastAsia"/>
        </w:rPr>
        <w:t>参数说明</w:t>
      </w:r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</w:p>
    <w:tbl>
      <w:tblPr>
        <w:tblW w:w="7619" w:type="dxa"/>
        <w:tblInd w:w="1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268"/>
        <w:gridCol w:w="3791"/>
      </w:tblGrid>
      <w:tr w:rsidR="003C56FB" w14:paraId="07E1FFBC" w14:textId="77777777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03D78" w14:textId="77777777" w:rsidR="003C56FB" w:rsidRDefault="00E77CAD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参数名称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30E8B" w14:textId="77777777" w:rsidR="003C56FB" w:rsidRDefault="00E77CAD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含义</w:t>
            </w:r>
          </w:p>
        </w:tc>
        <w:tc>
          <w:tcPr>
            <w:tcW w:w="3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1C9A8" w14:textId="77777777" w:rsidR="003C56FB" w:rsidRDefault="00E77CAD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</w:tr>
      <w:tr w:rsidR="003C56FB" w14:paraId="243E6EFB" w14:textId="77777777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C90A3" w14:textId="77777777" w:rsidR="003C56FB" w:rsidRDefault="00E77CAD">
            <w:pPr>
              <w:spacing w:line="360" w:lineRule="auto"/>
              <w:rPr>
                <w:b/>
                <w:szCs w:val="21"/>
              </w:rPr>
            </w:pPr>
            <w:proofErr w:type="spellStart"/>
            <w:r>
              <w:rPr>
                <w:szCs w:val="21"/>
              </w:rPr>
              <w:t>AppId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57FAD" w14:textId="77777777" w:rsidR="003C56FB" w:rsidRDefault="00E77CA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每个应用对应的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3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FEE1C" w14:textId="3E5BAE69" w:rsidR="003C56FB" w:rsidRDefault="00E77CAD">
            <w:pPr>
              <w:spacing w:line="360" w:lineRule="auto"/>
              <w:rPr>
                <w:rFonts w:eastAsia="宋体"/>
                <w:szCs w:val="21"/>
              </w:rPr>
            </w:pPr>
            <w:r>
              <w:rPr>
                <w:i/>
                <w:iCs/>
                <w:szCs w:val="21"/>
              </w:rPr>
              <w:t>e17159e3-120c-4604-8897-bb1733565e13</w:t>
            </w:r>
            <w:r w:rsidR="00FE58D8">
              <w:rPr>
                <w:rFonts w:hint="eastAsia"/>
                <w:i/>
                <w:iCs/>
                <w:szCs w:val="21"/>
              </w:rPr>
              <w:t>为船易网</w:t>
            </w:r>
            <w:r>
              <w:rPr>
                <w:rFonts w:hint="eastAsia"/>
                <w:i/>
                <w:iCs/>
                <w:szCs w:val="21"/>
              </w:rPr>
              <w:t>对应的</w:t>
            </w:r>
            <w:r>
              <w:rPr>
                <w:rFonts w:hint="eastAsia"/>
                <w:i/>
                <w:iCs/>
                <w:szCs w:val="21"/>
              </w:rPr>
              <w:t>ID</w:t>
            </w:r>
          </w:p>
        </w:tc>
      </w:tr>
      <w:tr w:rsidR="003C56FB" w14:paraId="53F5F86C" w14:textId="77777777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45F9D" w14:textId="77777777" w:rsidR="003C56FB" w:rsidRDefault="00E77CAD">
            <w:pPr>
              <w:spacing w:line="360" w:lineRule="auto"/>
              <w:rPr>
                <w:szCs w:val="21"/>
              </w:rPr>
            </w:pPr>
            <w:proofErr w:type="spellStart"/>
            <w:r>
              <w:rPr>
                <w:i/>
                <w:szCs w:val="21"/>
              </w:rPr>
              <w:t>AccessToken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4C801" w14:textId="77777777" w:rsidR="003C56FB" w:rsidRDefault="00E77CA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需要验证的</w:t>
            </w:r>
            <w:r>
              <w:rPr>
                <w:szCs w:val="21"/>
              </w:rPr>
              <w:t>token</w:t>
            </w:r>
          </w:p>
        </w:tc>
        <w:tc>
          <w:tcPr>
            <w:tcW w:w="3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98A27" w14:textId="77777777" w:rsidR="003C56FB" w:rsidRDefault="003C56FB">
            <w:pPr>
              <w:spacing w:line="360" w:lineRule="auto"/>
              <w:rPr>
                <w:szCs w:val="21"/>
              </w:rPr>
            </w:pPr>
          </w:p>
        </w:tc>
      </w:tr>
    </w:tbl>
    <w:p w14:paraId="1E48238C" w14:textId="77777777" w:rsidR="003C56FB" w:rsidRDefault="003C56FB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</w:p>
    <w:p w14:paraId="5088834E" w14:textId="77777777" w:rsidR="003C56FB" w:rsidRDefault="00E77CAD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例如：</w:t>
      </w:r>
    </w:p>
    <w:p w14:paraId="20223230" w14:textId="77777777" w:rsidR="003C56FB" w:rsidRDefault="00E77CAD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http://IP:PORT/verifyToken?AppId=e17159e3-120c-4604-8897-bb1733565e13&amp;AccessToken=0158b882-e9c2-4a95-98d4-ddfb437f09e4-a9db484a-5220</w:t>
      </w:r>
    </w:p>
    <w:p w14:paraId="5AEC0FA9" w14:textId="77777777" w:rsidR="003C56FB" w:rsidRDefault="00E77CAD">
      <w:pPr>
        <w:pStyle w:val="2"/>
        <w:numPr>
          <w:ilvl w:val="1"/>
          <w:numId w:val="6"/>
        </w:numPr>
        <w:ind w:left="1690"/>
      </w:pPr>
      <w:bookmarkStart w:id="73" w:name="_Toc30577"/>
      <w:bookmarkStart w:id="74" w:name="_Toc31112"/>
      <w:bookmarkStart w:id="75" w:name="_Toc30826"/>
      <w:bookmarkStart w:id="76" w:name="_Toc19744"/>
      <w:bookmarkStart w:id="77" w:name="_Toc14302"/>
      <w:bookmarkStart w:id="78" w:name="_Toc332724036"/>
      <w:bookmarkStart w:id="79" w:name="_Toc14271"/>
      <w:bookmarkStart w:id="80" w:name="_Toc12014"/>
      <w:bookmarkStart w:id="81" w:name="_Toc28008"/>
      <w:r>
        <w:rPr>
          <w:rFonts w:hint="eastAsia"/>
        </w:rPr>
        <w:t>返回值</w:t>
      </w:r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</w:p>
    <w:p w14:paraId="2D21B763" w14:textId="77777777" w:rsidR="003C56FB" w:rsidRDefault="00E77CAD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在接收到客户端发送的http请求后，返回以</w:t>
      </w:r>
      <w:proofErr w:type="spellStart"/>
      <w:r>
        <w:rPr>
          <w:rFonts w:asciiTheme="minorEastAsia" w:hAnsiTheme="minorEastAsia" w:cstheme="minorEastAsia" w:hint="eastAsia"/>
          <w:sz w:val="24"/>
        </w:rPr>
        <w:t>json</w:t>
      </w:r>
      <w:proofErr w:type="spellEnd"/>
      <w:r>
        <w:rPr>
          <w:rFonts w:asciiTheme="minorEastAsia" w:hAnsiTheme="minorEastAsia" w:cstheme="minorEastAsia" w:hint="eastAsia"/>
          <w:sz w:val="24"/>
        </w:rPr>
        <w:t>的方式返回处理结果。格式为：</w:t>
      </w:r>
    </w:p>
    <w:p w14:paraId="01852783" w14:textId="77777777" w:rsidR="003C56FB" w:rsidRDefault="00E77CAD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{</w:t>
      </w:r>
    </w:p>
    <w:p w14:paraId="6C497832" w14:textId="77777777" w:rsidR="003C56FB" w:rsidRDefault="00E77CAD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"</w:t>
      </w:r>
      <w:proofErr w:type="spellStart"/>
      <w:r>
        <w:rPr>
          <w:rFonts w:asciiTheme="minorEastAsia" w:hAnsiTheme="minorEastAsia" w:cstheme="minorEastAsia" w:hint="eastAsia"/>
          <w:sz w:val="24"/>
        </w:rPr>
        <w:t>userId</w:t>
      </w:r>
      <w:proofErr w:type="spellEnd"/>
      <w:r>
        <w:rPr>
          <w:rFonts w:asciiTheme="minorEastAsia" w:hAnsiTheme="minorEastAsia" w:cstheme="minorEastAsia" w:hint="eastAsia"/>
          <w:sz w:val="24"/>
        </w:rPr>
        <w:t>": 17,</w:t>
      </w:r>
    </w:p>
    <w:p w14:paraId="59950B6D" w14:textId="77777777" w:rsidR="003C56FB" w:rsidRDefault="00E77CAD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"</w:t>
      </w:r>
      <w:proofErr w:type="spellStart"/>
      <w:r>
        <w:rPr>
          <w:rFonts w:asciiTheme="minorEastAsia" w:hAnsiTheme="minorEastAsia" w:cstheme="minorEastAsia" w:hint="eastAsia"/>
          <w:sz w:val="24"/>
        </w:rPr>
        <w:t>userName</w:t>
      </w:r>
      <w:proofErr w:type="spellEnd"/>
      <w:r>
        <w:rPr>
          <w:rFonts w:asciiTheme="minorEastAsia" w:hAnsiTheme="minorEastAsia" w:cstheme="minorEastAsia" w:hint="eastAsia"/>
          <w:sz w:val="24"/>
        </w:rPr>
        <w:t>": "张三",</w:t>
      </w:r>
    </w:p>
    <w:p w14:paraId="45E44451" w14:textId="77777777" w:rsidR="003C56FB" w:rsidRDefault="00E77CAD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 xml:space="preserve">  "</w:t>
      </w:r>
      <w:proofErr w:type="spellStart"/>
      <w:r>
        <w:rPr>
          <w:rFonts w:asciiTheme="minorEastAsia" w:hAnsiTheme="minorEastAsia" w:cstheme="minorEastAsia" w:hint="eastAsia"/>
          <w:sz w:val="24"/>
        </w:rPr>
        <w:t>userPhone</w:t>
      </w:r>
      <w:proofErr w:type="spellEnd"/>
      <w:r>
        <w:rPr>
          <w:rFonts w:asciiTheme="minorEastAsia" w:hAnsiTheme="minorEastAsia" w:cstheme="minorEastAsia" w:hint="eastAsia"/>
          <w:sz w:val="24"/>
        </w:rPr>
        <w:t>": "13918015069",</w:t>
      </w:r>
    </w:p>
    <w:p w14:paraId="611DAA98" w14:textId="77777777" w:rsidR="003C56FB" w:rsidRDefault="00E77CAD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"</w:t>
      </w:r>
      <w:proofErr w:type="spellStart"/>
      <w:r>
        <w:rPr>
          <w:rFonts w:asciiTheme="minorEastAsia" w:hAnsiTheme="minorEastAsia" w:cstheme="minorEastAsia" w:hint="eastAsia"/>
          <w:sz w:val="24"/>
        </w:rPr>
        <w:t>companyId</w:t>
      </w:r>
      <w:proofErr w:type="spellEnd"/>
      <w:r>
        <w:rPr>
          <w:rFonts w:asciiTheme="minorEastAsia" w:hAnsiTheme="minorEastAsia" w:cstheme="minorEastAsia" w:hint="eastAsia"/>
          <w:sz w:val="24"/>
        </w:rPr>
        <w:t>": 72,</w:t>
      </w:r>
    </w:p>
    <w:p w14:paraId="4A267AE2" w14:textId="77777777" w:rsidR="003C56FB" w:rsidRDefault="00E77CAD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"</w:t>
      </w:r>
      <w:proofErr w:type="spellStart"/>
      <w:r>
        <w:rPr>
          <w:rFonts w:asciiTheme="minorEastAsia" w:hAnsiTheme="minorEastAsia" w:cstheme="minorEastAsia" w:hint="eastAsia"/>
          <w:sz w:val="24"/>
        </w:rPr>
        <w:t>companyName</w:t>
      </w:r>
      <w:proofErr w:type="spellEnd"/>
      <w:r>
        <w:rPr>
          <w:rFonts w:asciiTheme="minorEastAsia" w:hAnsiTheme="minorEastAsia" w:cstheme="minorEastAsia" w:hint="eastAsia"/>
          <w:sz w:val="24"/>
        </w:rPr>
        <w:t>": "供应商XXX",</w:t>
      </w:r>
    </w:p>
    <w:p w14:paraId="41451EFF" w14:textId="77777777" w:rsidR="003C56FB" w:rsidRDefault="00E77CAD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"</w:t>
      </w:r>
      <w:proofErr w:type="spellStart"/>
      <w:r>
        <w:rPr>
          <w:rFonts w:asciiTheme="minorEastAsia" w:hAnsiTheme="minorEastAsia" w:cstheme="minorEastAsia" w:hint="eastAsia"/>
          <w:sz w:val="24"/>
        </w:rPr>
        <w:t>accessToken</w:t>
      </w:r>
      <w:proofErr w:type="spellEnd"/>
      <w:r>
        <w:rPr>
          <w:rFonts w:asciiTheme="minorEastAsia" w:hAnsiTheme="minorEastAsia" w:cstheme="minorEastAsia" w:hint="eastAsia"/>
          <w:sz w:val="24"/>
        </w:rPr>
        <w:t>": "0158b882-e9c2-4a95-98d4-ddfb437f09e4-a9db484a-5220，</w:t>
      </w:r>
    </w:p>
    <w:p w14:paraId="13C2EFE3" w14:textId="77777777" w:rsidR="003C56FB" w:rsidRDefault="00E77CAD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"success": true</w:t>
      </w:r>
    </w:p>
    <w:p w14:paraId="38798360" w14:textId="77777777" w:rsidR="003C56FB" w:rsidRDefault="00E77CAD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}</w:t>
      </w:r>
    </w:p>
    <w:p w14:paraId="28B1BE49" w14:textId="77777777" w:rsidR="003C56FB" w:rsidRDefault="003C56FB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</w:p>
    <w:p w14:paraId="45DDCA24" w14:textId="77777777" w:rsidR="003C56FB" w:rsidRDefault="003C56FB"/>
    <w:tbl>
      <w:tblPr>
        <w:tblW w:w="7619" w:type="dxa"/>
        <w:tblInd w:w="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3"/>
        <w:gridCol w:w="4356"/>
      </w:tblGrid>
      <w:tr w:rsidR="003C56FB" w14:paraId="78602C90" w14:textId="77777777">
        <w:trPr>
          <w:trHeight w:val="386"/>
        </w:trPr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095D3" w14:textId="77777777" w:rsidR="003C56FB" w:rsidRDefault="00E77CA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返回信息提示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0BC2E" w14:textId="77777777" w:rsidR="003C56FB" w:rsidRDefault="00E77CA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3C56FB" w14:paraId="4E221E2C" w14:textId="77777777">
        <w:trPr>
          <w:trHeight w:val="386"/>
        </w:trPr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A9A42" w14:textId="77777777" w:rsidR="003C56FB" w:rsidRDefault="00E77CAD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success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C98E3" w14:textId="77777777" w:rsidR="003C56FB" w:rsidRDefault="00E77CA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验证是否成功，</w:t>
            </w:r>
            <w:r>
              <w:rPr>
                <w:szCs w:val="21"/>
              </w:rPr>
              <w:t>true:</w:t>
            </w:r>
            <w:r>
              <w:rPr>
                <w:rFonts w:hint="eastAsia"/>
                <w:szCs w:val="21"/>
              </w:rPr>
              <w:t>成，</w:t>
            </w:r>
            <w:r>
              <w:rPr>
                <w:szCs w:val="21"/>
              </w:rPr>
              <w:t>false</w:t>
            </w:r>
            <w:r>
              <w:rPr>
                <w:rFonts w:hint="eastAsia"/>
                <w:szCs w:val="21"/>
              </w:rPr>
              <w:t>：失败</w:t>
            </w:r>
          </w:p>
        </w:tc>
      </w:tr>
      <w:tr w:rsidR="003C56FB" w14:paraId="62DB806A" w14:textId="77777777">
        <w:trPr>
          <w:trHeight w:val="368"/>
        </w:trPr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C526F" w14:textId="77777777" w:rsidR="003C56FB" w:rsidRDefault="00E77CAD">
            <w:pPr>
              <w:spacing w:line="360" w:lineRule="auto"/>
              <w:rPr>
                <w:szCs w:val="21"/>
              </w:rPr>
            </w:pPr>
            <w:proofErr w:type="spellStart"/>
            <w:r>
              <w:rPr>
                <w:szCs w:val="21"/>
              </w:rPr>
              <w:t>userId</w:t>
            </w:r>
            <w:proofErr w:type="spellEnd"/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314A3" w14:textId="77777777" w:rsidR="003C56FB" w:rsidRDefault="00E77CA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3C56FB" w14:paraId="394F6615" w14:textId="77777777">
        <w:trPr>
          <w:trHeight w:val="386"/>
        </w:trPr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A3C20" w14:textId="77777777" w:rsidR="003C56FB" w:rsidRDefault="00E77CAD">
            <w:pPr>
              <w:spacing w:line="360" w:lineRule="auto"/>
              <w:rPr>
                <w:szCs w:val="21"/>
              </w:rPr>
            </w:pPr>
            <w:proofErr w:type="spellStart"/>
            <w:r>
              <w:rPr>
                <w:szCs w:val="21"/>
              </w:rPr>
              <w:t>userName</w:t>
            </w:r>
            <w:proofErr w:type="spellEnd"/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15464" w14:textId="77777777" w:rsidR="003C56FB" w:rsidRDefault="00E77CA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用户姓名</w:t>
            </w:r>
          </w:p>
        </w:tc>
      </w:tr>
      <w:tr w:rsidR="003C56FB" w14:paraId="550266AE" w14:textId="77777777">
        <w:trPr>
          <w:trHeight w:val="386"/>
        </w:trPr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C00BB" w14:textId="77777777" w:rsidR="003C56FB" w:rsidRDefault="00E77CAD">
            <w:pPr>
              <w:spacing w:line="360" w:lineRule="auto"/>
              <w:rPr>
                <w:szCs w:val="21"/>
              </w:rPr>
            </w:pPr>
            <w:proofErr w:type="spellStart"/>
            <w:r>
              <w:rPr>
                <w:szCs w:val="21"/>
              </w:rPr>
              <w:t>userPhone</w:t>
            </w:r>
            <w:proofErr w:type="spellEnd"/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4DC41" w14:textId="77777777" w:rsidR="003C56FB" w:rsidRDefault="00E77CA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用户电话</w:t>
            </w:r>
          </w:p>
        </w:tc>
      </w:tr>
      <w:tr w:rsidR="003C56FB" w14:paraId="4C101F01" w14:textId="77777777">
        <w:trPr>
          <w:trHeight w:val="386"/>
        </w:trPr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9FC79" w14:textId="77777777" w:rsidR="003C56FB" w:rsidRDefault="00E77CAD">
            <w:pPr>
              <w:spacing w:line="360" w:lineRule="auto"/>
              <w:rPr>
                <w:szCs w:val="21"/>
              </w:rPr>
            </w:pPr>
            <w:proofErr w:type="spellStart"/>
            <w:r>
              <w:rPr>
                <w:szCs w:val="21"/>
              </w:rPr>
              <w:t>companyId</w:t>
            </w:r>
            <w:proofErr w:type="spellEnd"/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790F0" w14:textId="77777777" w:rsidR="003C56FB" w:rsidRDefault="00E77CA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公司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3C56FB" w14:paraId="2003E344" w14:textId="77777777">
        <w:trPr>
          <w:trHeight w:val="386"/>
        </w:trPr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23EB5" w14:textId="77777777" w:rsidR="003C56FB" w:rsidRDefault="00E77CAD">
            <w:pPr>
              <w:spacing w:line="360" w:lineRule="auto"/>
              <w:rPr>
                <w:szCs w:val="21"/>
              </w:rPr>
            </w:pPr>
            <w:proofErr w:type="spellStart"/>
            <w:r>
              <w:rPr>
                <w:szCs w:val="21"/>
              </w:rPr>
              <w:t>companyName</w:t>
            </w:r>
            <w:proofErr w:type="spellEnd"/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C7B53" w14:textId="77777777" w:rsidR="003C56FB" w:rsidRDefault="00E77CA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公司名称</w:t>
            </w:r>
          </w:p>
        </w:tc>
      </w:tr>
      <w:tr w:rsidR="003C56FB" w14:paraId="75AEADC2" w14:textId="77777777">
        <w:trPr>
          <w:trHeight w:val="386"/>
        </w:trPr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25F73" w14:textId="77777777" w:rsidR="003C56FB" w:rsidRDefault="00E77CAD">
            <w:pPr>
              <w:spacing w:line="360" w:lineRule="auto"/>
              <w:rPr>
                <w:szCs w:val="21"/>
              </w:rPr>
            </w:pPr>
            <w:proofErr w:type="spellStart"/>
            <w:r>
              <w:rPr>
                <w:szCs w:val="21"/>
              </w:rPr>
              <w:t>accessToken</w:t>
            </w:r>
            <w:proofErr w:type="spellEnd"/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49E03" w14:textId="77777777" w:rsidR="003C56FB" w:rsidRDefault="00E77CA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访问的</w:t>
            </w:r>
            <w:r>
              <w:rPr>
                <w:szCs w:val="21"/>
              </w:rPr>
              <w:t>token</w:t>
            </w:r>
          </w:p>
        </w:tc>
      </w:tr>
      <w:tr w:rsidR="003C56FB" w14:paraId="5CFBEC20" w14:textId="77777777">
        <w:trPr>
          <w:trHeight w:val="386"/>
        </w:trPr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CCF0E" w14:textId="77777777" w:rsidR="003C56FB" w:rsidRDefault="00E77CAD">
            <w:pPr>
              <w:spacing w:line="360" w:lineRule="auto"/>
              <w:rPr>
                <w:szCs w:val="21"/>
              </w:rPr>
            </w:pPr>
            <w:proofErr w:type="spellStart"/>
            <w:r>
              <w:rPr>
                <w:szCs w:val="21"/>
              </w:rPr>
              <w:t>msg</w:t>
            </w:r>
            <w:proofErr w:type="spellEnd"/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0355D" w14:textId="77777777" w:rsidR="003C56FB" w:rsidRDefault="00E77CA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当</w:t>
            </w:r>
            <w:r>
              <w:rPr>
                <w:szCs w:val="21"/>
              </w:rPr>
              <w:t>success</w:t>
            </w:r>
            <w:r>
              <w:rPr>
                <w:rFonts w:hint="eastAsia"/>
                <w:szCs w:val="21"/>
              </w:rPr>
              <w:t>值为</w:t>
            </w:r>
            <w:r>
              <w:rPr>
                <w:szCs w:val="21"/>
              </w:rPr>
              <w:t>false</w:t>
            </w:r>
            <w:r>
              <w:rPr>
                <w:rFonts w:hint="eastAsia"/>
                <w:szCs w:val="21"/>
              </w:rPr>
              <w:t>时，</w:t>
            </w:r>
            <w:proofErr w:type="spellStart"/>
            <w:r>
              <w:rPr>
                <w:szCs w:val="21"/>
              </w:rPr>
              <w:t>msg</w:t>
            </w:r>
            <w:proofErr w:type="spellEnd"/>
            <w:r>
              <w:rPr>
                <w:rFonts w:hint="eastAsia"/>
                <w:szCs w:val="21"/>
              </w:rPr>
              <w:t>才有值</w:t>
            </w:r>
          </w:p>
        </w:tc>
      </w:tr>
    </w:tbl>
    <w:p w14:paraId="479E826F" w14:textId="77777777" w:rsidR="003C56FB" w:rsidRDefault="003C56FB">
      <w:pPr>
        <w:spacing w:line="360" w:lineRule="auto"/>
        <w:rPr>
          <w:szCs w:val="21"/>
        </w:rPr>
      </w:pPr>
    </w:p>
    <w:p w14:paraId="26FEAB00" w14:textId="77777777" w:rsidR="003C56FB" w:rsidRDefault="003C56FB"/>
    <w:p w14:paraId="12F2EE34" w14:textId="77777777" w:rsidR="003C56FB" w:rsidRDefault="00E77CAD">
      <w:pPr>
        <w:pStyle w:val="1"/>
        <w:numPr>
          <w:ilvl w:val="0"/>
          <w:numId w:val="2"/>
        </w:numPr>
        <w:spacing w:line="578" w:lineRule="auto"/>
        <w:ind w:left="418" w:hanging="198"/>
        <w:rPr>
          <w:szCs w:val="22"/>
        </w:rPr>
      </w:pPr>
      <w:bookmarkStart w:id="82" w:name="_Toc21159"/>
      <w:bookmarkStart w:id="83" w:name="_Toc31435"/>
      <w:bookmarkStart w:id="84" w:name="_Toc5145"/>
      <w:bookmarkStart w:id="85" w:name="_Toc7233"/>
      <w:bookmarkStart w:id="86" w:name="_Toc27605"/>
      <w:bookmarkStart w:id="87" w:name="_Toc32251"/>
      <w:bookmarkStart w:id="88" w:name="_Toc32239"/>
      <w:r>
        <w:rPr>
          <w:rFonts w:hint="eastAsia"/>
          <w:szCs w:val="22"/>
        </w:rPr>
        <w:t>功能调用接口说明</w:t>
      </w:r>
      <w:bookmarkEnd w:id="82"/>
      <w:bookmarkEnd w:id="83"/>
      <w:bookmarkEnd w:id="84"/>
      <w:bookmarkEnd w:id="85"/>
      <w:bookmarkEnd w:id="86"/>
      <w:bookmarkEnd w:id="87"/>
      <w:bookmarkEnd w:id="88"/>
    </w:p>
    <w:p w14:paraId="0CA8F425" w14:textId="77777777" w:rsidR="003C56FB" w:rsidRDefault="00E77CAD">
      <w:pPr>
        <w:spacing w:line="360" w:lineRule="auto"/>
        <w:ind w:firstLine="420"/>
        <w:rPr>
          <w:sz w:val="24"/>
        </w:rPr>
      </w:pPr>
      <w:bookmarkStart w:id="89" w:name="_Toc4767"/>
      <w:r>
        <w:rPr>
          <w:rFonts w:hint="eastAsia"/>
          <w:sz w:val="24"/>
        </w:rPr>
        <w:t>根据现阶段的平台运营需要，需要</w:t>
      </w:r>
      <w:r w:rsidR="00F31B29">
        <w:rPr>
          <w:sz w:val="24"/>
        </w:rPr>
        <w:t>船易网</w:t>
      </w:r>
      <w:r>
        <w:rPr>
          <w:rFonts w:hint="eastAsia"/>
          <w:sz w:val="24"/>
        </w:rPr>
        <w:t>提供的功能调用接口如下：</w:t>
      </w:r>
      <w:bookmarkEnd w:id="89"/>
    </w:p>
    <w:p w14:paraId="48AAEC35" w14:textId="77777777" w:rsidR="003C56FB" w:rsidRDefault="003C56FB">
      <w:pPr>
        <w:spacing w:line="360" w:lineRule="auto"/>
      </w:pPr>
    </w:p>
    <w:tbl>
      <w:tblPr>
        <w:tblW w:w="8061" w:type="dxa"/>
        <w:tblInd w:w="4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3"/>
        <w:gridCol w:w="3067"/>
        <w:gridCol w:w="4041"/>
      </w:tblGrid>
      <w:tr w:rsidR="003C56FB" w14:paraId="45EC6F4F" w14:textId="77777777">
        <w:trPr>
          <w:trHeight w:val="339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49301" w14:textId="77777777" w:rsidR="003C56FB" w:rsidRDefault="003C56FB">
            <w:pPr>
              <w:spacing w:line="360" w:lineRule="auto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880D4" w14:textId="77777777" w:rsidR="003C56FB" w:rsidRDefault="00E77CAD">
            <w:pPr>
              <w:spacing w:line="360" w:lineRule="auto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szCs w:val="21"/>
              </w:rPr>
              <w:t>接口名</w:t>
            </w:r>
          </w:p>
        </w:tc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31B55" w14:textId="77777777" w:rsidR="003C56FB" w:rsidRDefault="00E77CAD">
            <w:pPr>
              <w:spacing w:line="360" w:lineRule="auto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szCs w:val="21"/>
              </w:rPr>
              <w:t>说明</w:t>
            </w:r>
          </w:p>
        </w:tc>
      </w:tr>
      <w:tr w:rsidR="003C56FB" w14:paraId="76AC1125" w14:textId="7777777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704F7" w14:textId="77777777" w:rsidR="003C56FB" w:rsidRDefault="00E77CAD">
            <w:pPr>
              <w:spacing w:line="360" w:lineRule="auto"/>
              <w:jc w:val="center"/>
              <w:rPr>
                <w:rFonts w:asciiTheme="minorEastAsia" w:hAnsiTheme="minorEastAsia" w:cstheme="minorEastAsia"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szCs w:val="21"/>
              </w:rPr>
              <w:t>4.1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63458" w14:textId="77777777" w:rsidR="003C56FB" w:rsidRDefault="00E77CAD">
            <w:pPr>
              <w:spacing w:line="360" w:lineRule="auto"/>
              <w:rPr>
                <w:rFonts w:asciiTheme="minorEastAsia" w:hAnsiTheme="minorEastAsia" w:cstheme="minorEastAsia"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bCs/>
                <w:szCs w:val="21"/>
              </w:rPr>
              <w:t>用户同步接口</w:t>
            </w:r>
          </w:p>
        </w:tc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31227" w14:textId="77777777" w:rsidR="003C56FB" w:rsidRDefault="00E77CAD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医易购平台上医院和医院供应商注册通过的同时，调用此接口把用户同步到</w:t>
            </w:r>
            <w:r w:rsidR="00F31B29">
              <w:rPr>
                <w:rFonts w:asciiTheme="minorEastAsia" w:hAnsiTheme="minorEastAsia" w:cstheme="minorEastAsia"/>
                <w:szCs w:val="21"/>
              </w:rPr>
              <w:t>船易网</w:t>
            </w:r>
          </w:p>
        </w:tc>
      </w:tr>
    </w:tbl>
    <w:p w14:paraId="4D9AD659" w14:textId="77777777" w:rsidR="003C56FB" w:rsidRDefault="00E77CAD">
      <w:pPr>
        <w:pStyle w:val="2"/>
        <w:numPr>
          <w:ilvl w:val="1"/>
          <w:numId w:val="7"/>
        </w:numPr>
      </w:pPr>
      <w:r>
        <w:rPr>
          <w:rFonts w:hint="eastAsia"/>
        </w:rPr>
        <w:lastRenderedPageBreak/>
        <w:tab/>
      </w:r>
      <w:bookmarkStart w:id="90" w:name="_Toc30599"/>
      <w:bookmarkStart w:id="91" w:name="_Toc8496"/>
      <w:bookmarkStart w:id="92" w:name="_Toc7459"/>
      <w:bookmarkStart w:id="93" w:name="_Toc3184"/>
      <w:bookmarkStart w:id="94" w:name="_Toc12247"/>
      <w:bookmarkStart w:id="95" w:name="_Toc19381"/>
      <w:bookmarkStart w:id="96" w:name="_Toc15257"/>
      <w:bookmarkStart w:id="97" w:name="_Toc17221"/>
      <w:r>
        <w:rPr>
          <w:rFonts w:hint="eastAsia"/>
        </w:rPr>
        <w:t>用户同步接口</w:t>
      </w:r>
      <w:bookmarkEnd w:id="90"/>
      <w:bookmarkEnd w:id="91"/>
      <w:bookmarkEnd w:id="92"/>
      <w:bookmarkEnd w:id="93"/>
      <w:bookmarkEnd w:id="94"/>
      <w:bookmarkEnd w:id="95"/>
      <w:bookmarkEnd w:id="96"/>
      <w:bookmarkEnd w:id="97"/>
    </w:p>
    <w:p w14:paraId="481DF55D" w14:textId="77777777" w:rsidR="003C56FB" w:rsidRDefault="00E77CAD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此接口需要</w:t>
      </w:r>
      <w:r w:rsidR="00F31B29">
        <w:rPr>
          <w:rFonts w:asciiTheme="minorEastAsia" w:hAnsiTheme="minorEastAsia" w:cstheme="minorEastAsia"/>
          <w:b/>
          <w:bCs/>
          <w:sz w:val="24"/>
        </w:rPr>
        <w:t>船易网</w:t>
      </w:r>
      <w:r>
        <w:rPr>
          <w:rFonts w:asciiTheme="minorEastAsia" w:hAnsiTheme="minorEastAsia" w:cstheme="minorEastAsia" w:hint="eastAsia"/>
          <w:b/>
          <w:bCs/>
          <w:sz w:val="24"/>
        </w:rPr>
        <w:t>开发</w:t>
      </w:r>
      <w:r>
        <w:rPr>
          <w:rFonts w:asciiTheme="minorEastAsia" w:hAnsiTheme="minorEastAsia" w:cstheme="minorEastAsia" w:hint="eastAsia"/>
          <w:sz w:val="24"/>
        </w:rPr>
        <w:t>，采用http get方式接受参数，用户在医易购平台上注册通过的同时，调用此接口把用户同步到</w:t>
      </w:r>
      <w:r w:rsidR="00F31B29">
        <w:rPr>
          <w:rFonts w:asciiTheme="minorEastAsia" w:hAnsiTheme="minorEastAsia" w:cstheme="minorEastAsia"/>
          <w:sz w:val="24"/>
        </w:rPr>
        <w:t>船易网</w:t>
      </w:r>
      <w:r>
        <w:rPr>
          <w:rFonts w:asciiTheme="minorEastAsia" w:hAnsiTheme="minorEastAsia" w:cstheme="minorEastAsia" w:hint="eastAsia"/>
          <w:sz w:val="24"/>
        </w:rPr>
        <w:t>上。</w:t>
      </w:r>
    </w:p>
    <w:p w14:paraId="405AD33E" w14:textId="77777777" w:rsidR="003C56FB" w:rsidRDefault="003C56FB"/>
    <w:p w14:paraId="7766BEEC" w14:textId="77777777" w:rsidR="003C56FB" w:rsidRDefault="00E77CAD">
      <w:pPr>
        <w:pStyle w:val="3"/>
        <w:numPr>
          <w:ilvl w:val="2"/>
          <w:numId w:val="8"/>
        </w:numPr>
        <w:rPr>
          <w:sz w:val="28"/>
          <w:szCs w:val="28"/>
        </w:rPr>
      </w:pPr>
      <w:bookmarkStart w:id="98" w:name="_Toc6819"/>
      <w:bookmarkStart w:id="99" w:name="_Toc26913"/>
      <w:bookmarkStart w:id="100" w:name="_Toc30850"/>
      <w:bookmarkStart w:id="101" w:name="_Toc5905"/>
      <w:bookmarkStart w:id="102" w:name="_Toc25085"/>
      <w:bookmarkStart w:id="103" w:name="_Toc25524"/>
      <w:bookmarkStart w:id="104" w:name="_Toc20826"/>
      <w:bookmarkStart w:id="105" w:name="_Toc13998"/>
      <w:r>
        <w:rPr>
          <w:rFonts w:hint="eastAsia"/>
          <w:sz w:val="28"/>
          <w:szCs w:val="28"/>
        </w:rPr>
        <w:t>请求地址</w:t>
      </w:r>
      <w:bookmarkEnd w:id="98"/>
      <w:bookmarkEnd w:id="99"/>
      <w:bookmarkEnd w:id="100"/>
      <w:bookmarkEnd w:id="101"/>
      <w:bookmarkEnd w:id="102"/>
      <w:bookmarkEnd w:id="103"/>
      <w:bookmarkEnd w:id="104"/>
      <w:bookmarkEnd w:id="105"/>
    </w:p>
    <w:p w14:paraId="3BB755ED" w14:textId="77777777" w:rsidR="003C56FB" w:rsidRDefault="00E77CAD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请求地址是客户口程序调用时请求的</w:t>
      </w:r>
      <w:proofErr w:type="spellStart"/>
      <w:r>
        <w:rPr>
          <w:rFonts w:asciiTheme="minorEastAsia" w:hAnsiTheme="minorEastAsia" w:cstheme="minorEastAsia" w:hint="eastAsia"/>
          <w:sz w:val="24"/>
        </w:rPr>
        <w:t>url</w:t>
      </w:r>
      <w:proofErr w:type="spellEnd"/>
      <w:r>
        <w:rPr>
          <w:rFonts w:asciiTheme="minorEastAsia" w:hAnsiTheme="minorEastAsia" w:cstheme="minorEastAsia" w:hint="eastAsia"/>
          <w:sz w:val="24"/>
        </w:rPr>
        <w:t>地址，采用的是http Get接口，地址是：http://地址/接口程序 对应UTF-8</w:t>
      </w:r>
    </w:p>
    <w:p w14:paraId="0368380C" w14:textId="77777777" w:rsidR="003C56FB" w:rsidRDefault="00E77CAD">
      <w:pPr>
        <w:pStyle w:val="3"/>
        <w:numPr>
          <w:ilvl w:val="2"/>
          <w:numId w:val="8"/>
        </w:numPr>
        <w:rPr>
          <w:sz w:val="28"/>
          <w:szCs w:val="28"/>
        </w:rPr>
      </w:pPr>
      <w:bookmarkStart w:id="106" w:name="_Toc30110"/>
      <w:bookmarkStart w:id="107" w:name="_Toc30041"/>
      <w:bookmarkStart w:id="108" w:name="_Toc2808"/>
      <w:bookmarkStart w:id="109" w:name="_Toc19537"/>
      <w:bookmarkStart w:id="110" w:name="_Toc15669"/>
      <w:bookmarkStart w:id="111" w:name="_Toc25736"/>
      <w:bookmarkStart w:id="112" w:name="_Toc30582"/>
      <w:bookmarkStart w:id="113" w:name="_Toc22948"/>
      <w:r>
        <w:rPr>
          <w:rFonts w:hint="eastAsia"/>
          <w:sz w:val="28"/>
          <w:szCs w:val="28"/>
        </w:rPr>
        <w:t>参数说明</w:t>
      </w:r>
      <w:bookmarkEnd w:id="106"/>
      <w:bookmarkEnd w:id="107"/>
      <w:bookmarkEnd w:id="108"/>
      <w:bookmarkEnd w:id="109"/>
      <w:bookmarkEnd w:id="110"/>
      <w:bookmarkEnd w:id="111"/>
      <w:bookmarkEnd w:id="112"/>
      <w:bookmarkEnd w:id="113"/>
    </w:p>
    <w:tbl>
      <w:tblPr>
        <w:tblW w:w="7691" w:type="dxa"/>
        <w:tblInd w:w="10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2"/>
        <w:gridCol w:w="2400"/>
        <w:gridCol w:w="3539"/>
      </w:tblGrid>
      <w:tr w:rsidR="003C56FB" w14:paraId="4DF4DAB0" w14:textId="77777777"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ADAC2" w14:textId="77777777" w:rsidR="003C56FB" w:rsidRDefault="00E77CA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参数名称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7195E" w14:textId="77777777" w:rsidR="003C56FB" w:rsidRDefault="00E77CA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含义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523A2" w14:textId="77777777" w:rsidR="003C56FB" w:rsidRDefault="00E77CA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</w:tr>
      <w:tr w:rsidR="003C56FB" w14:paraId="37C243F6" w14:textId="77777777">
        <w:trPr>
          <w:trHeight w:val="241"/>
        </w:trPr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66DCD" w14:textId="77777777" w:rsidR="003C56FB" w:rsidRDefault="00E77CAD">
            <w:pPr>
              <w:rPr>
                <w:b/>
                <w:szCs w:val="21"/>
              </w:rPr>
            </w:pPr>
            <w:proofErr w:type="spellStart"/>
            <w:r>
              <w:rPr>
                <w:szCs w:val="21"/>
              </w:rPr>
              <w:t>userId</w:t>
            </w:r>
            <w:proofErr w:type="spellEnd"/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F1F78" w14:textId="77777777" w:rsidR="003C56FB" w:rsidRDefault="00E77C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7422B" w14:textId="77777777" w:rsidR="003C56FB" w:rsidRDefault="003C56FB">
            <w:pPr>
              <w:rPr>
                <w:rFonts w:eastAsia="宋体"/>
                <w:szCs w:val="21"/>
              </w:rPr>
            </w:pPr>
          </w:p>
        </w:tc>
      </w:tr>
      <w:tr w:rsidR="003C56FB" w14:paraId="4510AAA7" w14:textId="77777777"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61420" w14:textId="77777777" w:rsidR="003C56FB" w:rsidRDefault="00E77CAD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userPhone</w:t>
            </w:r>
            <w:proofErr w:type="spellEnd"/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EEEB6" w14:textId="77777777" w:rsidR="003C56FB" w:rsidRDefault="00E77C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用户电话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882DA" w14:textId="77777777" w:rsidR="003C56FB" w:rsidRDefault="003C56FB">
            <w:pPr>
              <w:rPr>
                <w:szCs w:val="21"/>
              </w:rPr>
            </w:pPr>
          </w:p>
        </w:tc>
      </w:tr>
      <w:tr w:rsidR="003C56FB" w14:paraId="72980FAD" w14:textId="77777777"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FB11F" w14:textId="77777777" w:rsidR="003C56FB" w:rsidRDefault="00E77CAD">
            <w:pPr>
              <w:rPr>
                <w:szCs w:val="21"/>
              </w:rPr>
            </w:pPr>
            <w:r>
              <w:rPr>
                <w:szCs w:val="21"/>
              </w:rPr>
              <w:t>username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AADAD" w14:textId="77777777" w:rsidR="003C56FB" w:rsidRDefault="00E77C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用户名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5C7A0" w14:textId="77777777" w:rsidR="003C56FB" w:rsidRDefault="003C56FB">
            <w:pPr>
              <w:rPr>
                <w:szCs w:val="21"/>
              </w:rPr>
            </w:pPr>
          </w:p>
        </w:tc>
      </w:tr>
      <w:tr w:rsidR="003C56FB" w14:paraId="79BC2BDA" w14:textId="77777777"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E55C9" w14:textId="77777777" w:rsidR="003C56FB" w:rsidRDefault="00E77CAD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companyName</w:t>
            </w:r>
            <w:proofErr w:type="spellEnd"/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DD643" w14:textId="77777777" w:rsidR="003C56FB" w:rsidRDefault="00E77C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公司名称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1A4CD" w14:textId="77777777" w:rsidR="003C56FB" w:rsidRDefault="003C56FB">
            <w:pPr>
              <w:rPr>
                <w:szCs w:val="21"/>
              </w:rPr>
            </w:pPr>
          </w:p>
        </w:tc>
      </w:tr>
      <w:tr w:rsidR="003C56FB" w14:paraId="12D80752" w14:textId="77777777"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B532A" w14:textId="77777777" w:rsidR="003C56FB" w:rsidRDefault="00E77CAD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companyId</w:t>
            </w:r>
            <w:proofErr w:type="spellEnd"/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24D98" w14:textId="77777777" w:rsidR="003C56FB" w:rsidRDefault="00E77C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公司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7AA2A" w14:textId="77777777" w:rsidR="003C56FB" w:rsidRDefault="003C56FB">
            <w:pPr>
              <w:rPr>
                <w:szCs w:val="21"/>
              </w:rPr>
            </w:pPr>
          </w:p>
        </w:tc>
      </w:tr>
      <w:tr w:rsidR="003C56FB" w14:paraId="4DA919FA" w14:textId="77777777"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D8439" w14:textId="77777777" w:rsidR="003C56FB" w:rsidRDefault="00E77CAD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companyType</w:t>
            </w:r>
            <w:proofErr w:type="spellEnd"/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6315C" w14:textId="77777777" w:rsidR="003C56FB" w:rsidRDefault="00E77CAD">
            <w:pPr>
              <w:rPr>
                <w:color w:val="FF6600"/>
                <w:szCs w:val="21"/>
              </w:rPr>
            </w:pPr>
            <w:r>
              <w:rPr>
                <w:rFonts w:hint="eastAsia"/>
                <w:color w:val="FF6600"/>
                <w:szCs w:val="21"/>
              </w:rPr>
              <w:t>公司类型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0682A" w14:textId="77777777" w:rsidR="003C56FB" w:rsidRDefault="00E77CAD">
            <w:pPr>
              <w:rPr>
                <w:color w:val="FF6600"/>
                <w:szCs w:val="21"/>
              </w:rPr>
            </w:pPr>
            <w:r>
              <w:rPr>
                <w:rFonts w:hint="eastAsia"/>
                <w:color w:val="FF6600"/>
                <w:szCs w:val="21"/>
              </w:rPr>
              <w:t>1</w:t>
            </w:r>
            <w:r>
              <w:rPr>
                <w:rFonts w:hint="eastAsia"/>
                <w:color w:val="FF6600"/>
                <w:szCs w:val="21"/>
              </w:rPr>
              <w:t>：医院</w:t>
            </w:r>
            <w:r>
              <w:rPr>
                <w:rFonts w:hint="eastAsia"/>
                <w:color w:val="FF6600"/>
                <w:szCs w:val="21"/>
              </w:rPr>
              <w:t xml:space="preserve"> 2</w:t>
            </w:r>
            <w:r>
              <w:rPr>
                <w:rFonts w:hint="eastAsia"/>
                <w:color w:val="FF6600"/>
                <w:szCs w:val="21"/>
              </w:rPr>
              <w:t>：供应商</w:t>
            </w:r>
          </w:p>
        </w:tc>
      </w:tr>
    </w:tbl>
    <w:p w14:paraId="6B567C6F" w14:textId="77777777" w:rsidR="003C56FB" w:rsidRDefault="003C56FB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</w:p>
    <w:p w14:paraId="6FF0AEC0" w14:textId="77777777" w:rsidR="003C56FB" w:rsidRDefault="00E77CAD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例如：</w:t>
      </w:r>
    </w:p>
    <w:p w14:paraId="7F6CE279" w14:textId="77777777" w:rsidR="003C56FB" w:rsidRDefault="002F3607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hyperlink r:id="rId15" w:history="1">
        <w:r w:rsidR="00E77CAD">
          <w:rPr>
            <w:rFonts w:asciiTheme="minorEastAsia" w:hAnsiTheme="minorEastAsia" w:cstheme="minorEastAsia"/>
            <w:sz w:val="24"/>
          </w:rPr>
          <w:t>http://guoxing.com/syuser?userId=1&amp;userPhone=13988880000&amp;userName</w:t>
        </w:r>
      </w:hyperlink>
      <w:r w:rsidR="00E77CAD">
        <w:rPr>
          <w:rFonts w:asciiTheme="minorEastAsia" w:hAnsiTheme="minorEastAsia" w:cstheme="minorEastAsia" w:hint="eastAsia"/>
          <w:sz w:val="24"/>
        </w:rPr>
        <w:t>=张三&amp;</w:t>
      </w:r>
      <w:proofErr w:type="spellStart"/>
      <w:r w:rsidR="00E77CAD">
        <w:rPr>
          <w:rFonts w:asciiTheme="minorEastAsia" w:hAnsiTheme="minorEastAsia" w:cstheme="minorEastAsia" w:hint="eastAsia"/>
          <w:sz w:val="24"/>
        </w:rPr>
        <w:t>companyId</w:t>
      </w:r>
      <w:proofErr w:type="spellEnd"/>
      <w:r w:rsidR="00E77CAD">
        <w:rPr>
          <w:rFonts w:asciiTheme="minorEastAsia" w:hAnsiTheme="minorEastAsia" w:cstheme="minorEastAsia" w:hint="eastAsia"/>
          <w:sz w:val="24"/>
        </w:rPr>
        <w:t>=2&amp;companyName=XX供应商&amp;</w:t>
      </w:r>
      <w:proofErr w:type="spellStart"/>
      <w:r w:rsidR="00E77CAD">
        <w:rPr>
          <w:rFonts w:asciiTheme="minorEastAsia" w:hAnsiTheme="minorEastAsia" w:cstheme="minorEastAsia" w:hint="eastAsia"/>
          <w:sz w:val="24"/>
        </w:rPr>
        <w:t>companyType</w:t>
      </w:r>
      <w:proofErr w:type="spellEnd"/>
      <w:r w:rsidR="00E77CAD">
        <w:rPr>
          <w:rFonts w:asciiTheme="minorEastAsia" w:hAnsiTheme="minorEastAsia" w:cstheme="minorEastAsia" w:hint="eastAsia"/>
          <w:sz w:val="24"/>
        </w:rPr>
        <w:t>=2</w:t>
      </w:r>
    </w:p>
    <w:p w14:paraId="0F393D5D" w14:textId="77777777" w:rsidR="003C56FB" w:rsidRDefault="003C56FB">
      <w:pPr>
        <w:rPr>
          <w:rFonts w:ascii="新宋体" w:eastAsia="新宋体"/>
          <w:color w:val="A31515"/>
          <w:kern w:val="0"/>
          <w:sz w:val="18"/>
          <w:szCs w:val="18"/>
        </w:rPr>
      </w:pPr>
    </w:p>
    <w:p w14:paraId="21F3C093" w14:textId="77777777" w:rsidR="003C56FB" w:rsidRDefault="003C56FB"/>
    <w:p w14:paraId="1F2F8C30" w14:textId="77777777" w:rsidR="003C56FB" w:rsidRDefault="00E77CAD">
      <w:pPr>
        <w:pStyle w:val="3"/>
        <w:numPr>
          <w:ilvl w:val="2"/>
          <w:numId w:val="8"/>
        </w:numPr>
        <w:rPr>
          <w:sz w:val="28"/>
          <w:szCs w:val="28"/>
        </w:rPr>
      </w:pPr>
      <w:bookmarkStart w:id="114" w:name="_Toc28660"/>
      <w:bookmarkStart w:id="115" w:name="_Toc30181"/>
      <w:bookmarkStart w:id="116" w:name="_Toc27875"/>
      <w:bookmarkStart w:id="117" w:name="_Toc9422"/>
      <w:bookmarkStart w:id="118" w:name="_Toc13085"/>
      <w:bookmarkStart w:id="119" w:name="_Toc3528"/>
      <w:bookmarkStart w:id="120" w:name="_Toc5495"/>
      <w:bookmarkStart w:id="121" w:name="_Toc25318"/>
      <w:r>
        <w:rPr>
          <w:rFonts w:hint="eastAsia"/>
          <w:sz w:val="28"/>
          <w:szCs w:val="28"/>
        </w:rPr>
        <w:t>返回值</w:t>
      </w:r>
      <w:bookmarkEnd w:id="114"/>
      <w:bookmarkEnd w:id="115"/>
      <w:bookmarkEnd w:id="116"/>
      <w:bookmarkEnd w:id="117"/>
      <w:bookmarkEnd w:id="118"/>
      <w:bookmarkEnd w:id="119"/>
      <w:bookmarkEnd w:id="120"/>
      <w:bookmarkEnd w:id="121"/>
    </w:p>
    <w:p w14:paraId="7E21DD88" w14:textId="77777777" w:rsidR="003C56FB" w:rsidRDefault="00E77CAD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在接收到客户端发送的http请求后，返回以</w:t>
      </w:r>
      <w:proofErr w:type="spellStart"/>
      <w:r>
        <w:rPr>
          <w:rFonts w:asciiTheme="minorEastAsia" w:hAnsiTheme="minorEastAsia" w:cstheme="minorEastAsia" w:hint="eastAsia"/>
          <w:sz w:val="24"/>
        </w:rPr>
        <w:t>json</w:t>
      </w:r>
      <w:proofErr w:type="spellEnd"/>
      <w:r>
        <w:rPr>
          <w:rFonts w:asciiTheme="minorEastAsia" w:hAnsiTheme="minorEastAsia" w:cstheme="minorEastAsia" w:hint="eastAsia"/>
          <w:sz w:val="24"/>
        </w:rPr>
        <w:t>的方式返回处理结果。格式为：</w:t>
      </w:r>
    </w:p>
    <w:p w14:paraId="743CB146" w14:textId="77777777" w:rsidR="003C56FB" w:rsidRDefault="00E77CAD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{</w:t>
      </w:r>
    </w:p>
    <w:p w14:paraId="5769C8D5" w14:textId="77777777" w:rsidR="003C56FB" w:rsidRDefault="00E77CAD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</w:r>
      <w:proofErr w:type="spellStart"/>
      <w:proofErr w:type="gramStart"/>
      <w:r>
        <w:rPr>
          <w:rFonts w:asciiTheme="minorEastAsia" w:hAnsiTheme="minorEastAsia" w:cstheme="minorEastAsia" w:hint="eastAsia"/>
          <w:sz w:val="24"/>
        </w:rPr>
        <w:t>success:true</w:t>
      </w:r>
      <w:proofErr w:type="spellEnd"/>
      <w:proofErr w:type="gramEnd"/>
    </w:p>
    <w:p w14:paraId="104A7DB5" w14:textId="77777777" w:rsidR="003C56FB" w:rsidRDefault="00E77CAD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ab/>
      </w:r>
      <w:proofErr w:type="spellStart"/>
      <w:r>
        <w:rPr>
          <w:rFonts w:asciiTheme="minorEastAsia" w:hAnsiTheme="minorEastAsia" w:cstheme="minorEastAsia" w:hint="eastAsia"/>
          <w:sz w:val="24"/>
        </w:rPr>
        <w:t>msg</w:t>
      </w:r>
      <w:proofErr w:type="spellEnd"/>
      <w:r>
        <w:rPr>
          <w:rFonts w:asciiTheme="minorEastAsia" w:hAnsiTheme="minorEastAsia" w:cstheme="minorEastAsia" w:hint="eastAsia"/>
          <w:sz w:val="24"/>
        </w:rPr>
        <w:t>:””</w:t>
      </w:r>
    </w:p>
    <w:p w14:paraId="14C53291" w14:textId="77777777" w:rsidR="003C56FB" w:rsidRDefault="00E77CAD">
      <w:pPr>
        <w:spacing w:line="360" w:lineRule="auto"/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>}</w:t>
      </w:r>
    </w:p>
    <w:p w14:paraId="6C31A5C9" w14:textId="77777777" w:rsidR="003C56FB" w:rsidRDefault="003C56FB"/>
    <w:tbl>
      <w:tblPr>
        <w:tblpPr w:leftFromText="180" w:rightFromText="180" w:vertAnchor="text" w:horzAnchor="page" w:tblpX="2875" w:tblpY="334"/>
        <w:tblOverlap w:val="never"/>
        <w:tblW w:w="68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71"/>
        <w:gridCol w:w="4356"/>
      </w:tblGrid>
      <w:tr w:rsidR="003C56FB" w14:paraId="4669B144" w14:textId="77777777">
        <w:trPr>
          <w:trHeight w:val="386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20A4D" w14:textId="77777777" w:rsidR="003C56FB" w:rsidRDefault="00E77CA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返回信息提示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21699" w14:textId="77777777" w:rsidR="003C56FB" w:rsidRDefault="00E77CA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3C56FB" w14:paraId="294E302B" w14:textId="77777777">
        <w:trPr>
          <w:trHeight w:val="368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254B1" w14:textId="77777777" w:rsidR="003C56FB" w:rsidRDefault="00E77CAD">
            <w:r>
              <w:t>success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80615" w14:textId="77777777" w:rsidR="003C56FB" w:rsidRDefault="00E77CAD">
            <w: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false</w:t>
            </w:r>
            <w:r>
              <w:rPr>
                <w:rFonts w:hint="eastAsia"/>
              </w:rPr>
              <w:t>：失败</w:t>
            </w:r>
          </w:p>
        </w:tc>
      </w:tr>
      <w:tr w:rsidR="003C56FB" w14:paraId="48DD263E" w14:textId="77777777">
        <w:trPr>
          <w:trHeight w:val="386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AA19C" w14:textId="77777777" w:rsidR="003C56FB" w:rsidRDefault="00E77CAD">
            <w:proofErr w:type="spellStart"/>
            <w:r>
              <w:t>msg</w:t>
            </w:r>
            <w:proofErr w:type="spellEnd"/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6BC28" w14:textId="77777777" w:rsidR="003C56FB" w:rsidRDefault="00E77CAD">
            <w:r>
              <w:rPr>
                <w:rFonts w:hint="eastAsia"/>
              </w:rPr>
              <w:t>如果</w:t>
            </w:r>
            <w:r>
              <w:t>success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，为失败内容</w:t>
            </w:r>
          </w:p>
        </w:tc>
      </w:tr>
    </w:tbl>
    <w:p w14:paraId="6710FEF3" w14:textId="77777777" w:rsidR="003C56FB" w:rsidRDefault="003C56FB">
      <w:pPr>
        <w:rPr>
          <w:color w:val="FF0000"/>
        </w:rPr>
      </w:pPr>
    </w:p>
    <w:p w14:paraId="0C15515F" w14:textId="77777777" w:rsidR="00916AE3" w:rsidRDefault="00916AE3">
      <w:pPr>
        <w:rPr>
          <w:color w:val="FF0000"/>
        </w:rPr>
      </w:pPr>
    </w:p>
    <w:p w14:paraId="121195BC" w14:textId="77777777" w:rsidR="003C56FB" w:rsidRDefault="003C56FB"/>
    <w:p w14:paraId="2A4BDC6B" w14:textId="77777777" w:rsidR="00916AE3" w:rsidRDefault="00916AE3"/>
    <w:p w14:paraId="3B53D05C" w14:textId="77777777" w:rsidR="00916AE3" w:rsidRDefault="00916AE3"/>
    <w:p w14:paraId="196D2AF2" w14:textId="77777777" w:rsidR="00916AE3" w:rsidRDefault="00916AE3"/>
    <w:sectPr w:rsidR="00916AE3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2CC6D5A3" w14:textId="77777777" w:rsidR="002F3607" w:rsidRDefault="002F3607">
      <w:r>
        <w:separator/>
      </w:r>
    </w:p>
  </w:endnote>
  <w:endnote w:type="continuationSeparator" w:id="0">
    <w:p w14:paraId="5985AC2D" w14:textId="77777777" w:rsidR="002F3607" w:rsidRDefault="002F36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新宋体">
    <w:altName w:val="宋体"/>
    <w:charset w:val="86"/>
    <w:family w:val="modern"/>
    <w:pitch w:val="default"/>
    <w:sig w:usb0="000000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9436C4" w14:textId="77777777" w:rsidR="00FE58D8" w:rsidRDefault="00FE58D8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18218B4" wp14:editId="66FA7174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64770" cy="14605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770" cy="146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CA8FE3" w14:textId="77777777" w:rsidR="00FE58D8" w:rsidRDefault="00FE58D8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5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8218B4" id="_x0000_t202" coordsize="21600,21600" o:spt="202" path="m0,0l0,21600,21600,21600,21600,0xe">
              <v:stroke joinstyle="miter"/>
              <v:path gradientshapeok="t" o:connecttype="rect"/>
            </v:shapetype>
            <v:shape id="文本框 1" o:spid="_x0000_s1026" type="#_x0000_t202" style="position:absolute;margin-left:0;margin-top:0;width:5.1pt;height:11.5pt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" filled="f" stroked="f" strokeweight=".5pt">
              <v:textbox style="mso-fit-shape-to-text:t" inset="0,0,0,0">
                <w:txbxContent>
                  <w:p w14:paraId="61CA8FE3" w14:textId="77777777" w:rsidR="00FE58D8" w:rsidRDefault="00FE58D8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5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880479" w14:textId="77777777" w:rsidR="00FE58D8" w:rsidRDefault="00FE58D8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DF5498" wp14:editId="02BD22D0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64770" cy="14605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770" cy="146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861931" w14:textId="77777777" w:rsidR="00FE58D8" w:rsidRDefault="00FE58D8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916AE3">
                            <w:rPr>
                              <w:noProof/>
                            </w:rPr>
                            <w:t>0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DF5498" id="_x0000_t202" coordsize="21600,21600" o:spt="202" path="m0,0l0,21600,21600,21600,21600,0xe">
              <v:stroke joinstyle="miter"/>
              <v:path gradientshapeok="t" o:connecttype="rect"/>
            </v:shapetype>
            <v:shape id="文本框 4" o:spid="_x0000_s1027" type="#_x0000_t202" style="position:absolute;margin-left:0;margin-top:0;width:5.1pt;height:11.5pt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" filled="f" stroked="f" strokeweight=".5pt">
              <v:textbox style="mso-fit-shape-to-text:t" inset="0,0,0,0">
                <w:txbxContent>
                  <w:p w14:paraId="60861931" w14:textId="77777777" w:rsidR="00FE58D8" w:rsidRDefault="00FE58D8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F63D63">
                      <w:rPr>
                        <w:noProof/>
                      </w:rPr>
                      <w:t>0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28375B" w14:textId="77777777" w:rsidR="00FE58D8" w:rsidRDefault="00FE58D8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613680E" wp14:editId="518BA173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64770" cy="14605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770" cy="146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C59679" w14:textId="77777777" w:rsidR="00FE58D8" w:rsidRDefault="00FE58D8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672F06">
                            <w:rPr>
                              <w:noProof/>
                            </w:rPr>
                            <w:t>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13680E" id="_x0000_t202" coordsize="21600,21600" o:spt="202" path="m0,0l0,21600,21600,21600,21600,0xe">
              <v:stroke joinstyle="miter"/>
              <v:path gradientshapeok="t" o:connecttype="rect"/>
            </v:shapetype>
            <v:shape id="文本框 5" o:spid="_x0000_s1028" type="#_x0000_t202" style="position:absolute;margin-left:0;margin-top:0;width:9.65pt;height:11.5pt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" filled="f" stroked="f" strokeweight=".5pt">
              <v:textbox style="mso-fit-shape-to-text:t" inset="0,0,0,0">
                <w:txbxContent>
                  <w:p w14:paraId="5DC59679" w14:textId="77777777" w:rsidR="00FE58D8" w:rsidRDefault="00FE58D8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C02A3F">
                      <w:rPr>
                        <w:noProof/>
                      </w:rPr>
                      <w:t>15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BAEBDB" w14:textId="77777777" w:rsidR="00FE58D8" w:rsidRDefault="00FE58D8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4BD93BD" wp14:editId="27D9A722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64770" cy="14605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770" cy="146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5CFE212" w14:textId="77777777" w:rsidR="00FE58D8" w:rsidRDefault="00FE58D8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672F06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BD93BD" id="_x0000_t202" coordsize="21600,21600" o:spt="202" path="m0,0l0,21600,21600,21600,21600,0xe">
              <v:stroke joinstyle="miter"/>
              <v:path gradientshapeok="t" o:connecttype="rect"/>
            </v:shapetype>
            <v:shape id="文本框 6" o:spid="_x0000_s1029" type="#_x0000_t202" style="position:absolute;margin-left:0;margin-top:0;width:5.1pt;height:11.5pt;z-index:2516623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" filled="f" stroked="f" strokeweight=".5pt">
              <v:textbox style="mso-fit-shape-to-text:t" inset="0,0,0,0">
                <w:txbxContent>
                  <w:p w14:paraId="75CFE212" w14:textId="77777777" w:rsidR="00FE58D8" w:rsidRDefault="00FE58D8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F63D63">
                      <w:rPr>
                        <w:noProof/>
                      </w:rP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5D6A965D" w14:textId="77777777" w:rsidR="002F3607" w:rsidRDefault="002F3607">
      <w:r>
        <w:separator/>
      </w:r>
    </w:p>
  </w:footnote>
  <w:footnote w:type="continuationSeparator" w:id="0">
    <w:p w14:paraId="640375B0" w14:textId="77777777" w:rsidR="002F3607" w:rsidRDefault="002F360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C986B1" w14:textId="77777777" w:rsidR="00FE58D8" w:rsidRDefault="00FE58D8">
    <w:pPr>
      <w:pStyle w:val="a4"/>
      <w:jc w:val="center"/>
      <w:rPr>
        <w:rFonts w:asciiTheme="majorEastAsia" w:eastAsiaTheme="majorEastAsia" w:hAnsiTheme="majorEastAsia" w:cstheme="majorEastAsia"/>
      </w:rPr>
    </w:pPr>
    <w:r>
      <w:rPr>
        <w:rFonts w:asciiTheme="majorEastAsia" w:eastAsiaTheme="majorEastAsia" w:hAnsiTheme="majorEastAsia" w:cstheme="majorEastAsia" w:hint="eastAsia"/>
      </w:rPr>
      <w:t>医易购与</w:t>
    </w:r>
    <w:r>
      <w:rPr>
        <w:rFonts w:asciiTheme="majorEastAsia" w:eastAsiaTheme="majorEastAsia" w:hAnsiTheme="majorEastAsia" w:cstheme="majorEastAsia"/>
      </w:rPr>
      <w:t>船易网</w:t>
    </w:r>
    <w:r>
      <w:rPr>
        <w:rFonts w:asciiTheme="majorEastAsia" w:eastAsiaTheme="majorEastAsia" w:hAnsiTheme="majorEastAsia" w:cstheme="majorEastAsia" w:hint="eastAsia"/>
      </w:rPr>
      <w:t>的接口设计（讨论稿）</w:t>
    </w:r>
  </w:p>
  <w:p w14:paraId="6E40E560" w14:textId="77777777" w:rsidR="00FE58D8" w:rsidRDefault="00FE58D8">
    <w:pPr>
      <w:pBdr>
        <w:bottom w:val="single" w:sz="4" w:space="0" w:color="auto"/>
      </w:pBd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648123" w14:textId="77777777" w:rsidR="00FE58D8" w:rsidRDefault="00FE58D8">
    <w:pPr>
      <w:pStyle w:val="a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5A168D54"/>
    <w:multiLevelType w:val="singleLevel"/>
    <w:tmpl w:val="5A168D54"/>
    <w:lvl w:ilvl="0">
      <w:start w:val="1"/>
      <w:numFmt w:val="decimal"/>
      <w:lvlText w:val="%1."/>
      <w:lvlJc w:val="left"/>
    </w:lvl>
  </w:abstractNum>
  <w:abstractNum w:abstractNumId="1">
    <w:nsid w:val="5A168F0B"/>
    <w:multiLevelType w:val="singleLevel"/>
    <w:tmpl w:val="5A168F0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>
    <w:nsid w:val="5A169049"/>
    <w:multiLevelType w:val="singleLevel"/>
    <w:tmpl w:val="5A169049"/>
    <w:lvl w:ilvl="0">
      <w:start w:val="1"/>
      <w:numFmt w:val="decimal"/>
      <w:suff w:val="nothing"/>
      <w:lvlText w:val="%1、"/>
      <w:lvlJc w:val="left"/>
    </w:lvl>
  </w:abstractNum>
  <w:abstractNum w:abstractNumId="3">
    <w:nsid w:val="5A169599"/>
    <w:multiLevelType w:val="multilevel"/>
    <w:tmpl w:val="5A16959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4">
    <w:nsid w:val="5A16AB37"/>
    <w:multiLevelType w:val="multilevel"/>
    <w:tmpl w:val="5A16AB3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5">
    <w:nsid w:val="5A16ACC8"/>
    <w:multiLevelType w:val="multilevel"/>
    <w:tmpl w:val="5A16ACC8"/>
    <w:lvl w:ilvl="0">
      <w:start w:val="4"/>
      <w:numFmt w:val="decimal"/>
      <w:lvlText w:val="%1."/>
      <w:lvlJc w:val="left"/>
      <w:pPr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6">
    <w:nsid w:val="5A16BA74"/>
    <w:multiLevelType w:val="multilevel"/>
    <w:tmpl w:val="5A16BA74"/>
    <w:lvl w:ilvl="0">
      <w:start w:val="4"/>
      <w:numFmt w:val="decimal"/>
      <w:lvlText w:val="%1."/>
      <w:lvlJc w:val="left"/>
      <w:pPr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7">
    <w:nsid w:val="5A16BB35"/>
    <w:multiLevelType w:val="multilevel"/>
    <w:tmpl w:val="5A16BB35"/>
    <w:lvl w:ilvl="0">
      <w:start w:val="4"/>
      <w:numFmt w:val="decimal"/>
      <w:lvlText w:val="%1."/>
      <w:lvlJc w:val="left"/>
      <w:pPr>
        <w:ind w:left="432" w:hanging="432"/>
      </w:pPr>
      <w:rPr>
        <w:rFonts w:ascii="宋体" w:eastAsia="宋体" w:hAnsi="宋体" w:cs="宋体" w:hint="default"/>
      </w:rPr>
    </w:lvl>
    <w:lvl w:ilvl="1">
      <w:start w:val="3"/>
      <w:numFmt w:val="decimal"/>
      <w:lvlText w:val="%1.%2."/>
      <w:lvlJc w:val="left"/>
      <w:pPr>
        <w:ind w:left="575" w:hanging="575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8">
    <w:nsid w:val="5A16BB7A"/>
    <w:multiLevelType w:val="multilevel"/>
    <w:tmpl w:val="5A16BB7A"/>
    <w:lvl w:ilvl="0">
      <w:start w:val="4"/>
      <w:numFmt w:val="decimal"/>
      <w:lvlText w:val="%1."/>
      <w:lvlJc w:val="left"/>
      <w:pPr>
        <w:ind w:left="432" w:hanging="432"/>
      </w:pPr>
      <w:rPr>
        <w:rFonts w:ascii="宋体" w:eastAsia="宋体" w:hAnsi="宋体" w:cs="宋体" w:hint="default"/>
      </w:rPr>
    </w:lvl>
    <w:lvl w:ilvl="1">
      <w:start w:val="4"/>
      <w:numFmt w:val="decimal"/>
      <w:lvlText w:val="%1.%2."/>
      <w:lvlJc w:val="left"/>
      <w:pPr>
        <w:ind w:left="575" w:hanging="575"/>
      </w:pPr>
      <w:rPr>
        <w:rFonts w:ascii="宋体" w:eastAsia="宋体" w:hAnsi="宋体" w:cs="宋体" w:hint="default"/>
      </w:rPr>
    </w:lvl>
    <w:lvl w:ilvl="2">
      <w:start w:val="1"/>
      <w:numFmt w:val="decimal"/>
      <w:lvlText w:val="4.5.%3"/>
      <w:lvlJc w:val="left"/>
      <w:pPr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9">
    <w:nsid w:val="5A16BBCA"/>
    <w:multiLevelType w:val="multilevel"/>
    <w:tmpl w:val="5A16BBCA"/>
    <w:lvl w:ilvl="0">
      <w:start w:val="4"/>
      <w:numFmt w:val="decimal"/>
      <w:lvlText w:val="%1."/>
      <w:lvlJc w:val="left"/>
      <w:pPr>
        <w:ind w:left="432" w:hanging="432"/>
      </w:pPr>
      <w:rPr>
        <w:rFonts w:ascii="宋体" w:eastAsia="宋体" w:hAnsi="宋体" w:cs="宋体" w:hint="default"/>
      </w:rPr>
    </w:lvl>
    <w:lvl w:ilvl="1">
      <w:start w:val="2"/>
      <w:numFmt w:val="decimal"/>
      <w:lvlText w:val="%1.%2."/>
      <w:lvlJc w:val="left"/>
      <w:pPr>
        <w:ind w:left="575" w:hanging="575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0">
    <w:nsid w:val="5A276A21"/>
    <w:multiLevelType w:val="multilevel"/>
    <w:tmpl w:val="5A276A21"/>
    <w:lvl w:ilvl="0">
      <w:start w:val="4"/>
      <w:numFmt w:val="decimal"/>
      <w:pStyle w:val="1"/>
      <w:lvlText w:val="%1."/>
      <w:lvlJc w:val="left"/>
      <w:pPr>
        <w:ind w:left="432" w:hanging="432"/>
      </w:pPr>
      <w:rPr>
        <w:rFonts w:ascii="宋体" w:eastAsia="宋体" w:hAnsi="宋体" w:cs="宋体" w:hint="default"/>
      </w:rPr>
    </w:lvl>
    <w:lvl w:ilvl="1">
      <w:start w:val="4"/>
      <w:numFmt w:val="decimal"/>
      <w:pStyle w:val="2"/>
      <w:lvlText w:val="%1.%2."/>
      <w:lvlJc w:val="left"/>
      <w:pPr>
        <w:ind w:left="575" w:hanging="575"/>
      </w:pPr>
      <w:rPr>
        <w:rFonts w:ascii="宋体" w:eastAsia="宋体" w:hAnsi="宋体" w:cs="宋体" w:hint="default"/>
      </w:rPr>
    </w:lvl>
    <w:lvl w:ilvl="2">
      <w:start w:val="1"/>
      <w:numFmt w:val="decimal"/>
      <w:pStyle w:val="3"/>
      <w:lvlText w:val="4.4.%3"/>
      <w:lvlJc w:val="left"/>
      <w:pPr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0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5"/>
  </w:num>
  <w:num w:numId="8">
    <w:abstractNumId w:val="6"/>
  </w:num>
  <w:num w:numId="9">
    <w:abstractNumId w:val="9"/>
  </w:num>
  <w:num w:numId="10">
    <w:abstractNumId w:val="7"/>
  </w:num>
  <w:num w:numId="11">
    <w:abstractNumId w:val="8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doNotDisplayPageBoundaries/>
  <w:bordersDoNotSurroundHeader/>
  <w:bordersDoNotSurroundFooter/>
  <w:proofState w:spelling="clean" w:grammar="clean"/>
  <w:attachedTemplate r:id="rId1"/>
  <w:defaultTabStop w:val="420"/>
  <w:drawingGridVerticalSpacing w:val="156"/>
  <w:noPunctuationKerning/>
  <w:characterSpacingControl w:val="compressPunctuation"/>
  <w:hdrShapeDefaults>
    <o:shapedefaults v:ext="edit" spidmax="2049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69E3"/>
    <w:rsid w:val="00046FEF"/>
    <w:rsid w:val="000D2BA7"/>
    <w:rsid w:val="00172A27"/>
    <w:rsid w:val="001C7FC7"/>
    <w:rsid w:val="002B7A89"/>
    <w:rsid w:val="002F3607"/>
    <w:rsid w:val="002F51D1"/>
    <w:rsid w:val="003C56FB"/>
    <w:rsid w:val="003C6C29"/>
    <w:rsid w:val="003D070D"/>
    <w:rsid w:val="0040155F"/>
    <w:rsid w:val="004B5DE7"/>
    <w:rsid w:val="004D08A9"/>
    <w:rsid w:val="0054438F"/>
    <w:rsid w:val="005A5E6A"/>
    <w:rsid w:val="005C4501"/>
    <w:rsid w:val="005D33F5"/>
    <w:rsid w:val="00672F06"/>
    <w:rsid w:val="008616DD"/>
    <w:rsid w:val="00916AE3"/>
    <w:rsid w:val="009506F4"/>
    <w:rsid w:val="00A03429"/>
    <w:rsid w:val="00A22497"/>
    <w:rsid w:val="00A54408"/>
    <w:rsid w:val="00A57A39"/>
    <w:rsid w:val="00AE4500"/>
    <w:rsid w:val="00B1290D"/>
    <w:rsid w:val="00C02A3F"/>
    <w:rsid w:val="00C07885"/>
    <w:rsid w:val="00C92A38"/>
    <w:rsid w:val="00CC61FF"/>
    <w:rsid w:val="00D53894"/>
    <w:rsid w:val="00E312EB"/>
    <w:rsid w:val="00E730E5"/>
    <w:rsid w:val="00E77CAD"/>
    <w:rsid w:val="00E80EEC"/>
    <w:rsid w:val="00ED54E7"/>
    <w:rsid w:val="00ED586A"/>
    <w:rsid w:val="00F31B29"/>
    <w:rsid w:val="00F63D63"/>
    <w:rsid w:val="00F76AE2"/>
    <w:rsid w:val="00FE58D8"/>
    <w:rsid w:val="025E63CD"/>
    <w:rsid w:val="13E212BE"/>
    <w:rsid w:val="14A3741C"/>
    <w:rsid w:val="172E32FC"/>
    <w:rsid w:val="1B947090"/>
    <w:rsid w:val="1D2771AB"/>
    <w:rsid w:val="45E1145B"/>
    <w:rsid w:val="4D403E67"/>
    <w:rsid w:val="4E7A6E4E"/>
    <w:rsid w:val="565B47AB"/>
    <w:rsid w:val="56B4514A"/>
    <w:rsid w:val="57D9627B"/>
    <w:rsid w:val="5FA10669"/>
    <w:rsid w:val="6657466F"/>
    <w:rsid w:val="6AF5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  <w14:docId w14:val="39131AD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Definition" w:qFormat="1"/>
    <w:lsdException w:name="HTML Keyboard" w:qFormat="1"/>
    <w:lsdException w:name="HTML Sample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next w:val="a"/>
    <w:qFormat/>
    <w:pPr>
      <w:ind w:left="1260"/>
    </w:pPr>
    <w:rPr>
      <w:sz w:val="18"/>
      <w:szCs w:val="18"/>
    </w:rPr>
  </w:style>
  <w:style w:type="paragraph" w:styleId="50">
    <w:name w:val="toc 5"/>
    <w:next w:val="a"/>
    <w:qFormat/>
    <w:pPr>
      <w:ind w:left="840"/>
    </w:pPr>
    <w:rPr>
      <w:sz w:val="18"/>
      <w:szCs w:val="18"/>
    </w:rPr>
  </w:style>
  <w:style w:type="paragraph" w:styleId="30">
    <w:name w:val="toc 3"/>
    <w:next w:val="a"/>
    <w:qFormat/>
    <w:pPr>
      <w:ind w:left="420"/>
    </w:pPr>
    <w:rPr>
      <w:i/>
      <w:iCs/>
    </w:rPr>
  </w:style>
  <w:style w:type="paragraph" w:styleId="80">
    <w:name w:val="toc 8"/>
    <w:next w:val="a"/>
    <w:qFormat/>
    <w:pPr>
      <w:ind w:left="1470"/>
    </w:pPr>
    <w:rPr>
      <w:sz w:val="18"/>
      <w:szCs w:val="18"/>
    </w:r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next w:val="a"/>
    <w:qFormat/>
    <w:pPr>
      <w:spacing w:beforeLines="38" w:afterLines="38"/>
    </w:pPr>
    <w:rPr>
      <w:b/>
      <w:bCs/>
    </w:rPr>
  </w:style>
  <w:style w:type="paragraph" w:styleId="41">
    <w:name w:val="toc 4"/>
    <w:next w:val="a"/>
    <w:qFormat/>
    <w:pPr>
      <w:ind w:left="630"/>
    </w:pPr>
    <w:rPr>
      <w:sz w:val="18"/>
      <w:szCs w:val="18"/>
    </w:rPr>
  </w:style>
  <w:style w:type="paragraph" w:styleId="60">
    <w:name w:val="toc 6"/>
    <w:next w:val="a"/>
    <w:qFormat/>
    <w:pPr>
      <w:ind w:left="1050"/>
    </w:pPr>
    <w:rPr>
      <w:sz w:val="18"/>
      <w:szCs w:val="18"/>
    </w:rPr>
  </w:style>
  <w:style w:type="paragraph" w:styleId="20">
    <w:name w:val="toc 2"/>
    <w:next w:val="a"/>
    <w:qFormat/>
    <w:pPr>
      <w:ind w:left="210"/>
    </w:pPr>
    <w:rPr>
      <w:smallCaps/>
    </w:rPr>
  </w:style>
  <w:style w:type="paragraph" w:styleId="90">
    <w:name w:val="toc 9"/>
    <w:next w:val="a"/>
    <w:qFormat/>
    <w:pPr>
      <w:ind w:left="1680"/>
    </w:pPr>
    <w:rPr>
      <w:sz w:val="18"/>
      <w:szCs w:val="18"/>
    </w:rPr>
  </w:style>
  <w:style w:type="paragraph" w:styleId="a5">
    <w:name w:val="Normal (Web)"/>
    <w:basedOn w:val="a"/>
    <w:qFormat/>
    <w:pPr>
      <w:spacing w:after="120"/>
      <w:jc w:val="left"/>
    </w:pPr>
    <w:rPr>
      <w:rFonts w:cs="Times New Roman"/>
      <w:kern w:val="0"/>
      <w:sz w:val="24"/>
    </w:rPr>
  </w:style>
  <w:style w:type="paragraph" w:styleId="a6">
    <w:name w:val="Title"/>
    <w:basedOn w:val="a"/>
    <w:qFormat/>
    <w:pPr>
      <w:spacing w:before="240" w:after="60"/>
      <w:jc w:val="center"/>
      <w:outlineLvl w:val="0"/>
    </w:pPr>
    <w:rPr>
      <w:rFonts w:ascii="Arial" w:eastAsia="宋体" w:hAnsi="Arial" w:cs="Arial"/>
      <w:b/>
      <w:bCs/>
      <w:sz w:val="52"/>
      <w:szCs w:val="32"/>
    </w:rPr>
  </w:style>
  <w:style w:type="character" w:styleId="a7">
    <w:name w:val="Strong"/>
    <w:basedOn w:val="a0"/>
    <w:qFormat/>
    <w:rPr>
      <w:b/>
    </w:rPr>
  </w:style>
  <w:style w:type="character" w:styleId="a8">
    <w:name w:val="FollowedHyperlink"/>
    <w:basedOn w:val="a0"/>
    <w:qFormat/>
    <w:rPr>
      <w:rFonts w:ascii="微软雅黑" w:eastAsia="微软雅黑" w:hAnsi="微软雅黑" w:cs="微软雅黑" w:hint="eastAsia"/>
      <w:color w:val="0163BF"/>
      <w:u w:val="none"/>
    </w:rPr>
  </w:style>
  <w:style w:type="character" w:styleId="HTML">
    <w:name w:val="HTML Definition"/>
    <w:basedOn w:val="a0"/>
    <w:qFormat/>
    <w:rPr>
      <w:i/>
    </w:rPr>
  </w:style>
  <w:style w:type="character" w:styleId="a9">
    <w:name w:val="Hyperlink"/>
    <w:basedOn w:val="a0"/>
    <w:qFormat/>
    <w:rPr>
      <w:rFonts w:ascii="微软雅黑" w:eastAsia="微软雅黑" w:hAnsi="微软雅黑" w:cs="微软雅黑" w:hint="eastAsia"/>
      <w:color w:val="0163BF"/>
      <w:u w:val="none"/>
    </w:rPr>
  </w:style>
  <w:style w:type="character" w:styleId="HTML0">
    <w:name w:val="HTML Code"/>
    <w:basedOn w:val="a0"/>
    <w:qFormat/>
    <w:rPr>
      <w:rFonts w:ascii="Menlo" w:eastAsia="Menlo" w:hAnsi="Menlo" w:cs="Menlo"/>
      <w:color w:val="C7254E"/>
      <w:sz w:val="21"/>
      <w:szCs w:val="21"/>
      <w:shd w:val="clear" w:color="auto" w:fill="F9F2F4"/>
    </w:rPr>
  </w:style>
  <w:style w:type="character" w:styleId="HTML1">
    <w:name w:val="HTML Keyboard"/>
    <w:basedOn w:val="a0"/>
    <w:qFormat/>
    <w:rPr>
      <w:rFonts w:ascii="Menlo" w:eastAsia="Menlo" w:hAnsi="Menlo" w:cs="Menlo" w:hint="default"/>
      <w:color w:val="FFFFFF"/>
      <w:sz w:val="21"/>
      <w:szCs w:val="21"/>
      <w:shd w:val="clear" w:color="auto" w:fill="333333"/>
    </w:rPr>
  </w:style>
  <w:style w:type="character" w:styleId="HTML2">
    <w:name w:val="HTML Sample"/>
    <w:basedOn w:val="a0"/>
    <w:qFormat/>
    <w:rPr>
      <w:rFonts w:ascii="Menlo" w:eastAsia="Menlo" w:hAnsi="Menlo" w:cs="Menlo" w:hint="default"/>
      <w:sz w:val="21"/>
      <w:szCs w:val="21"/>
    </w:rPr>
  </w:style>
  <w:style w:type="character" w:customStyle="1" w:styleId="layui-this">
    <w:name w:val="layui-this"/>
    <w:basedOn w:val="a0"/>
    <w:qFormat/>
    <w:rPr>
      <w:bdr w:val="single" w:sz="4" w:space="0" w:color="EEEEEE"/>
      <w:shd w:val="clear" w:color="auto" w:fill="FFFFFF"/>
    </w:rPr>
  </w:style>
  <w:style w:type="character" w:customStyle="1" w:styleId="first-child">
    <w:name w:val="first-child"/>
    <w:basedOn w:val="a0"/>
    <w:qFormat/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40">
    <w:name w:val="标题 4字符"/>
    <w:basedOn w:val="a0"/>
    <w:link w:val="4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footer" Target="footer4.xml"/><Relationship Id="rId14" Type="http://schemas.openxmlformats.org/officeDocument/2006/relationships/hyperlink" Target="http://www.e-bidding.org)&#26159;&#30001;&#22269;&#20449;&#25307;&#26631;&#38598;&#22242;&#32929;&#20221;&#26377;&#38480;&#20844;&#21496;&#12289;&#21271;&#20140;&#22269;&#20449;&#21019;&#26032;&#31185;&#25216;&#32929;&#20221;&#26377;&#38480;&#20844;&#21496;&#21457;&#24067;&#30340;&#19987;&#19994;&#21270;&#30340;&#30005;&#23376;&#37319;&#36141;&#19982;&#25307;&#26631;&#20449;&#24687;&#21457;&#24067;&#21644;&#20132;&#26131;&#24179;&#21488;&#65292;&#25552;&#20379;&#20840;&#22269;&#21508;&#31867;&#25307;&#26631;&#12289;&#25237;&#26631;&#30005;&#23376;&#21270;&#20840;&#27969;&#31243;&#30340;&#25805;&#20316;&#12290;&#20026;&#24191;&#22823;&#29992;&#25143;&#25552;&#20379;&#22312;&#32447;&#31532;&#19977;&#26041;&#30340;&#30005;&#23376;&#37319;&#36141;&#19982;&#25307;&#25237;&#26631;&#30340;&#19987;&#19994;&#21270;&#32593;&#31449;&#12290;" TargetMode="External"/><Relationship Id="rId15" Type="http://schemas.openxmlformats.org/officeDocument/2006/relationships/hyperlink" Target="http://guoxing.com/sysuser?userId=1&amp;userPhone=13988880000&amp;userName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C:\Users\xxoo\Desktop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  <customShpInfo spid="_x0000_s104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C:\C:\Users\xxoo\Desktop\Normal.wpt</Template>
  <TotalTime>18</TotalTime>
  <Pages>8</Pages>
  <Words>681</Words>
  <Characters>3888</Characters>
  <Application>Microsoft Macintosh Word</Application>
  <DocSecurity>0</DocSecurity>
  <Lines>32</Lines>
  <Paragraphs>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superzzm@qq.com</dc:creator>
  <cp:lastModifiedBy>Microsoft Office 用户</cp:lastModifiedBy>
  <cp:revision>32</cp:revision>
  <dcterms:created xsi:type="dcterms:W3CDTF">2017-11-21T05:07:00Z</dcterms:created>
  <dcterms:modified xsi:type="dcterms:W3CDTF">2017-12-17T09:25:00Z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